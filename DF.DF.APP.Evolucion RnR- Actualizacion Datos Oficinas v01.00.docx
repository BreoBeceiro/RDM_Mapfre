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xlsm" ContentType="application/vnd.ms-excel.sheet.macroEnabled.12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4D1A5AE" w14:textId="3E573306" w:rsidR="00230657" w:rsidRPr="00621F3C" w:rsidRDefault="003D7AF6" w:rsidP="008916B7">
      <w:pPr>
        <w:pStyle w:val="Ttulo1"/>
        <w:ind w:left="1420" w:hanging="1420"/>
      </w:pPr>
      <w:fldSimple w:instr=" TITLE  &quot;Evolución RnR- Actualización Datos Oficinas&quot; \* FirstCap  \* MERGEFORMAT ">
        <w:r w:rsidR="00F37786">
          <w:t>Evolución RnR- Actualización Datos Oficinas</w:t>
        </w:r>
      </w:fldSimple>
    </w:p>
    <w:p w14:paraId="79CDC2FF" w14:textId="38F83345" w:rsidR="00230657" w:rsidRDefault="003059FC" w:rsidP="00B145AE">
      <w:pPr>
        <w:pStyle w:val="Firma"/>
        <w:ind w:left="6521"/>
      </w:pPr>
      <w:r>
        <w:fldChar w:fldCharType="begin"/>
      </w:r>
      <w:r>
        <w:instrText xml:space="preserve"> CREATEDATE  \@ "25/05/2020"  \* MERGEFORMAT </w:instrText>
      </w:r>
      <w:r>
        <w:fldChar w:fldCharType="separate"/>
      </w:r>
      <w:r>
        <w:rPr>
          <w:noProof/>
        </w:rPr>
        <w:t>2</w:t>
      </w:r>
      <w:r w:rsidR="000612BB">
        <w:rPr>
          <w:noProof/>
        </w:rPr>
        <w:t>6</w:t>
      </w:r>
      <w:r>
        <w:rPr>
          <w:noProof/>
        </w:rPr>
        <w:t>/05/2020</w:t>
      </w:r>
      <w:r>
        <w:fldChar w:fldCharType="end"/>
      </w:r>
    </w:p>
    <w:p w14:paraId="65BEB914" w14:textId="77777777" w:rsidR="00B145AE" w:rsidRPr="00C2136F" w:rsidRDefault="003D7AF6" w:rsidP="00B145AE">
      <w:pPr>
        <w:pStyle w:val="Firma"/>
        <w:ind w:left="6521"/>
        <w:sectPr w:rsidR="00B145AE" w:rsidRPr="00C2136F" w:rsidSect="0093115E">
          <w:headerReference w:type="default" r:id="rId11"/>
          <w:pgSz w:w="11907" w:h="16840" w:code="9"/>
          <w:pgMar w:top="1417" w:right="1701" w:bottom="1417" w:left="1701" w:header="720" w:footer="720" w:gutter="0"/>
          <w:pgNumType w:start="1"/>
          <w:cols w:space="720"/>
          <w:vAlign w:val="center"/>
        </w:sectPr>
      </w:pPr>
      <w:fldSimple w:instr=" DOCPROPERTY  Company  \* MERGEFORMAT ">
        <w:r w:rsidR="00C56433">
          <w:t>MAPFRE</w:t>
        </w:r>
      </w:fldSimple>
      <w:r w:rsidR="00B145AE" w:rsidRPr="00C2136F">
        <w:t xml:space="preserve"> </w:t>
      </w:r>
    </w:p>
    <w:p w14:paraId="60CF2BA0" w14:textId="77777777" w:rsidR="00E77006" w:rsidRPr="00C2136F" w:rsidRDefault="00E77006" w:rsidP="00E77006">
      <w:pPr>
        <w:pStyle w:val="Titulosgenerales"/>
      </w:pPr>
      <w:r w:rsidRPr="00C2136F">
        <w:lastRenderedPageBreak/>
        <w:t>Control de cambios</w:t>
      </w:r>
      <w:r>
        <w:t xml:space="preserve"> del documento</w:t>
      </w:r>
    </w:p>
    <w:tbl>
      <w:tblPr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959"/>
        <w:gridCol w:w="1328"/>
        <w:gridCol w:w="4248"/>
        <w:gridCol w:w="2162"/>
      </w:tblGrid>
      <w:tr w:rsidR="002607C2" w:rsidRPr="00C2136F" w14:paraId="74F20A04" w14:textId="77777777" w:rsidTr="00C16BDD">
        <w:tc>
          <w:tcPr>
            <w:tcW w:w="8697" w:type="dxa"/>
            <w:gridSpan w:val="4"/>
            <w:shd w:val="clear" w:color="auto" w:fill="B3B3B3"/>
          </w:tcPr>
          <w:p w14:paraId="7B5487FE" w14:textId="77777777" w:rsidR="002607C2" w:rsidRPr="00C2136F" w:rsidRDefault="002607C2" w:rsidP="0005581F">
            <w:pPr>
              <w:pStyle w:val="TablaTitColum2"/>
              <w:rPr>
                <w:lang w:eastAsia="es-ES"/>
              </w:rPr>
            </w:pPr>
            <w:r w:rsidRPr="00C2136F">
              <w:rPr>
                <w:lang w:eastAsia="es-ES"/>
              </w:rPr>
              <w:t>Histórico de Versiones</w:t>
            </w:r>
            <w:r>
              <w:rPr>
                <w:lang w:eastAsia="es-ES"/>
              </w:rPr>
              <w:t xml:space="preserve"> de la Plantilla</w:t>
            </w:r>
          </w:p>
        </w:tc>
      </w:tr>
      <w:tr w:rsidR="002607C2" w:rsidRPr="0005581F" w14:paraId="32D267F4" w14:textId="77777777" w:rsidTr="00C16BDD">
        <w:tc>
          <w:tcPr>
            <w:tcW w:w="959" w:type="dxa"/>
            <w:shd w:val="clear" w:color="auto" w:fill="B3B3B3"/>
          </w:tcPr>
          <w:p w14:paraId="04772721" w14:textId="77777777" w:rsidR="002607C2" w:rsidRPr="0005581F" w:rsidRDefault="002607C2" w:rsidP="0005581F">
            <w:pPr>
              <w:pStyle w:val="TablaTit3"/>
            </w:pPr>
            <w:r w:rsidRPr="0005581F">
              <w:t>Versión</w:t>
            </w:r>
          </w:p>
        </w:tc>
        <w:tc>
          <w:tcPr>
            <w:tcW w:w="1328" w:type="dxa"/>
            <w:shd w:val="clear" w:color="auto" w:fill="B3B3B3"/>
          </w:tcPr>
          <w:p w14:paraId="6A24D136" w14:textId="77777777" w:rsidR="002607C2" w:rsidRPr="0005581F" w:rsidRDefault="002607C2" w:rsidP="0005581F">
            <w:pPr>
              <w:pStyle w:val="TablaTit3"/>
            </w:pPr>
            <w:r w:rsidRPr="0005581F">
              <w:t>Fecha</w:t>
            </w:r>
          </w:p>
        </w:tc>
        <w:tc>
          <w:tcPr>
            <w:tcW w:w="4248" w:type="dxa"/>
            <w:shd w:val="clear" w:color="auto" w:fill="B3B3B3"/>
          </w:tcPr>
          <w:p w14:paraId="217AF59C" w14:textId="77777777" w:rsidR="002607C2" w:rsidRPr="0005581F" w:rsidRDefault="002607C2" w:rsidP="0005581F">
            <w:pPr>
              <w:pStyle w:val="TablaTit3"/>
            </w:pPr>
            <w:r w:rsidRPr="0005581F">
              <w:t>Resumen de los cambios</w:t>
            </w:r>
          </w:p>
        </w:tc>
        <w:tc>
          <w:tcPr>
            <w:tcW w:w="2162" w:type="dxa"/>
            <w:shd w:val="clear" w:color="auto" w:fill="B3B3B3"/>
          </w:tcPr>
          <w:p w14:paraId="052D3838" w14:textId="77777777" w:rsidR="002607C2" w:rsidRPr="0005581F" w:rsidRDefault="002607C2" w:rsidP="0005581F">
            <w:pPr>
              <w:pStyle w:val="TablaTit3"/>
            </w:pPr>
            <w:r w:rsidRPr="0005581F">
              <w:t>Autor</w:t>
            </w:r>
          </w:p>
        </w:tc>
      </w:tr>
      <w:tr w:rsidR="00E37BB7" w:rsidRPr="00C2136F" w14:paraId="1516413F" w14:textId="77777777" w:rsidTr="00C16BDD">
        <w:tc>
          <w:tcPr>
            <w:tcW w:w="959" w:type="dxa"/>
            <w:shd w:val="clear" w:color="auto" w:fill="D9D9D9"/>
          </w:tcPr>
          <w:p w14:paraId="4CEACA8A" w14:textId="721DDFDD" w:rsidR="00E37BB7" w:rsidRPr="00C2136F" w:rsidRDefault="00E37BB7" w:rsidP="00B0777D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v01.00</w:t>
            </w:r>
          </w:p>
        </w:tc>
        <w:tc>
          <w:tcPr>
            <w:tcW w:w="1328" w:type="dxa"/>
            <w:shd w:val="clear" w:color="auto" w:fill="D9D9D9"/>
          </w:tcPr>
          <w:p w14:paraId="6668F43C" w14:textId="257AEF01" w:rsidR="00E37BB7" w:rsidRPr="00C2136F" w:rsidRDefault="00E37BB7" w:rsidP="00B0777D">
            <w:pPr>
              <w:pStyle w:val="TablaNormal0"/>
              <w:rPr>
                <w:lang w:eastAsia="es-ES"/>
              </w:rPr>
            </w:pPr>
            <w:r w:rsidRPr="00546884">
              <w:rPr>
                <w:lang w:eastAsia="es-ES"/>
              </w:rPr>
              <w:t>25/10/2012</w:t>
            </w:r>
          </w:p>
        </w:tc>
        <w:tc>
          <w:tcPr>
            <w:tcW w:w="4248" w:type="dxa"/>
            <w:shd w:val="clear" w:color="auto" w:fill="D9D9D9"/>
          </w:tcPr>
          <w:p w14:paraId="636E9569" w14:textId="77777777" w:rsidR="00E37BB7" w:rsidRPr="00C2136F" w:rsidRDefault="00E37BB7" w:rsidP="00B0777D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Versión Inicial</w:t>
            </w:r>
          </w:p>
        </w:tc>
        <w:tc>
          <w:tcPr>
            <w:tcW w:w="2162" w:type="dxa"/>
            <w:shd w:val="clear" w:color="auto" w:fill="D9D9D9"/>
          </w:tcPr>
          <w:p w14:paraId="2466C167" w14:textId="512AB6C3" w:rsidR="00E37BB7" w:rsidRPr="00C2136F" w:rsidRDefault="00E37BB7" w:rsidP="00B0777D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TI ESPAÑA</w:t>
            </w:r>
          </w:p>
        </w:tc>
      </w:tr>
      <w:tr w:rsidR="00E37BB7" w:rsidRPr="00C2136F" w14:paraId="63B7FC53" w14:textId="77777777" w:rsidTr="00C16BDD">
        <w:tc>
          <w:tcPr>
            <w:tcW w:w="959" w:type="dxa"/>
            <w:shd w:val="clear" w:color="auto" w:fill="D9D9D9"/>
          </w:tcPr>
          <w:p w14:paraId="11D1C38A" w14:textId="5A745547" w:rsidR="00E37BB7" w:rsidRPr="00C2136F" w:rsidRDefault="00E37BB7" w:rsidP="00EF0C89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v02.00</w:t>
            </w:r>
          </w:p>
        </w:tc>
        <w:tc>
          <w:tcPr>
            <w:tcW w:w="1328" w:type="dxa"/>
            <w:shd w:val="clear" w:color="auto" w:fill="D9D9D9"/>
          </w:tcPr>
          <w:p w14:paraId="37473AB5" w14:textId="77777777" w:rsidR="00E37BB7" w:rsidRPr="00C2136F" w:rsidRDefault="00E37BB7" w:rsidP="00B0777D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18/02/2014</w:t>
            </w:r>
          </w:p>
        </w:tc>
        <w:tc>
          <w:tcPr>
            <w:tcW w:w="4248" w:type="dxa"/>
            <w:shd w:val="clear" w:color="auto" w:fill="D9D9D9"/>
          </w:tcPr>
          <w:p w14:paraId="42A406B9" w14:textId="77777777" w:rsidR="00E37BB7" w:rsidRPr="00C2136F" w:rsidRDefault="00E37BB7" w:rsidP="00B0777D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Inclusión de Codificación de los Módulos Funcionales.</w:t>
            </w:r>
          </w:p>
        </w:tc>
        <w:tc>
          <w:tcPr>
            <w:tcW w:w="2162" w:type="dxa"/>
            <w:shd w:val="clear" w:color="auto" w:fill="D9D9D9"/>
          </w:tcPr>
          <w:p w14:paraId="29A2C04C" w14:textId="6EB232C6" w:rsidR="00E37BB7" w:rsidRPr="00C2136F" w:rsidRDefault="00E37BB7" w:rsidP="00B0777D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TI ESPAÑA</w:t>
            </w:r>
          </w:p>
        </w:tc>
      </w:tr>
      <w:tr w:rsidR="00E37BB7" w:rsidRPr="00C2136F" w14:paraId="05FE20E0" w14:textId="77777777" w:rsidTr="00C16BDD">
        <w:tc>
          <w:tcPr>
            <w:tcW w:w="959" w:type="dxa"/>
            <w:shd w:val="clear" w:color="auto" w:fill="D9D9D9"/>
          </w:tcPr>
          <w:p w14:paraId="2457D864" w14:textId="44AEE35D" w:rsidR="00E37BB7" w:rsidRPr="00C2136F" w:rsidRDefault="00E37BB7" w:rsidP="00EF0C89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v03.00</w:t>
            </w:r>
          </w:p>
        </w:tc>
        <w:tc>
          <w:tcPr>
            <w:tcW w:w="1328" w:type="dxa"/>
            <w:shd w:val="clear" w:color="auto" w:fill="D9D9D9"/>
          </w:tcPr>
          <w:p w14:paraId="59153ECE" w14:textId="77777777" w:rsidR="00E37BB7" w:rsidRPr="00C2136F" w:rsidRDefault="00E37BB7" w:rsidP="00B0777D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20/06/2014</w:t>
            </w:r>
          </w:p>
        </w:tc>
        <w:tc>
          <w:tcPr>
            <w:tcW w:w="4248" w:type="dxa"/>
            <w:shd w:val="clear" w:color="auto" w:fill="D9D9D9"/>
          </w:tcPr>
          <w:p w14:paraId="1F1753CF" w14:textId="77777777" w:rsidR="00E37BB7" w:rsidRPr="00C2136F" w:rsidRDefault="00E37BB7" w:rsidP="00B0777D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Los Módulos Funcionales pasan a llamarse Agrupaciones Funcionales.  Modificación de la Codificación de las Agrupaciones Funcionales.</w:t>
            </w:r>
          </w:p>
        </w:tc>
        <w:tc>
          <w:tcPr>
            <w:tcW w:w="2162" w:type="dxa"/>
            <w:shd w:val="clear" w:color="auto" w:fill="D9D9D9"/>
          </w:tcPr>
          <w:p w14:paraId="5CF6E00C" w14:textId="044870DF" w:rsidR="00E37BB7" w:rsidRPr="00C2136F" w:rsidRDefault="00E37BB7" w:rsidP="00B0777D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TI ESPAÑA</w:t>
            </w:r>
          </w:p>
        </w:tc>
      </w:tr>
      <w:tr w:rsidR="00E37BB7" w:rsidRPr="00C2136F" w14:paraId="4FAD6D06" w14:textId="77777777" w:rsidTr="00C16BDD">
        <w:tc>
          <w:tcPr>
            <w:tcW w:w="959" w:type="dxa"/>
            <w:shd w:val="clear" w:color="auto" w:fill="D9D9D9"/>
          </w:tcPr>
          <w:p w14:paraId="013FF62A" w14:textId="58156F58" w:rsidR="00E37BB7" w:rsidRDefault="00E37BB7" w:rsidP="00EF0C89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v04.00</w:t>
            </w:r>
          </w:p>
        </w:tc>
        <w:tc>
          <w:tcPr>
            <w:tcW w:w="1328" w:type="dxa"/>
            <w:shd w:val="clear" w:color="auto" w:fill="D9D9D9"/>
          </w:tcPr>
          <w:p w14:paraId="0DD352FF" w14:textId="77777777" w:rsidR="00E37BB7" w:rsidRDefault="00E37BB7" w:rsidP="00B0777D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21/05/2015</w:t>
            </w:r>
          </w:p>
        </w:tc>
        <w:tc>
          <w:tcPr>
            <w:tcW w:w="4248" w:type="dxa"/>
            <w:shd w:val="clear" w:color="auto" w:fill="D9D9D9"/>
          </w:tcPr>
          <w:p w14:paraId="7F23BAC7" w14:textId="04282D62" w:rsidR="00E37BB7" w:rsidRDefault="00E37BB7" w:rsidP="00B0777D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Normalización de Plantillas. Se incluye referencia a la normativa de nomenclatura. Se clasifican los servicios como APN y ajenos a APN</w:t>
            </w:r>
          </w:p>
        </w:tc>
        <w:tc>
          <w:tcPr>
            <w:tcW w:w="2162" w:type="dxa"/>
            <w:shd w:val="clear" w:color="auto" w:fill="D9D9D9"/>
          </w:tcPr>
          <w:p w14:paraId="18C16E34" w14:textId="6A1EBFE0" w:rsidR="00E37BB7" w:rsidRPr="00C2136F" w:rsidRDefault="00E37BB7" w:rsidP="00B0777D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TI ESPAÑA</w:t>
            </w:r>
          </w:p>
        </w:tc>
      </w:tr>
      <w:tr w:rsidR="00E37BB7" w:rsidRPr="00C2136F" w14:paraId="27B09B92" w14:textId="77777777" w:rsidTr="00C16BDD">
        <w:tc>
          <w:tcPr>
            <w:tcW w:w="959" w:type="dxa"/>
            <w:shd w:val="clear" w:color="auto" w:fill="D9D9D9"/>
          </w:tcPr>
          <w:p w14:paraId="0A004D7B" w14:textId="1FC96B56" w:rsidR="00E37BB7" w:rsidRDefault="00E37BB7" w:rsidP="00EF0C89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v05.00</w:t>
            </w:r>
          </w:p>
        </w:tc>
        <w:tc>
          <w:tcPr>
            <w:tcW w:w="1328" w:type="dxa"/>
            <w:shd w:val="clear" w:color="auto" w:fill="D9D9D9"/>
          </w:tcPr>
          <w:p w14:paraId="48A90F65" w14:textId="6DD14610" w:rsidR="00E37BB7" w:rsidRDefault="00E37BB7" w:rsidP="00FD0771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05/10/2015</w:t>
            </w:r>
          </w:p>
        </w:tc>
        <w:tc>
          <w:tcPr>
            <w:tcW w:w="4248" w:type="dxa"/>
            <w:shd w:val="clear" w:color="auto" w:fill="D9D9D9"/>
          </w:tcPr>
          <w:p w14:paraId="18C079E0" w14:textId="1079D67E" w:rsidR="00E37BB7" w:rsidRDefault="00E37BB7" w:rsidP="00FD0771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Actualización estados tabla caso de uso/proceso</w:t>
            </w:r>
          </w:p>
        </w:tc>
        <w:tc>
          <w:tcPr>
            <w:tcW w:w="2162" w:type="dxa"/>
            <w:shd w:val="clear" w:color="auto" w:fill="D9D9D9"/>
          </w:tcPr>
          <w:p w14:paraId="2B10343C" w14:textId="38B3DC4D" w:rsidR="00E37BB7" w:rsidRPr="00C2136F" w:rsidRDefault="00E37BB7" w:rsidP="00B0777D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TI ESPAÑA</w:t>
            </w:r>
          </w:p>
        </w:tc>
      </w:tr>
      <w:tr w:rsidR="00E37BB7" w:rsidRPr="00C2136F" w14:paraId="04F8EF24" w14:textId="77777777" w:rsidTr="00C16BDD">
        <w:tc>
          <w:tcPr>
            <w:tcW w:w="959" w:type="dxa"/>
            <w:shd w:val="clear" w:color="auto" w:fill="D9D9D9"/>
          </w:tcPr>
          <w:p w14:paraId="1CA4B239" w14:textId="405FC88C" w:rsidR="00E37BB7" w:rsidRDefault="00E37BB7" w:rsidP="00EF0C89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v06.00</w:t>
            </w:r>
          </w:p>
        </w:tc>
        <w:tc>
          <w:tcPr>
            <w:tcW w:w="1328" w:type="dxa"/>
            <w:shd w:val="clear" w:color="auto" w:fill="D9D9D9"/>
          </w:tcPr>
          <w:p w14:paraId="7555F4FE" w14:textId="1BF0D171" w:rsidR="00E37BB7" w:rsidRDefault="00E37BB7" w:rsidP="00FD0771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13/06/2016</w:t>
            </w:r>
          </w:p>
        </w:tc>
        <w:tc>
          <w:tcPr>
            <w:tcW w:w="4248" w:type="dxa"/>
            <w:shd w:val="clear" w:color="auto" w:fill="D9D9D9"/>
          </w:tcPr>
          <w:p w14:paraId="7DA4AEA1" w14:textId="6A86A22E" w:rsidR="00E37BB7" w:rsidRDefault="00E37BB7" w:rsidP="00FD0771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Inclusión del apartado “Migración de Datos” y normalización de plantilla</w:t>
            </w:r>
          </w:p>
        </w:tc>
        <w:tc>
          <w:tcPr>
            <w:tcW w:w="2162" w:type="dxa"/>
            <w:shd w:val="clear" w:color="auto" w:fill="D9D9D9"/>
          </w:tcPr>
          <w:p w14:paraId="31CC4828" w14:textId="67174D56" w:rsidR="00E37BB7" w:rsidRPr="00C2136F" w:rsidRDefault="00E37BB7" w:rsidP="00B0777D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TI ESPAÑA</w:t>
            </w:r>
          </w:p>
        </w:tc>
      </w:tr>
      <w:tr w:rsidR="00E37BB7" w:rsidRPr="00C2136F" w14:paraId="75BC5E32" w14:textId="77777777" w:rsidTr="00C16BDD">
        <w:tc>
          <w:tcPr>
            <w:tcW w:w="959" w:type="dxa"/>
            <w:shd w:val="clear" w:color="auto" w:fill="D9D9D9"/>
          </w:tcPr>
          <w:p w14:paraId="1F75EB9A" w14:textId="7558759C" w:rsidR="00E37BB7" w:rsidRDefault="00E37BB7" w:rsidP="00EF0C89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V07.00</w:t>
            </w:r>
          </w:p>
        </w:tc>
        <w:tc>
          <w:tcPr>
            <w:tcW w:w="1328" w:type="dxa"/>
            <w:shd w:val="clear" w:color="auto" w:fill="D9D9D9"/>
          </w:tcPr>
          <w:p w14:paraId="09DC3915" w14:textId="057923AB" w:rsidR="00E37BB7" w:rsidRDefault="00E37BB7" w:rsidP="00FD0771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18/11/2016</w:t>
            </w:r>
          </w:p>
        </w:tc>
        <w:tc>
          <w:tcPr>
            <w:tcW w:w="4248" w:type="dxa"/>
            <w:shd w:val="clear" w:color="auto" w:fill="D9D9D9"/>
          </w:tcPr>
          <w:p w14:paraId="75395B5E" w14:textId="77777777" w:rsidR="00E37BB7" w:rsidRDefault="00E37BB7" w:rsidP="00FD0771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Eliminación del apartado “Alcances y Objetivos”</w:t>
            </w:r>
          </w:p>
          <w:p w14:paraId="60868EB4" w14:textId="1DD33DC8" w:rsidR="00E37BB7" w:rsidRDefault="00E37BB7" w:rsidP="00FD0771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Eliminación del diagrama perteneciente al apartado “Uso de documento”</w:t>
            </w:r>
          </w:p>
        </w:tc>
        <w:tc>
          <w:tcPr>
            <w:tcW w:w="2162" w:type="dxa"/>
            <w:shd w:val="clear" w:color="auto" w:fill="D9D9D9"/>
          </w:tcPr>
          <w:p w14:paraId="251D7273" w14:textId="03FED482" w:rsidR="00E37BB7" w:rsidRPr="00C2136F" w:rsidRDefault="00E37BB7" w:rsidP="00B0777D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TI ESPAÑA</w:t>
            </w:r>
          </w:p>
        </w:tc>
      </w:tr>
    </w:tbl>
    <w:p w14:paraId="651BC764" w14:textId="77777777" w:rsidR="002607C2" w:rsidRPr="00C2136F" w:rsidRDefault="002607C2" w:rsidP="00CA23B7">
      <w:pPr>
        <w:ind w:firstLine="0"/>
        <w:rPr>
          <w:lang w:eastAsia="es-ES"/>
        </w:rPr>
      </w:pPr>
    </w:p>
    <w:tbl>
      <w:tblPr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834"/>
        <w:gridCol w:w="1182"/>
        <w:gridCol w:w="5322"/>
        <w:gridCol w:w="1157"/>
      </w:tblGrid>
      <w:tr w:rsidR="00E77006" w:rsidRPr="00C2136F" w14:paraId="77EFAF46" w14:textId="77777777" w:rsidTr="00D961F2">
        <w:tc>
          <w:tcPr>
            <w:tcW w:w="8495" w:type="dxa"/>
            <w:gridSpan w:val="4"/>
            <w:shd w:val="clear" w:color="auto" w:fill="B3B3B3"/>
          </w:tcPr>
          <w:p w14:paraId="75BD3D90" w14:textId="77777777" w:rsidR="00E77006" w:rsidRPr="00C2136F" w:rsidRDefault="00E77006" w:rsidP="0005581F">
            <w:pPr>
              <w:pStyle w:val="TablaTitColum2"/>
              <w:rPr>
                <w:lang w:eastAsia="es-ES"/>
              </w:rPr>
            </w:pPr>
            <w:r w:rsidRPr="00C2136F">
              <w:rPr>
                <w:lang w:eastAsia="es-ES"/>
              </w:rPr>
              <w:t>Histórico de Versiones</w:t>
            </w:r>
          </w:p>
        </w:tc>
      </w:tr>
      <w:tr w:rsidR="00E77006" w:rsidRPr="00C2136F" w14:paraId="173AD78F" w14:textId="77777777" w:rsidTr="002F7AF5">
        <w:tc>
          <w:tcPr>
            <w:tcW w:w="834" w:type="dxa"/>
            <w:shd w:val="clear" w:color="auto" w:fill="B3B3B3"/>
          </w:tcPr>
          <w:p w14:paraId="41241B46" w14:textId="77777777" w:rsidR="00E77006" w:rsidRPr="00C2136F" w:rsidRDefault="00E77006" w:rsidP="0005581F">
            <w:pPr>
              <w:pStyle w:val="TablaTit3"/>
            </w:pPr>
            <w:r w:rsidRPr="00C2136F">
              <w:t>Versión</w:t>
            </w:r>
          </w:p>
        </w:tc>
        <w:tc>
          <w:tcPr>
            <w:tcW w:w="1182" w:type="dxa"/>
            <w:shd w:val="clear" w:color="auto" w:fill="B3B3B3"/>
          </w:tcPr>
          <w:p w14:paraId="2137163C" w14:textId="77777777" w:rsidR="00E77006" w:rsidRPr="00C2136F" w:rsidRDefault="00E77006" w:rsidP="0005581F">
            <w:pPr>
              <w:pStyle w:val="TablaTit3"/>
            </w:pPr>
            <w:r w:rsidRPr="00C2136F">
              <w:t>Fecha</w:t>
            </w:r>
          </w:p>
        </w:tc>
        <w:tc>
          <w:tcPr>
            <w:tcW w:w="5322" w:type="dxa"/>
            <w:shd w:val="clear" w:color="auto" w:fill="B3B3B3"/>
          </w:tcPr>
          <w:p w14:paraId="595CD26A" w14:textId="77777777" w:rsidR="00E77006" w:rsidRPr="00C2136F" w:rsidRDefault="00E77006" w:rsidP="0005581F">
            <w:pPr>
              <w:pStyle w:val="TablaTit3"/>
            </w:pPr>
            <w:r w:rsidRPr="00C2136F">
              <w:t>Resumen de los cambios</w:t>
            </w:r>
          </w:p>
        </w:tc>
        <w:tc>
          <w:tcPr>
            <w:tcW w:w="1157" w:type="dxa"/>
            <w:shd w:val="clear" w:color="auto" w:fill="B3B3B3"/>
          </w:tcPr>
          <w:p w14:paraId="59010572" w14:textId="77777777" w:rsidR="00E77006" w:rsidRPr="00C2136F" w:rsidRDefault="00E77006" w:rsidP="0005581F">
            <w:pPr>
              <w:pStyle w:val="TablaTit3"/>
            </w:pPr>
            <w:r w:rsidRPr="00C2136F">
              <w:t>Autor</w:t>
            </w:r>
          </w:p>
        </w:tc>
      </w:tr>
      <w:tr w:rsidR="00E77006" w:rsidRPr="00C2136F" w14:paraId="2558F516" w14:textId="77777777" w:rsidTr="002F7AF5">
        <w:tc>
          <w:tcPr>
            <w:tcW w:w="834" w:type="dxa"/>
          </w:tcPr>
          <w:p w14:paraId="476C4711" w14:textId="572623F6" w:rsidR="00E77006" w:rsidRPr="00C2136F" w:rsidRDefault="00022656" w:rsidP="00801EA1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v</w:t>
            </w:r>
            <w:r w:rsidR="003C4042">
              <w:rPr>
                <w:lang w:eastAsia="es-ES"/>
              </w:rPr>
              <w:t>01.0</w:t>
            </w:r>
            <w:r w:rsidR="00801EA1">
              <w:rPr>
                <w:lang w:eastAsia="es-ES"/>
              </w:rPr>
              <w:t>0</w:t>
            </w:r>
          </w:p>
        </w:tc>
        <w:tc>
          <w:tcPr>
            <w:tcW w:w="1182" w:type="dxa"/>
          </w:tcPr>
          <w:p w14:paraId="1FEF20E8" w14:textId="6F3E168E" w:rsidR="00E77006" w:rsidRPr="00C2136F" w:rsidRDefault="00111210" w:rsidP="00E13BD4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2</w:t>
            </w:r>
            <w:r w:rsidR="001009F4">
              <w:rPr>
                <w:lang w:eastAsia="es-ES"/>
              </w:rPr>
              <w:t>6</w:t>
            </w:r>
            <w:r w:rsidR="00E77006">
              <w:rPr>
                <w:lang w:eastAsia="es-ES"/>
              </w:rPr>
              <w:t>/</w:t>
            </w:r>
            <w:r w:rsidR="00E13BD4">
              <w:rPr>
                <w:lang w:eastAsia="es-ES"/>
              </w:rPr>
              <w:t>06</w:t>
            </w:r>
            <w:r w:rsidR="00E77006">
              <w:rPr>
                <w:lang w:eastAsia="es-ES"/>
              </w:rPr>
              <w:t>/</w:t>
            </w:r>
            <w:r w:rsidR="00AE3D2F">
              <w:rPr>
                <w:lang w:eastAsia="es-ES"/>
              </w:rPr>
              <w:t>20</w:t>
            </w:r>
            <w:r w:rsidR="00866E43">
              <w:rPr>
                <w:lang w:eastAsia="es-ES"/>
              </w:rPr>
              <w:t>20</w:t>
            </w:r>
          </w:p>
        </w:tc>
        <w:tc>
          <w:tcPr>
            <w:tcW w:w="5322" w:type="dxa"/>
          </w:tcPr>
          <w:p w14:paraId="33CE33EE" w14:textId="77777777" w:rsidR="00E77006" w:rsidRPr="00C2136F" w:rsidRDefault="00E77006" w:rsidP="0005581F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Versión Inicial</w:t>
            </w:r>
          </w:p>
        </w:tc>
        <w:tc>
          <w:tcPr>
            <w:tcW w:w="1157" w:type="dxa"/>
          </w:tcPr>
          <w:p w14:paraId="08AB0E87" w14:textId="4D896800" w:rsidR="00252483" w:rsidRPr="00C2136F" w:rsidRDefault="00FC1950" w:rsidP="0005581F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TI</w:t>
            </w:r>
            <w:r w:rsidR="00647336">
              <w:rPr>
                <w:lang w:eastAsia="es-ES"/>
              </w:rPr>
              <w:t xml:space="preserve"> ESPAÑA</w:t>
            </w:r>
          </w:p>
        </w:tc>
      </w:tr>
    </w:tbl>
    <w:p w14:paraId="58951A37" w14:textId="2CEE9666" w:rsidR="00E77006" w:rsidRPr="00C2136F" w:rsidRDefault="00A81953" w:rsidP="00E77006">
      <w:pPr>
        <w:pStyle w:val="Encabezado"/>
        <w:tabs>
          <w:tab w:val="clear" w:pos="4252"/>
          <w:tab w:val="clear" w:pos="8504"/>
        </w:tabs>
      </w:pPr>
      <w:r>
        <w:tab/>
      </w:r>
    </w:p>
    <w:tbl>
      <w:tblPr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1384"/>
        <w:gridCol w:w="5103"/>
        <w:gridCol w:w="2158"/>
      </w:tblGrid>
      <w:tr w:rsidR="00E77006" w:rsidRPr="00C2136F" w14:paraId="1C493A88" w14:textId="77777777" w:rsidTr="00CF49AA">
        <w:tc>
          <w:tcPr>
            <w:tcW w:w="8645" w:type="dxa"/>
            <w:gridSpan w:val="3"/>
            <w:shd w:val="clear" w:color="auto" w:fill="B3B3B3"/>
          </w:tcPr>
          <w:p w14:paraId="6B1B95A8" w14:textId="77777777" w:rsidR="00E77006" w:rsidRPr="0094255C" w:rsidRDefault="00E77006" w:rsidP="0005581F">
            <w:pPr>
              <w:pStyle w:val="TablaTitColum2"/>
              <w:rPr>
                <w:lang w:eastAsia="es-ES"/>
              </w:rPr>
            </w:pPr>
            <w:r w:rsidRPr="0094255C">
              <w:rPr>
                <w:lang w:eastAsia="es-ES"/>
              </w:rPr>
              <w:t>Autorizaciones</w:t>
            </w:r>
          </w:p>
        </w:tc>
      </w:tr>
      <w:tr w:rsidR="00E77006" w:rsidRPr="00C2136F" w14:paraId="6CEA0FA2" w14:textId="77777777" w:rsidTr="00CF49AA">
        <w:tc>
          <w:tcPr>
            <w:tcW w:w="1384" w:type="dxa"/>
            <w:shd w:val="clear" w:color="auto" w:fill="B3B3B3"/>
          </w:tcPr>
          <w:p w14:paraId="4057277B" w14:textId="77777777" w:rsidR="00E77006" w:rsidRPr="00C2136F" w:rsidRDefault="00E77006" w:rsidP="0005581F">
            <w:pPr>
              <w:pStyle w:val="TablaTit3"/>
            </w:pPr>
          </w:p>
        </w:tc>
        <w:tc>
          <w:tcPr>
            <w:tcW w:w="5103" w:type="dxa"/>
            <w:shd w:val="clear" w:color="auto" w:fill="B3B3B3"/>
          </w:tcPr>
          <w:p w14:paraId="6A927CBD" w14:textId="77777777" w:rsidR="00E77006" w:rsidRPr="00C2136F" w:rsidRDefault="00E77006" w:rsidP="0005581F">
            <w:pPr>
              <w:pStyle w:val="TablaTit3"/>
            </w:pPr>
            <w:r w:rsidRPr="00C2136F">
              <w:t>Nombre</w:t>
            </w:r>
          </w:p>
        </w:tc>
        <w:tc>
          <w:tcPr>
            <w:tcW w:w="2158" w:type="dxa"/>
            <w:shd w:val="clear" w:color="auto" w:fill="B3B3B3"/>
          </w:tcPr>
          <w:p w14:paraId="10C83D73" w14:textId="77777777" w:rsidR="00E77006" w:rsidRPr="00C2136F" w:rsidRDefault="00E77006" w:rsidP="0005581F">
            <w:pPr>
              <w:pStyle w:val="TablaTit3"/>
            </w:pPr>
            <w:r w:rsidRPr="00C2136F">
              <w:t>Fecha</w:t>
            </w:r>
          </w:p>
        </w:tc>
      </w:tr>
      <w:tr w:rsidR="00E77006" w:rsidRPr="00C2136F" w14:paraId="6FD9ED38" w14:textId="77777777" w:rsidTr="00CF49AA">
        <w:tc>
          <w:tcPr>
            <w:tcW w:w="1384" w:type="dxa"/>
            <w:shd w:val="clear" w:color="auto" w:fill="B3B3B3"/>
          </w:tcPr>
          <w:p w14:paraId="6A66B628" w14:textId="77777777" w:rsidR="00E77006" w:rsidRPr="00C2136F" w:rsidRDefault="00E77006" w:rsidP="0005581F">
            <w:pPr>
              <w:pStyle w:val="TablaTit3"/>
            </w:pPr>
            <w:r w:rsidRPr="00C2136F">
              <w:t>Preparación</w:t>
            </w:r>
          </w:p>
        </w:tc>
        <w:tc>
          <w:tcPr>
            <w:tcW w:w="5103" w:type="dxa"/>
          </w:tcPr>
          <w:p w14:paraId="01670390" w14:textId="3ED48305" w:rsidR="00E77006" w:rsidRPr="00C2136F" w:rsidRDefault="00FF4DAE" w:rsidP="0005581F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TI ESPAÑA</w:t>
            </w:r>
          </w:p>
        </w:tc>
        <w:tc>
          <w:tcPr>
            <w:tcW w:w="2158" w:type="dxa"/>
          </w:tcPr>
          <w:p w14:paraId="6800556C" w14:textId="421D7741" w:rsidR="00E77006" w:rsidRPr="00C2136F" w:rsidRDefault="00111210" w:rsidP="00E13BD4">
            <w:pPr>
              <w:pStyle w:val="TablaNormal0"/>
              <w:rPr>
                <w:lang w:eastAsia="es-ES"/>
              </w:rPr>
            </w:pPr>
            <w:r>
              <w:rPr>
                <w:lang w:eastAsia="es-ES"/>
              </w:rPr>
              <w:t>2</w:t>
            </w:r>
            <w:r w:rsidR="001009F4">
              <w:rPr>
                <w:lang w:eastAsia="es-ES"/>
              </w:rPr>
              <w:t>6</w:t>
            </w:r>
            <w:r w:rsidR="005A56BC">
              <w:rPr>
                <w:lang w:eastAsia="es-ES"/>
              </w:rPr>
              <w:t>/</w:t>
            </w:r>
            <w:r w:rsidR="00E13BD4">
              <w:rPr>
                <w:lang w:eastAsia="es-ES"/>
              </w:rPr>
              <w:t>06</w:t>
            </w:r>
            <w:r w:rsidR="005A56BC">
              <w:rPr>
                <w:lang w:eastAsia="es-ES"/>
              </w:rPr>
              <w:t>/20</w:t>
            </w:r>
            <w:r w:rsidR="00022D0F">
              <w:rPr>
                <w:lang w:eastAsia="es-ES"/>
              </w:rPr>
              <w:t>20</w:t>
            </w:r>
          </w:p>
        </w:tc>
      </w:tr>
      <w:tr w:rsidR="00E77006" w:rsidRPr="00C2136F" w14:paraId="2F8FBB9F" w14:textId="77777777" w:rsidTr="00CF49AA">
        <w:tc>
          <w:tcPr>
            <w:tcW w:w="1384" w:type="dxa"/>
            <w:shd w:val="clear" w:color="auto" w:fill="B3B3B3"/>
          </w:tcPr>
          <w:p w14:paraId="166E729C" w14:textId="77777777" w:rsidR="00E77006" w:rsidRPr="00C2136F" w:rsidRDefault="00E77006" w:rsidP="0005581F">
            <w:pPr>
              <w:pStyle w:val="TablaTit3"/>
            </w:pPr>
            <w:r w:rsidRPr="00C2136F">
              <w:t>Revisión</w:t>
            </w:r>
          </w:p>
        </w:tc>
        <w:tc>
          <w:tcPr>
            <w:tcW w:w="5103" w:type="dxa"/>
          </w:tcPr>
          <w:p w14:paraId="262F887D" w14:textId="77777777" w:rsidR="00E77006" w:rsidRPr="00C2136F" w:rsidRDefault="00E77006" w:rsidP="0005581F">
            <w:pPr>
              <w:pStyle w:val="TablaNormal0"/>
              <w:rPr>
                <w:lang w:eastAsia="es-ES"/>
              </w:rPr>
            </w:pPr>
          </w:p>
        </w:tc>
        <w:tc>
          <w:tcPr>
            <w:tcW w:w="2158" w:type="dxa"/>
          </w:tcPr>
          <w:p w14:paraId="0893F7A2" w14:textId="77777777" w:rsidR="00E77006" w:rsidRPr="00C2136F" w:rsidRDefault="00E77006" w:rsidP="0005581F">
            <w:pPr>
              <w:pStyle w:val="TablaNormal0"/>
              <w:rPr>
                <w:lang w:eastAsia="es-ES"/>
              </w:rPr>
            </w:pPr>
          </w:p>
        </w:tc>
      </w:tr>
      <w:tr w:rsidR="00E77006" w:rsidRPr="00C2136F" w14:paraId="27E2CF46" w14:textId="77777777" w:rsidTr="00CF49AA">
        <w:tc>
          <w:tcPr>
            <w:tcW w:w="1384" w:type="dxa"/>
            <w:shd w:val="clear" w:color="auto" w:fill="B3B3B3"/>
          </w:tcPr>
          <w:p w14:paraId="381D9E53" w14:textId="77777777" w:rsidR="00E77006" w:rsidRPr="00C2136F" w:rsidRDefault="00E77006" w:rsidP="0005581F">
            <w:pPr>
              <w:pStyle w:val="TablaTit3"/>
            </w:pPr>
            <w:r w:rsidRPr="00C2136F">
              <w:t>Aprobación</w:t>
            </w:r>
          </w:p>
        </w:tc>
        <w:tc>
          <w:tcPr>
            <w:tcW w:w="5103" w:type="dxa"/>
          </w:tcPr>
          <w:p w14:paraId="634FAEA4" w14:textId="77777777" w:rsidR="00E77006" w:rsidRPr="00C2136F" w:rsidRDefault="00E77006" w:rsidP="0005581F">
            <w:pPr>
              <w:pStyle w:val="TablaNormal0"/>
              <w:rPr>
                <w:lang w:eastAsia="es-ES"/>
              </w:rPr>
            </w:pPr>
          </w:p>
        </w:tc>
        <w:tc>
          <w:tcPr>
            <w:tcW w:w="2158" w:type="dxa"/>
          </w:tcPr>
          <w:p w14:paraId="02EBB747" w14:textId="77777777" w:rsidR="00E77006" w:rsidRPr="00C2136F" w:rsidRDefault="00E77006" w:rsidP="0005581F">
            <w:pPr>
              <w:pStyle w:val="TablaNormal0"/>
              <w:rPr>
                <w:lang w:eastAsia="es-ES"/>
              </w:rPr>
            </w:pPr>
          </w:p>
        </w:tc>
      </w:tr>
      <w:tr w:rsidR="00E77006" w:rsidRPr="00C2136F" w14:paraId="0B8B11B5" w14:textId="77777777" w:rsidTr="006E4C4A">
        <w:tc>
          <w:tcPr>
            <w:tcW w:w="1384" w:type="dxa"/>
            <w:shd w:val="clear" w:color="auto" w:fill="B3B3B3"/>
          </w:tcPr>
          <w:p w14:paraId="433677EA" w14:textId="77777777" w:rsidR="00E77006" w:rsidRPr="00C2136F" w:rsidRDefault="00E77006" w:rsidP="0005581F">
            <w:pPr>
              <w:pStyle w:val="TablaTit3"/>
            </w:pPr>
            <w:r w:rsidRPr="00C2136F">
              <w:t>Distribución</w:t>
            </w:r>
          </w:p>
        </w:tc>
        <w:tc>
          <w:tcPr>
            <w:tcW w:w="5103" w:type="dxa"/>
          </w:tcPr>
          <w:p w14:paraId="1BA3216E" w14:textId="77777777" w:rsidR="00E77006" w:rsidRPr="00C2136F" w:rsidRDefault="00E77006" w:rsidP="0005581F">
            <w:pPr>
              <w:pStyle w:val="TablaNormal0"/>
              <w:rPr>
                <w:lang w:eastAsia="es-ES"/>
              </w:rPr>
            </w:pPr>
          </w:p>
        </w:tc>
        <w:tc>
          <w:tcPr>
            <w:tcW w:w="2158" w:type="dxa"/>
            <w:shd w:val="clear" w:color="auto" w:fill="FFFFFF"/>
          </w:tcPr>
          <w:p w14:paraId="5C462F22" w14:textId="77777777" w:rsidR="00E77006" w:rsidRPr="00C2136F" w:rsidRDefault="00E77006" w:rsidP="0005581F">
            <w:pPr>
              <w:pStyle w:val="TablaNormal0"/>
              <w:rPr>
                <w:lang w:eastAsia="es-ES"/>
              </w:rPr>
            </w:pPr>
          </w:p>
        </w:tc>
      </w:tr>
    </w:tbl>
    <w:p w14:paraId="713304DF" w14:textId="77777777" w:rsidR="00E77006" w:rsidRPr="00C2136F" w:rsidRDefault="00E77006" w:rsidP="00E77006"/>
    <w:tbl>
      <w:tblPr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8598"/>
      </w:tblGrid>
      <w:tr w:rsidR="00E77006" w:rsidRPr="00C2136F" w14:paraId="661DEF6B" w14:textId="77777777" w:rsidTr="007037AB">
        <w:trPr>
          <w:trHeight w:val="320"/>
        </w:trPr>
        <w:tc>
          <w:tcPr>
            <w:tcW w:w="8598" w:type="dxa"/>
            <w:shd w:val="clear" w:color="auto" w:fill="B3B3B3"/>
          </w:tcPr>
          <w:p w14:paraId="4D4EE116" w14:textId="77777777" w:rsidR="00E77006" w:rsidRPr="00C2136F" w:rsidRDefault="00E77006" w:rsidP="0005581F">
            <w:pPr>
              <w:pStyle w:val="TablaTitColum2"/>
              <w:rPr>
                <w:lang w:eastAsia="es-ES"/>
              </w:rPr>
            </w:pPr>
            <w:r w:rsidRPr="00C2136F">
              <w:rPr>
                <w:lang w:eastAsia="es-ES"/>
              </w:rPr>
              <w:t>Comentarios</w:t>
            </w:r>
          </w:p>
        </w:tc>
      </w:tr>
      <w:tr w:rsidR="00E77006" w:rsidRPr="00C2136F" w14:paraId="1E7D487B" w14:textId="77777777" w:rsidTr="007037AB">
        <w:trPr>
          <w:trHeight w:val="864"/>
        </w:trPr>
        <w:tc>
          <w:tcPr>
            <w:tcW w:w="8598" w:type="dxa"/>
            <w:shd w:val="clear" w:color="auto" w:fill="auto"/>
          </w:tcPr>
          <w:p w14:paraId="1BAB8796" w14:textId="77777777" w:rsidR="00E77006" w:rsidRPr="00C2136F" w:rsidRDefault="00E77006" w:rsidP="0005581F">
            <w:pPr>
              <w:pStyle w:val="TablaNormal0"/>
              <w:rPr>
                <w:lang w:eastAsia="es-ES"/>
              </w:rPr>
            </w:pPr>
          </w:p>
        </w:tc>
      </w:tr>
    </w:tbl>
    <w:p w14:paraId="0FA3234F" w14:textId="29C5CBE0" w:rsidR="00916E84" w:rsidRPr="00FC1950" w:rsidRDefault="00022656" w:rsidP="00FC1950">
      <w:pPr>
        <w:ind w:firstLine="0"/>
        <w:rPr>
          <w:rFonts w:cs="Arial"/>
          <w:snapToGrid w:val="0"/>
          <w:sz w:val="18"/>
          <w:szCs w:val="18"/>
          <w:lang w:eastAsia="es-ES"/>
        </w:rPr>
      </w:pPr>
      <w:r w:rsidRPr="00717E42">
        <w:rPr>
          <w:rFonts w:cs="Arial"/>
          <w:snapToGrid w:val="0"/>
          <w:sz w:val="18"/>
          <w:szCs w:val="18"/>
          <w:lang w:eastAsia="es-ES"/>
        </w:rPr>
        <w:t xml:space="preserve">El presente documento es propiedad de </w:t>
      </w:r>
      <w:r w:rsidRPr="00717E42">
        <w:rPr>
          <w:rFonts w:cs="Arial"/>
          <w:b/>
          <w:snapToGrid w:val="0"/>
          <w:color w:val="CC0000"/>
          <w:sz w:val="18"/>
          <w:szCs w:val="18"/>
          <w:lang w:eastAsia="es-ES"/>
        </w:rPr>
        <w:t>MAPFRE</w:t>
      </w:r>
      <w:r w:rsidRPr="00717E42">
        <w:rPr>
          <w:rFonts w:cs="Arial"/>
          <w:snapToGrid w:val="0"/>
          <w:sz w:val="18"/>
          <w:szCs w:val="18"/>
          <w:lang w:eastAsia="es-ES"/>
        </w:rPr>
        <w:t xml:space="preserve"> y es exclusivamente para uso interno o de cualquiera de las Entidades del Grupo MAPFRE (listado completo en la  página </w:t>
      </w:r>
      <w:hyperlink r:id="rId12" w:history="1">
        <w:r w:rsidRPr="00717E42">
          <w:rPr>
            <w:rStyle w:val="Hipervnculo"/>
            <w:rFonts w:cs="Arial"/>
            <w:noProof w:val="0"/>
            <w:snapToGrid w:val="0"/>
            <w:color w:val="0000FF"/>
            <w:sz w:val="18"/>
            <w:szCs w:val="18"/>
            <w:lang w:eastAsia="es-ES"/>
          </w:rPr>
          <w:t>www.mapfre.com</w:t>
        </w:r>
      </w:hyperlink>
      <w:r w:rsidRPr="00717E42">
        <w:rPr>
          <w:rFonts w:cs="Arial"/>
          <w:snapToGrid w:val="0"/>
          <w:sz w:val="18"/>
          <w:szCs w:val="18"/>
          <w:lang w:eastAsia="es-ES"/>
        </w:rPr>
        <w:t>). No podrá ser reproducido total o parcialmente, ni procederse a su transmisión de ninguna forma, ya sea electrónica, mecánica, por fotocopia, grabación, reproducción u otros medios sin autorización expresa al efecto.</w:t>
      </w:r>
    </w:p>
    <w:p w14:paraId="7E33E310" w14:textId="77777777" w:rsidR="00CD30A0" w:rsidRDefault="00F90B45" w:rsidP="00CD30A0">
      <w:pPr>
        <w:pStyle w:val="Titulosgenerales"/>
      </w:pPr>
      <w:r>
        <w:lastRenderedPageBreak/>
        <w:t>Índice</w:t>
      </w:r>
      <w:bookmarkStart w:id="0" w:name="IndiceContenidos"/>
      <w:bookmarkEnd w:id="0"/>
    </w:p>
    <w:p w14:paraId="130CC217" w14:textId="593D5389" w:rsidR="00F91AD9" w:rsidRDefault="00CD30A0">
      <w:pPr>
        <w:pStyle w:val="TDC2"/>
        <w:tabs>
          <w:tab w:val="left" w:pos="660"/>
          <w:tab w:val="right" w:leader="dot" w:pos="8495"/>
        </w:tabs>
        <w:rPr>
          <w:rFonts w:eastAsiaTheme="minorEastAsia" w:cstheme="minorBidi"/>
          <w:b w:val="0"/>
          <w:noProof/>
          <w:sz w:val="22"/>
          <w:szCs w:val="22"/>
          <w:lang w:val="es-ES" w:eastAsia="es-ES"/>
        </w:rPr>
      </w:pPr>
      <w:r>
        <w:rPr>
          <w:bCs/>
          <w:caps/>
          <w:noProof/>
        </w:rPr>
        <w:fldChar w:fldCharType="begin"/>
      </w:r>
      <w:r w:rsidR="002F37AD">
        <w:rPr>
          <w:bCs/>
          <w:caps/>
          <w:noProof/>
        </w:rPr>
        <w:instrText xml:space="preserve"> TOC \o "2-6</w:instrText>
      </w:r>
      <w:r>
        <w:rPr>
          <w:bCs/>
          <w:caps/>
          <w:noProof/>
        </w:rPr>
        <w:instrText xml:space="preserve">" \h \z </w:instrText>
      </w:r>
      <w:r>
        <w:rPr>
          <w:bCs/>
          <w:caps/>
          <w:noProof/>
        </w:rPr>
        <w:fldChar w:fldCharType="separate"/>
      </w:r>
      <w:hyperlink w:anchor="_Toc46821454" w:history="1">
        <w:r w:rsidR="00F91AD9" w:rsidRPr="00895232">
          <w:rPr>
            <w:rStyle w:val="Hipervnculo"/>
          </w:rPr>
          <w:t>1</w:t>
        </w:r>
        <w:r w:rsidR="00F91AD9">
          <w:rPr>
            <w:rFonts w:eastAsiaTheme="minorEastAsia" w:cstheme="minorBidi"/>
            <w:b w:val="0"/>
            <w:noProof/>
            <w:sz w:val="22"/>
            <w:szCs w:val="22"/>
            <w:lang w:val="es-ES" w:eastAsia="es-ES"/>
          </w:rPr>
          <w:tab/>
        </w:r>
        <w:r w:rsidR="00F91AD9" w:rsidRPr="00895232">
          <w:rPr>
            <w:rStyle w:val="Hipervnculo"/>
          </w:rPr>
          <w:t>Alcances y objetivos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_Toc46821454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4</w:t>
        </w:r>
        <w:r w:rsidR="00F91AD9">
          <w:rPr>
            <w:noProof/>
            <w:webHidden/>
          </w:rPr>
          <w:fldChar w:fldCharType="end"/>
        </w:r>
      </w:hyperlink>
    </w:p>
    <w:p w14:paraId="6B7E9544" w14:textId="4CB5319A" w:rsidR="00F91AD9" w:rsidRDefault="003D7AF6">
      <w:pPr>
        <w:pStyle w:val="TDC2"/>
        <w:tabs>
          <w:tab w:val="left" w:pos="660"/>
          <w:tab w:val="right" w:leader="dot" w:pos="8495"/>
        </w:tabs>
        <w:rPr>
          <w:rFonts w:eastAsiaTheme="minorEastAsia" w:cstheme="minorBidi"/>
          <w:b w:val="0"/>
          <w:noProof/>
          <w:sz w:val="22"/>
          <w:szCs w:val="22"/>
          <w:lang w:val="es-ES" w:eastAsia="es-ES"/>
        </w:rPr>
      </w:pPr>
      <w:hyperlink w:anchor="_Toc46821455" w:history="1">
        <w:r w:rsidR="00F91AD9" w:rsidRPr="00895232">
          <w:rPr>
            <w:rStyle w:val="Hipervnculo"/>
          </w:rPr>
          <w:t>2</w:t>
        </w:r>
        <w:r w:rsidR="00F91AD9">
          <w:rPr>
            <w:rFonts w:eastAsiaTheme="minorEastAsia" w:cstheme="minorBidi"/>
            <w:b w:val="0"/>
            <w:noProof/>
            <w:sz w:val="22"/>
            <w:szCs w:val="22"/>
            <w:lang w:val="es-ES" w:eastAsia="es-ES"/>
          </w:rPr>
          <w:tab/>
        </w:r>
        <w:r w:rsidR="00F91AD9" w:rsidRPr="00895232">
          <w:rPr>
            <w:rStyle w:val="Hipervnculo"/>
          </w:rPr>
          <w:t>FU001 –  Actualización de Oficinas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_Toc46821455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5</w:t>
        </w:r>
        <w:r w:rsidR="00F91AD9">
          <w:rPr>
            <w:noProof/>
            <w:webHidden/>
          </w:rPr>
          <w:fldChar w:fldCharType="end"/>
        </w:r>
      </w:hyperlink>
    </w:p>
    <w:p w14:paraId="72313248" w14:textId="32E245D9" w:rsidR="00F91AD9" w:rsidRDefault="003D7AF6">
      <w:pPr>
        <w:pStyle w:val="TDC3"/>
        <w:tabs>
          <w:tab w:val="left" w:pos="1320"/>
          <w:tab w:val="right" w:leader="dot" w:pos="8495"/>
        </w:tabs>
        <w:rPr>
          <w:rFonts w:eastAsiaTheme="minorEastAsia" w:cstheme="minorBidi"/>
          <w:iCs w:val="0"/>
          <w:noProof/>
          <w:sz w:val="22"/>
          <w:szCs w:val="22"/>
          <w:lang w:val="es-ES" w:eastAsia="es-ES"/>
        </w:rPr>
      </w:pPr>
      <w:hyperlink w:anchor="_Toc46821456" w:history="1">
        <w:r w:rsidR="00F91AD9" w:rsidRPr="00895232">
          <w:rPr>
            <w:rStyle w:val="Hipervnculo"/>
            <w:lang w:val="es-ES"/>
          </w:rPr>
          <w:t>2.1</w:t>
        </w:r>
        <w:r w:rsidR="00F91AD9">
          <w:rPr>
            <w:rFonts w:eastAsiaTheme="minorEastAsia" w:cstheme="minorBidi"/>
            <w:iCs w:val="0"/>
            <w:noProof/>
            <w:sz w:val="22"/>
            <w:szCs w:val="22"/>
            <w:lang w:val="es-ES" w:eastAsia="es-ES"/>
          </w:rPr>
          <w:tab/>
        </w:r>
        <w:r w:rsidR="00F91AD9" w:rsidRPr="00895232">
          <w:rPr>
            <w:rStyle w:val="Hipervnculo"/>
          </w:rPr>
          <w:t>CU001 – Creación Ficheros XML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_Toc46821456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5</w:t>
        </w:r>
        <w:r w:rsidR="00F91AD9">
          <w:rPr>
            <w:noProof/>
            <w:webHidden/>
          </w:rPr>
          <w:fldChar w:fldCharType="end"/>
        </w:r>
      </w:hyperlink>
    </w:p>
    <w:p w14:paraId="6462F99A" w14:textId="3C126528" w:rsidR="00F91AD9" w:rsidRDefault="003D7AF6">
      <w:pPr>
        <w:pStyle w:val="TDC4"/>
        <w:tabs>
          <w:tab w:val="left" w:pos="1852"/>
          <w:tab w:val="right" w:leader="dot" w:pos="8495"/>
        </w:tabs>
        <w:rPr>
          <w:rFonts w:eastAsiaTheme="minorEastAsia" w:cstheme="minorBidi"/>
          <w:noProof/>
          <w:sz w:val="22"/>
          <w:szCs w:val="22"/>
          <w:lang w:val="es-ES" w:eastAsia="es-ES"/>
        </w:rPr>
      </w:pPr>
      <w:hyperlink w:anchor="_Toc46821457" w:history="1">
        <w:r w:rsidR="00F91AD9" w:rsidRPr="00895232">
          <w:rPr>
            <w:rStyle w:val="Hipervnculo"/>
            <w:lang w:val="es-ES"/>
          </w:rPr>
          <w:t>2.1.1</w:t>
        </w:r>
        <w:r w:rsidR="00F91AD9">
          <w:rPr>
            <w:rFonts w:eastAsiaTheme="minorEastAsia" w:cstheme="minorBidi"/>
            <w:noProof/>
            <w:sz w:val="22"/>
            <w:szCs w:val="22"/>
            <w:lang w:val="es-ES" w:eastAsia="es-ES"/>
          </w:rPr>
          <w:tab/>
        </w:r>
        <w:r w:rsidR="00F91AD9" w:rsidRPr="00895232">
          <w:rPr>
            <w:rStyle w:val="Hipervnculo"/>
          </w:rPr>
          <w:t>Descripción Funcional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_Toc46821457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5</w:t>
        </w:r>
        <w:r w:rsidR="00F91AD9">
          <w:rPr>
            <w:noProof/>
            <w:webHidden/>
          </w:rPr>
          <w:fldChar w:fldCharType="end"/>
        </w:r>
      </w:hyperlink>
    </w:p>
    <w:p w14:paraId="440E761E" w14:textId="7762A6C5" w:rsidR="00F91AD9" w:rsidRDefault="003D7AF6">
      <w:pPr>
        <w:pStyle w:val="TDC4"/>
        <w:tabs>
          <w:tab w:val="left" w:pos="1852"/>
          <w:tab w:val="right" w:leader="dot" w:pos="8495"/>
        </w:tabs>
        <w:rPr>
          <w:rFonts w:eastAsiaTheme="minorEastAsia" w:cstheme="minorBidi"/>
          <w:noProof/>
          <w:sz w:val="22"/>
          <w:szCs w:val="22"/>
          <w:lang w:val="es-ES" w:eastAsia="es-ES"/>
        </w:rPr>
      </w:pPr>
      <w:hyperlink w:anchor="_Toc46821458" w:history="1">
        <w:r w:rsidR="00F91AD9" w:rsidRPr="00895232">
          <w:rPr>
            <w:rStyle w:val="Hipervnculo"/>
            <w:lang w:val="es-ES"/>
          </w:rPr>
          <w:t>2.1.2</w:t>
        </w:r>
        <w:r w:rsidR="00F91AD9">
          <w:rPr>
            <w:rFonts w:eastAsiaTheme="minorEastAsia" w:cstheme="minorBidi"/>
            <w:noProof/>
            <w:sz w:val="22"/>
            <w:szCs w:val="22"/>
            <w:lang w:val="es-ES" w:eastAsia="es-ES"/>
          </w:rPr>
          <w:tab/>
        </w:r>
        <w:r w:rsidR="00F91AD9" w:rsidRPr="00895232">
          <w:rPr>
            <w:rStyle w:val="Hipervnculo"/>
          </w:rPr>
          <w:t>Precondiciones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_Toc46821458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9</w:t>
        </w:r>
        <w:r w:rsidR="00F91AD9">
          <w:rPr>
            <w:noProof/>
            <w:webHidden/>
          </w:rPr>
          <w:fldChar w:fldCharType="end"/>
        </w:r>
      </w:hyperlink>
    </w:p>
    <w:p w14:paraId="79D62952" w14:textId="61F16E6F" w:rsidR="00F91AD9" w:rsidRDefault="003D7AF6">
      <w:pPr>
        <w:pStyle w:val="TDC4"/>
        <w:tabs>
          <w:tab w:val="left" w:pos="1852"/>
          <w:tab w:val="right" w:leader="dot" w:pos="8495"/>
        </w:tabs>
        <w:rPr>
          <w:rFonts w:eastAsiaTheme="minorEastAsia" w:cstheme="minorBidi"/>
          <w:noProof/>
          <w:sz w:val="22"/>
          <w:szCs w:val="22"/>
          <w:lang w:val="es-ES" w:eastAsia="es-ES"/>
        </w:rPr>
      </w:pPr>
      <w:hyperlink w:anchor="_Toc46821459" w:history="1">
        <w:r w:rsidR="00F91AD9" w:rsidRPr="00895232">
          <w:rPr>
            <w:rStyle w:val="Hipervnculo"/>
            <w:lang w:val="es-ES"/>
          </w:rPr>
          <w:t>2.1.3</w:t>
        </w:r>
        <w:r w:rsidR="00F91AD9">
          <w:rPr>
            <w:rFonts w:eastAsiaTheme="minorEastAsia" w:cstheme="minorBidi"/>
            <w:noProof/>
            <w:sz w:val="22"/>
            <w:szCs w:val="22"/>
            <w:lang w:val="es-ES" w:eastAsia="es-ES"/>
          </w:rPr>
          <w:tab/>
        </w:r>
        <w:r w:rsidR="00F91AD9" w:rsidRPr="00895232">
          <w:rPr>
            <w:rStyle w:val="Hipervnculo"/>
            <w:lang w:val="es-ES"/>
          </w:rPr>
          <w:t>Poscondiciones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_Toc46821459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9</w:t>
        </w:r>
        <w:r w:rsidR="00F91AD9">
          <w:rPr>
            <w:noProof/>
            <w:webHidden/>
          </w:rPr>
          <w:fldChar w:fldCharType="end"/>
        </w:r>
      </w:hyperlink>
    </w:p>
    <w:p w14:paraId="27FC397C" w14:textId="69A99697" w:rsidR="00F91AD9" w:rsidRDefault="003D7AF6">
      <w:pPr>
        <w:pStyle w:val="TDC3"/>
        <w:tabs>
          <w:tab w:val="left" w:pos="1320"/>
          <w:tab w:val="right" w:leader="dot" w:pos="8495"/>
        </w:tabs>
        <w:rPr>
          <w:rFonts w:eastAsiaTheme="minorEastAsia" w:cstheme="minorBidi"/>
          <w:iCs w:val="0"/>
          <w:noProof/>
          <w:sz w:val="22"/>
          <w:szCs w:val="22"/>
          <w:lang w:val="es-ES" w:eastAsia="es-ES"/>
        </w:rPr>
      </w:pPr>
      <w:hyperlink w:anchor="_Toc46821460" w:history="1">
        <w:r w:rsidR="00F91AD9" w:rsidRPr="00895232">
          <w:rPr>
            <w:rStyle w:val="Hipervnculo"/>
            <w:lang w:val="es-ES"/>
          </w:rPr>
          <w:t>2.2</w:t>
        </w:r>
        <w:r w:rsidR="00F91AD9">
          <w:rPr>
            <w:rFonts w:eastAsiaTheme="minorEastAsia" w:cstheme="minorBidi"/>
            <w:iCs w:val="0"/>
            <w:noProof/>
            <w:sz w:val="22"/>
            <w:szCs w:val="22"/>
            <w:lang w:val="es-ES" w:eastAsia="es-ES"/>
          </w:rPr>
          <w:tab/>
        </w:r>
        <w:r w:rsidR="00F91AD9" w:rsidRPr="00895232">
          <w:rPr>
            <w:rStyle w:val="Hipervnculo"/>
          </w:rPr>
          <w:t>CU002 – Actualización Información Oficinas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_Toc46821460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10</w:t>
        </w:r>
        <w:r w:rsidR="00F91AD9">
          <w:rPr>
            <w:noProof/>
            <w:webHidden/>
          </w:rPr>
          <w:fldChar w:fldCharType="end"/>
        </w:r>
      </w:hyperlink>
    </w:p>
    <w:p w14:paraId="123605EB" w14:textId="632C517A" w:rsidR="00F91AD9" w:rsidRDefault="003D7AF6">
      <w:pPr>
        <w:pStyle w:val="TDC4"/>
        <w:tabs>
          <w:tab w:val="left" w:pos="1852"/>
          <w:tab w:val="right" w:leader="dot" w:pos="8495"/>
        </w:tabs>
        <w:rPr>
          <w:rFonts w:eastAsiaTheme="minorEastAsia" w:cstheme="minorBidi"/>
          <w:noProof/>
          <w:sz w:val="22"/>
          <w:szCs w:val="22"/>
          <w:lang w:val="es-ES" w:eastAsia="es-ES"/>
        </w:rPr>
      </w:pPr>
      <w:hyperlink w:anchor="_Toc46821461" w:history="1">
        <w:r w:rsidR="00F91AD9" w:rsidRPr="00895232">
          <w:rPr>
            <w:rStyle w:val="Hipervnculo"/>
            <w:lang w:val="es-ES"/>
          </w:rPr>
          <w:t>2.2.1</w:t>
        </w:r>
        <w:r w:rsidR="00F91AD9">
          <w:rPr>
            <w:rFonts w:eastAsiaTheme="minorEastAsia" w:cstheme="minorBidi"/>
            <w:noProof/>
            <w:sz w:val="22"/>
            <w:szCs w:val="22"/>
            <w:lang w:val="es-ES" w:eastAsia="es-ES"/>
          </w:rPr>
          <w:tab/>
        </w:r>
        <w:r w:rsidR="00F91AD9" w:rsidRPr="00895232">
          <w:rPr>
            <w:rStyle w:val="Hipervnculo"/>
          </w:rPr>
          <w:t>Descripción Funcional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_Toc46821461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10</w:t>
        </w:r>
        <w:r w:rsidR="00F91AD9">
          <w:rPr>
            <w:noProof/>
            <w:webHidden/>
          </w:rPr>
          <w:fldChar w:fldCharType="end"/>
        </w:r>
      </w:hyperlink>
    </w:p>
    <w:p w14:paraId="3D8DC0DE" w14:textId="1DDB6222" w:rsidR="00F91AD9" w:rsidRDefault="003D7AF6">
      <w:pPr>
        <w:pStyle w:val="TDC4"/>
        <w:tabs>
          <w:tab w:val="right" w:leader="dot" w:pos="8495"/>
        </w:tabs>
        <w:rPr>
          <w:rFonts w:eastAsiaTheme="minorEastAsia" w:cstheme="minorBidi"/>
          <w:noProof/>
          <w:sz w:val="22"/>
          <w:szCs w:val="22"/>
          <w:lang w:val="es-ES" w:eastAsia="es-ES"/>
        </w:rPr>
      </w:pPr>
      <w:hyperlink w:anchor="_Toc46821462" w:history="1">
        <w:r w:rsidR="00F91AD9" w:rsidRPr="00895232">
          <w:rPr>
            <w:rStyle w:val="Hipervnculo"/>
          </w:rPr>
          <w:t>Horarios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_Toc46821462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10</w:t>
        </w:r>
        <w:r w:rsidR="00F91AD9">
          <w:rPr>
            <w:noProof/>
            <w:webHidden/>
          </w:rPr>
          <w:fldChar w:fldCharType="end"/>
        </w:r>
      </w:hyperlink>
    </w:p>
    <w:p w14:paraId="022CDCD8" w14:textId="3409995E" w:rsidR="00F91AD9" w:rsidRDefault="003D7AF6">
      <w:pPr>
        <w:pStyle w:val="TDC4"/>
        <w:tabs>
          <w:tab w:val="right" w:leader="dot" w:pos="8495"/>
        </w:tabs>
        <w:rPr>
          <w:rFonts w:eastAsiaTheme="minorEastAsia" w:cstheme="minorBidi"/>
          <w:noProof/>
          <w:sz w:val="22"/>
          <w:szCs w:val="22"/>
          <w:lang w:val="es-ES" w:eastAsia="es-ES"/>
        </w:rPr>
      </w:pPr>
      <w:hyperlink w:anchor="_Toc46821463" w:history="1">
        <w:r w:rsidR="00F91AD9" w:rsidRPr="00895232">
          <w:rPr>
            <w:rStyle w:val="Hipervnculo"/>
          </w:rPr>
          <w:t>Responsable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_Toc46821463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11</w:t>
        </w:r>
        <w:r w:rsidR="00F91AD9">
          <w:rPr>
            <w:noProof/>
            <w:webHidden/>
          </w:rPr>
          <w:fldChar w:fldCharType="end"/>
        </w:r>
      </w:hyperlink>
    </w:p>
    <w:p w14:paraId="0E20F5EE" w14:textId="6F7EFA51" w:rsidR="00F91AD9" w:rsidRDefault="003D7AF6">
      <w:pPr>
        <w:pStyle w:val="TDC4"/>
        <w:tabs>
          <w:tab w:val="right" w:leader="dot" w:pos="8495"/>
        </w:tabs>
        <w:rPr>
          <w:rFonts w:eastAsiaTheme="minorEastAsia" w:cstheme="minorBidi"/>
          <w:noProof/>
          <w:sz w:val="22"/>
          <w:szCs w:val="22"/>
          <w:lang w:val="es-ES" w:eastAsia="es-ES"/>
        </w:rPr>
      </w:pPr>
      <w:hyperlink w:anchor="_Toc46821464" w:history="1">
        <w:r w:rsidR="00F91AD9" w:rsidRPr="00895232">
          <w:rPr>
            <w:rStyle w:val="Hipervnculo"/>
          </w:rPr>
          <w:t>Teléfono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_Toc46821464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11</w:t>
        </w:r>
        <w:r w:rsidR="00F91AD9">
          <w:rPr>
            <w:noProof/>
            <w:webHidden/>
          </w:rPr>
          <w:fldChar w:fldCharType="end"/>
        </w:r>
      </w:hyperlink>
    </w:p>
    <w:p w14:paraId="21876C6E" w14:textId="5ADF328F" w:rsidR="00F91AD9" w:rsidRDefault="003D7AF6">
      <w:pPr>
        <w:pStyle w:val="TDC4"/>
        <w:tabs>
          <w:tab w:val="right" w:leader="dot" w:pos="8495"/>
        </w:tabs>
        <w:rPr>
          <w:rFonts w:eastAsiaTheme="minorEastAsia" w:cstheme="minorBidi"/>
          <w:noProof/>
          <w:sz w:val="22"/>
          <w:szCs w:val="22"/>
          <w:lang w:val="es-ES" w:eastAsia="es-ES"/>
        </w:rPr>
      </w:pPr>
      <w:hyperlink w:anchor="_Toc46821465" w:history="1">
        <w:r w:rsidR="00F91AD9" w:rsidRPr="00895232">
          <w:rPr>
            <w:rStyle w:val="Hipervnculo"/>
          </w:rPr>
          <w:t>Otras Modificaciones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_Toc46821465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12</w:t>
        </w:r>
        <w:r w:rsidR="00F91AD9">
          <w:rPr>
            <w:noProof/>
            <w:webHidden/>
          </w:rPr>
          <w:fldChar w:fldCharType="end"/>
        </w:r>
      </w:hyperlink>
    </w:p>
    <w:p w14:paraId="63576E95" w14:textId="6451428B" w:rsidR="00F91AD9" w:rsidRDefault="003D7AF6">
      <w:pPr>
        <w:pStyle w:val="TDC4"/>
        <w:tabs>
          <w:tab w:val="left" w:pos="1852"/>
          <w:tab w:val="right" w:leader="dot" w:pos="8495"/>
        </w:tabs>
        <w:rPr>
          <w:rFonts w:eastAsiaTheme="minorEastAsia" w:cstheme="minorBidi"/>
          <w:noProof/>
          <w:sz w:val="22"/>
          <w:szCs w:val="22"/>
          <w:lang w:val="es-ES" w:eastAsia="es-ES"/>
        </w:rPr>
      </w:pPr>
      <w:hyperlink w:anchor="_Toc46821466" w:history="1">
        <w:r w:rsidR="00F91AD9" w:rsidRPr="00895232">
          <w:rPr>
            <w:rStyle w:val="Hipervnculo"/>
            <w:lang w:val="es-ES"/>
          </w:rPr>
          <w:t>2.2.2</w:t>
        </w:r>
        <w:r w:rsidR="00F91AD9">
          <w:rPr>
            <w:rFonts w:eastAsiaTheme="minorEastAsia" w:cstheme="minorBidi"/>
            <w:noProof/>
            <w:sz w:val="22"/>
            <w:szCs w:val="22"/>
            <w:lang w:val="es-ES" w:eastAsia="es-ES"/>
          </w:rPr>
          <w:tab/>
        </w:r>
        <w:r w:rsidR="00F91AD9" w:rsidRPr="00895232">
          <w:rPr>
            <w:rStyle w:val="Hipervnculo"/>
          </w:rPr>
          <w:t>Precondiciones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_Toc46821466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15</w:t>
        </w:r>
        <w:r w:rsidR="00F91AD9">
          <w:rPr>
            <w:noProof/>
            <w:webHidden/>
          </w:rPr>
          <w:fldChar w:fldCharType="end"/>
        </w:r>
      </w:hyperlink>
    </w:p>
    <w:p w14:paraId="2C3A33EE" w14:textId="065A64E2" w:rsidR="00F91AD9" w:rsidRDefault="003D7AF6">
      <w:pPr>
        <w:pStyle w:val="TDC4"/>
        <w:tabs>
          <w:tab w:val="left" w:pos="1852"/>
          <w:tab w:val="right" w:leader="dot" w:pos="8495"/>
        </w:tabs>
        <w:rPr>
          <w:rFonts w:eastAsiaTheme="minorEastAsia" w:cstheme="minorBidi"/>
          <w:noProof/>
          <w:sz w:val="22"/>
          <w:szCs w:val="22"/>
          <w:lang w:val="es-ES" w:eastAsia="es-ES"/>
        </w:rPr>
      </w:pPr>
      <w:hyperlink w:anchor="_Toc46821467" w:history="1">
        <w:r w:rsidR="00F91AD9" w:rsidRPr="00895232">
          <w:rPr>
            <w:rStyle w:val="Hipervnculo"/>
            <w:lang w:val="es-ES"/>
          </w:rPr>
          <w:t>2.2.3</w:t>
        </w:r>
        <w:r w:rsidR="00F91AD9">
          <w:rPr>
            <w:rFonts w:eastAsiaTheme="minorEastAsia" w:cstheme="minorBidi"/>
            <w:noProof/>
            <w:sz w:val="22"/>
            <w:szCs w:val="22"/>
            <w:lang w:val="es-ES" w:eastAsia="es-ES"/>
          </w:rPr>
          <w:tab/>
        </w:r>
        <w:r w:rsidR="00F91AD9" w:rsidRPr="00895232">
          <w:rPr>
            <w:rStyle w:val="Hipervnculo"/>
            <w:lang w:val="es-ES"/>
          </w:rPr>
          <w:t>Poscondiciones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_Toc46821467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15</w:t>
        </w:r>
        <w:r w:rsidR="00F91AD9">
          <w:rPr>
            <w:noProof/>
            <w:webHidden/>
          </w:rPr>
          <w:fldChar w:fldCharType="end"/>
        </w:r>
      </w:hyperlink>
    </w:p>
    <w:p w14:paraId="4FE6F738" w14:textId="68B44905" w:rsidR="00F91AD9" w:rsidRDefault="003D7AF6">
      <w:pPr>
        <w:pStyle w:val="TDC3"/>
        <w:tabs>
          <w:tab w:val="left" w:pos="1320"/>
          <w:tab w:val="right" w:leader="dot" w:pos="8495"/>
        </w:tabs>
        <w:rPr>
          <w:rFonts w:eastAsiaTheme="minorEastAsia" w:cstheme="minorBidi"/>
          <w:iCs w:val="0"/>
          <w:noProof/>
          <w:sz w:val="22"/>
          <w:szCs w:val="22"/>
          <w:lang w:val="es-ES" w:eastAsia="es-ES"/>
        </w:rPr>
      </w:pPr>
      <w:hyperlink w:anchor="_Toc46821468" w:history="1">
        <w:r w:rsidR="00F91AD9" w:rsidRPr="00895232">
          <w:rPr>
            <w:rStyle w:val="Hipervnculo"/>
            <w:lang w:val="es-ES"/>
          </w:rPr>
          <w:t>2.3</w:t>
        </w:r>
        <w:r w:rsidR="00F91AD9">
          <w:rPr>
            <w:rFonts w:eastAsiaTheme="minorEastAsia" w:cstheme="minorBidi"/>
            <w:iCs w:val="0"/>
            <w:noProof/>
            <w:sz w:val="22"/>
            <w:szCs w:val="22"/>
            <w:lang w:val="es-ES" w:eastAsia="es-ES"/>
          </w:rPr>
          <w:tab/>
        </w:r>
        <w:r w:rsidR="00F91AD9" w:rsidRPr="00895232">
          <w:rPr>
            <w:rStyle w:val="Hipervnculo"/>
          </w:rPr>
          <w:t>CU003 – Actualización del Fichero Oficinas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_Toc46821468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15</w:t>
        </w:r>
        <w:r w:rsidR="00F91AD9">
          <w:rPr>
            <w:noProof/>
            <w:webHidden/>
          </w:rPr>
          <w:fldChar w:fldCharType="end"/>
        </w:r>
      </w:hyperlink>
    </w:p>
    <w:p w14:paraId="6AA6FD4D" w14:textId="62F5A94C" w:rsidR="00F91AD9" w:rsidRDefault="003D7AF6">
      <w:pPr>
        <w:pStyle w:val="TDC4"/>
        <w:tabs>
          <w:tab w:val="left" w:pos="1852"/>
          <w:tab w:val="right" w:leader="dot" w:pos="8495"/>
        </w:tabs>
        <w:rPr>
          <w:rFonts w:eastAsiaTheme="minorEastAsia" w:cstheme="minorBidi"/>
          <w:noProof/>
          <w:sz w:val="22"/>
          <w:szCs w:val="22"/>
          <w:lang w:val="es-ES" w:eastAsia="es-ES"/>
        </w:rPr>
      </w:pPr>
      <w:hyperlink w:anchor="_Toc46821469" w:history="1">
        <w:r w:rsidR="00F91AD9" w:rsidRPr="00895232">
          <w:rPr>
            <w:rStyle w:val="Hipervnculo"/>
            <w:lang w:val="es-ES"/>
          </w:rPr>
          <w:t>2.3.1</w:t>
        </w:r>
        <w:r w:rsidR="00F91AD9">
          <w:rPr>
            <w:rFonts w:eastAsiaTheme="minorEastAsia" w:cstheme="minorBidi"/>
            <w:noProof/>
            <w:sz w:val="22"/>
            <w:szCs w:val="22"/>
            <w:lang w:val="es-ES" w:eastAsia="es-ES"/>
          </w:rPr>
          <w:tab/>
        </w:r>
        <w:r w:rsidR="00F91AD9" w:rsidRPr="00895232">
          <w:rPr>
            <w:rStyle w:val="Hipervnculo"/>
          </w:rPr>
          <w:t>Descripción Funcional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_Toc46821469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15</w:t>
        </w:r>
        <w:r w:rsidR="00F91AD9">
          <w:rPr>
            <w:noProof/>
            <w:webHidden/>
          </w:rPr>
          <w:fldChar w:fldCharType="end"/>
        </w:r>
      </w:hyperlink>
    </w:p>
    <w:p w14:paraId="23506AA3" w14:textId="67801469" w:rsidR="00F91AD9" w:rsidRDefault="003D7AF6">
      <w:pPr>
        <w:pStyle w:val="TDC4"/>
        <w:tabs>
          <w:tab w:val="left" w:pos="1852"/>
          <w:tab w:val="right" w:leader="dot" w:pos="8495"/>
        </w:tabs>
        <w:rPr>
          <w:rFonts w:eastAsiaTheme="minorEastAsia" w:cstheme="minorBidi"/>
          <w:noProof/>
          <w:sz w:val="22"/>
          <w:szCs w:val="22"/>
          <w:lang w:val="es-ES" w:eastAsia="es-ES"/>
        </w:rPr>
      </w:pPr>
      <w:hyperlink w:anchor="_Toc46821470" w:history="1">
        <w:r w:rsidR="00F91AD9" w:rsidRPr="00895232">
          <w:rPr>
            <w:rStyle w:val="Hipervnculo"/>
            <w:lang w:val="es-ES"/>
          </w:rPr>
          <w:t>2.3.2</w:t>
        </w:r>
        <w:r w:rsidR="00F91AD9">
          <w:rPr>
            <w:rFonts w:eastAsiaTheme="minorEastAsia" w:cstheme="minorBidi"/>
            <w:noProof/>
            <w:sz w:val="22"/>
            <w:szCs w:val="22"/>
            <w:lang w:val="es-ES" w:eastAsia="es-ES"/>
          </w:rPr>
          <w:tab/>
        </w:r>
        <w:r w:rsidR="00F91AD9" w:rsidRPr="00895232">
          <w:rPr>
            <w:rStyle w:val="Hipervnculo"/>
          </w:rPr>
          <w:t>Precondiciones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_Toc46821470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17</w:t>
        </w:r>
        <w:r w:rsidR="00F91AD9">
          <w:rPr>
            <w:noProof/>
            <w:webHidden/>
          </w:rPr>
          <w:fldChar w:fldCharType="end"/>
        </w:r>
      </w:hyperlink>
    </w:p>
    <w:p w14:paraId="5F17A5C3" w14:textId="04992CE5" w:rsidR="00F91AD9" w:rsidRDefault="003D7AF6">
      <w:pPr>
        <w:pStyle w:val="TDC4"/>
        <w:tabs>
          <w:tab w:val="left" w:pos="1852"/>
          <w:tab w:val="right" w:leader="dot" w:pos="8495"/>
        </w:tabs>
        <w:rPr>
          <w:rFonts w:eastAsiaTheme="minorEastAsia" w:cstheme="minorBidi"/>
          <w:noProof/>
          <w:sz w:val="22"/>
          <w:szCs w:val="22"/>
          <w:lang w:val="es-ES" w:eastAsia="es-ES"/>
        </w:rPr>
      </w:pPr>
      <w:hyperlink w:anchor="_Toc46821471" w:history="1">
        <w:r w:rsidR="00F91AD9" w:rsidRPr="00895232">
          <w:rPr>
            <w:rStyle w:val="Hipervnculo"/>
            <w:lang w:val="es-ES"/>
          </w:rPr>
          <w:t>2.3.3</w:t>
        </w:r>
        <w:r w:rsidR="00F91AD9">
          <w:rPr>
            <w:rFonts w:eastAsiaTheme="minorEastAsia" w:cstheme="minorBidi"/>
            <w:noProof/>
            <w:sz w:val="22"/>
            <w:szCs w:val="22"/>
            <w:lang w:val="es-ES" w:eastAsia="es-ES"/>
          </w:rPr>
          <w:tab/>
        </w:r>
        <w:r w:rsidR="00F91AD9" w:rsidRPr="00895232">
          <w:rPr>
            <w:rStyle w:val="Hipervnculo"/>
            <w:lang w:val="es-ES"/>
          </w:rPr>
          <w:t>Poscondiciones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_Toc46821471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17</w:t>
        </w:r>
        <w:r w:rsidR="00F91AD9">
          <w:rPr>
            <w:noProof/>
            <w:webHidden/>
          </w:rPr>
          <w:fldChar w:fldCharType="end"/>
        </w:r>
      </w:hyperlink>
    </w:p>
    <w:p w14:paraId="293F0CAC" w14:textId="55E83D6D" w:rsidR="00F91AD9" w:rsidRDefault="003D7AF6">
      <w:pPr>
        <w:pStyle w:val="TDC3"/>
        <w:tabs>
          <w:tab w:val="left" w:pos="1320"/>
          <w:tab w:val="right" w:leader="dot" w:pos="8495"/>
        </w:tabs>
        <w:rPr>
          <w:rFonts w:eastAsiaTheme="minorEastAsia" w:cstheme="minorBidi"/>
          <w:iCs w:val="0"/>
          <w:noProof/>
          <w:sz w:val="22"/>
          <w:szCs w:val="22"/>
          <w:lang w:val="es-ES" w:eastAsia="es-ES"/>
        </w:rPr>
      </w:pPr>
      <w:hyperlink w:anchor="_Toc46821472" w:history="1">
        <w:r w:rsidR="00F91AD9" w:rsidRPr="00895232">
          <w:rPr>
            <w:rStyle w:val="Hipervnculo"/>
            <w:lang w:val="es-ES"/>
          </w:rPr>
          <w:t>2.4</w:t>
        </w:r>
        <w:r w:rsidR="00F91AD9">
          <w:rPr>
            <w:rFonts w:eastAsiaTheme="minorEastAsia" w:cstheme="minorBidi"/>
            <w:iCs w:val="0"/>
            <w:noProof/>
            <w:sz w:val="22"/>
            <w:szCs w:val="22"/>
            <w:lang w:val="es-ES" w:eastAsia="es-ES"/>
          </w:rPr>
          <w:tab/>
        </w:r>
        <w:r w:rsidR="00F91AD9" w:rsidRPr="00895232">
          <w:rPr>
            <w:rStyle w:val="Hipervnculo"/>
            <w:rFonts w:cstheme="minorHAnsi"/>
          </w:rPr>
          <w:t xml:space="preserve">CU004 </w:t>
        </w:r>
        <w:r w:rsidR="00F91AD9" w:rsidRPr="00895232">
          <w:rPr>
            <w:rStyle w:val="Hipervnculo"/>
          </w:rPr>
          <w:t>– Contribución Contenidos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_Toc46821472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18</w:t>
        </w:r>
        <w:r w:rsidR="00F91AD9">
          <w:rPr>
            <w:noProof/>
            <w:webHidden/>
          </w:rPr>
          <w:fldChar w:fldCharType="end"/>
        </w:r>
      </w:hyperlink>
    </w:p>
    <w:p w14:paraId="72D5EC5C" w14:textId="5AB13527" w:rsidR="00F91AD9" w:rsidRDefault="003D7AF6">
      <w:pPr>
        <w:pStyle w:val="TDC4"/>
        <w:tabs>
          <w:tab w:val="left" w:pos="1852"/>
          <w:tab w:val="right" w:leader="dot" w:pos="8495"/>
        </w:tabs>
        <w:rPr>
          <w:rFonts w:eastAsiaTheme="minorEastAsia" w:cstheme="minorBidi"/>
          <w:noProof/>
          <w:sz w:val="22"/>
          <w:szCs w:val="22"/>
          <w:lang w:val="es-ES" w:eastAsia="es-ES"/>
        </w:rPr>
      </w:pPr>
      <w:hyperlink w:anchor="_Toc46821473" w:history="1">
        <w:r w:rsidR="00F91AD9" w:rsidRPr="00895232">
          <w:rPr>
            <w:rStyle w:val="Hipervnculo"/>
            <w:lang w:val="es-ES"/>
          </w:rPr>
          <w:t>2.4.1</w:t>
        </w:r>
        <w:r w:rsidR="00F91AD9">
          <w:rPr>
            <w:rFonts w:eastAsiaTheme="minorEastAsia" w:cstheme="minorBidi"/>
            <w:noProof/>
            <w:sz w:val="22"/>
            <w:szCs w:val="22"/>
            <w:lang w:val="es-ES" w:eastAsia="es-ES"/>
          </w:rPr>
          <w:tab/>
        </w:r>
        <w:r w:rsidR="00F91AD9" w:rsidRPr="00895232">
          <w:rPr>
            <w:rStyle w:val="Hipervnculo"/>
          </w:rPr>
          <w:t>Descripción Funcional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_Toc46821473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18</w:t>
        </w:r>
        <w:r w:rsidR="00F91AD9">
          <w:rPr>
            <w:noProof/>
            <w:webHidden/>
          </w:rPr>
          <w:fldChar w:fldCharType="end"/>
        </w:r>
      </w:hyperlink>
    </w:p>
    <w:p w14:paraId="13D98960" w14:textId="4A40755D" w:rsidR="00F91AD9" w:rsidRDefault="003D7AF6">
      <w:pPr>
        <w:pStyle w:val="TDC5"/>
        <w:tabs>
          <w:tab w:val="left" w:pos="2224"/>
          <w:tab w:val="right" w:leader="dot" w:pos="8495"/>
        </w:tabs>
        <w:rPr>
          <w:rFonts w:eastAsiaTheme="minorEastAsia" w:cstheme="minorBidi"/>
          <w:noProof/>
          <w:sz w:val="22"/>
          <w:szCs w:val="22"/>
          <w:lang w:val="es-ES" w:eastAsia="es-ES"/>
        </w:rPr>
      </w:pPr>
      <w:hyperlink w:anchor="_Toc46821474" w:history="1">
        <w:r w:rsidR="00F91AD9" w:rsidRPr="00895232">
          <w:rPr>
            <w:rStyle w:val="Hipervnculo"/>
          </w:rPr>
          <w:t>2.4.1.1</w:t>
        </w:r>
        <w:r w:rsidR="00F91AD9">
          <w:rPr>
            <w:rFonts w:eastAsiaTheme="minorEastAsia" w:cstheme="minorBidi"/>
            <w:noProof/>
            <w:sz w:val="22"/>
            <w:szCs w:val="22"/>
            <w:lang w:val="es-ES" w:eastAsia="es-ES"/>
          </w:rPr>
          <w:tab/>
        </w:r>
        <w:r w:rsidR="00F91AD9" w:rsidRPr="00895232">
          <w:rPr>
            <w:rStyle w:val="Hipervnculo"/>
          </w:rPr>
          <w:t>Texto de Bienvenida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_Toc46821474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19</w:t>
        </w:r>
        <w:r w:rsidR="00F91AD9">
          <w:rPr>
            <w:noProof/>
            <w:webHidden/>
          </w:rPr>
          <w:fldChar w:fldCharType="end"/>
        </w:r>
      </w:hyperlink>
    </w:p>
    <w:p w14:paraId="1B77D668" w14:textId="7574B3BF" w:rsidR="00F91AD9" w:rsidRDefault="003D7AF6">
      <w:pPr>
        <w:pStyle w:val="TDC5"/>
        <w:tabs>
          <w:tab w:val="left" w:pos="2224"/>
          <w:tab w:val="right" w:leader="dot" w:pos="8495"/>
        </w:tabs>
        <w:rPr>
          <w:rFonts w:eastAsiaTheme="minorEastAsia" w:cstheme="minorBidi"/>
          <w:noProof/>
          <w:sz w:val="22"/>
          <w:szCs w:val="22"/>
          <w:lang w:val="es-ES" w:eastAsia="es-ES"/>
        </w:rPr>
      </w:pPr>
      <w:hyperlink w:anchor="_Toc46821475" w:history="1">
        <w:r w:rsidR="00F91AD9" w:rsidRPr="00895232">
          <w:rPr>
            <w:rStyle w:val="Hipervnculo"/>
          </w:rPr>
          <w:t>2.4.1.2</w:t>
        </w:r>
        <w:r w:rsidR="00F91AD9">
          <w:rPr>
            <w:rFonts w:eastAsiaTheme="minorEastAsia" w:cstheme="minorBidi"/>
            <w:noProof/>
            <w:sz w:val="22"/>
            <w:szCs w:val="22"/>
            <w:lang w:val="es-ES" w:eastAsia="es-ES"/>
          </w:rPr>
          <w:tab/>
        </w:r>
        <w:r w:rsidR="00F91AD9" w:rsidRPr="00895232">
          <w:rPr>
            <w:rStyle w:val="Hipervnculo"/>
          </w:rPr>
          <w:t>Servicios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_Toc46821475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20</w:t>
        </w:r>
        <w:r w:rsidR="00F91AD9">
          <w:rPr>
            <w:noProof/>
            <w:webHidden/>
          </w:rPr>
          <w:fldChar w:fldCharType="end"/>
        </w:r>
      </w:hyperlink>
    </w:p>
    <w:p w14:paraId="5F6925E7" w14:textId="242EFAEA" w:rsidR="00F91AD9" w:rsidRDefault="003D7AF6">
      <w:pPr>
        <w:pStyle w:val="TDC5"/>
        <w:tabs>
          <w:tab w:val="left" w:pos="2224"/>
          <w:tab w:val="right" w:leader="dot" w:pos="8495"/>
        </w:tabs>
        <w:rPr>
          <w:rFonts w:eastAsiaTheme="minorEastAsia" w:cstheme="minorBidi"/>
          <w:noProof/>
          <w:sz w:val="22"/>
          <w:szCs w:val="22"/>
          <w:lang w:val="es-ES" w:eastAsia="es-ES"/>
        </w:rPr>
      </w:pPr>
      <w:hyperlink w:anchor="_Toc46821476" w:history="1">
        <w:r w:rsidR="00F91AD9" w:rsidRPr="00895232">
          <w:rPr>
            <w:rStyle w:val="Hipervnculo"/>
          </w:rPr>
          <w:t>2.4.1.3</w:t>
        </w:r>
        <w:r w:rsidR="00F91AD9">
          <w:rPr>
            <w:rFonts w:eastAsiaTheme="minorEastAsia" w:cstheme="minorBidi"/>
            <w:noProof/>
            <w:sz w:val="22"/>
            <w:szCs w:val="22"/>
            <w:lang w:val="es-ES" w:eastAsia="es-ES"/>
          </w:rPr>
          <w:tab/>
        </w:r>
        <w:r w:rsidR="00F91AD9" w:rsidRPr="00895232">
          <w:rPr>
            <w:rStyle w:val="Hipervnculo"/>
          </w:rPr>
          <w:t>Links a sus perfiles de RRSs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_Toc46821476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21</w:t>
        </w:r>
        <w:r w:rsidR="00F91AD9">
          <w:rPr>
            <w:noProof/>
            <w:webHidden/>
          </w:rPr>
          <w:fldChar w:fldCharType="end"/>
        </w:r>
      </w:hyperlink>
    </w:p>
    <w:p w14:paraId="5FDFEBC1" w14:textId="1D703312" w:rsidR="00F91AD9" w:rsidRDefault="003D7AF6">
      <w:pPr>
        <w:pStyle w:val="TDC5"/>
        <w:tabs>
          <w:tab w:val="left" w:pos="2224"/>
          <w:tab w:val="right" w:leader="dot" w:pos="8495"/>
        </w:tabs>
        <w:rPr>
          <w:rFonts w:eastAsiaTheme="minorEastAsia" w:cstheme="minorBidi"/>
          <w:noProof/>
          <w:sz w:val="22"/>
          <w:szCs w:val="22"/>
          <w:lang w:val="es-ES" w:eastAsia="es-ES"/>
        </w:rPr>
      </w:pPr>
      <w:hyperlink w:anchor="_Toc46821477" w:history="1">
        <w:r w:rsidR="00F91AD9" w:rsidRPr="00895232">
          <w:rPr>
            <w:rStyle w:val="Hipervnculo"/>
          </w:rPr>
          <w:t>2.4.1.4</w:t>
        </w:r>
        <w:r w:rsidR="00F91AD9">
          <w:rPr>
            <w:rFonts w:eastAsiaTheme="minorEastAsia" w:cstheme="minorBidi"/>
            <w:noProof/>
            <w:sz w:val="22"/>
            <w:szCs w:val="22"/>
            <w:lang w:val="es-ES" w:eastAsia="es-ES"/>
          </w:rPr>
          <w:tab/>
        </w:r>
        <w:r w:rsidR="00F91AD9" w:rsidRPr="00895232">
          <w:rPr>
            <w:rStyle w:val="Hipervnculo"/>
          </w:rPr>
          <w:t>Promociones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_Toc46821477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22</w:t>
        </w:r>
        <w:r w:rsidR="00F91AD9">
          <w:rPr>
            <w:noProof/>
            <w:webHidden/>
          </w:rPr>
          <w:fldChar w:fldCharType="end"/>
        </w:r>
      </w:hyperlink>
    </w:p>
    <w:p w14:paraId="2C6426FA" w14:textId="28D21ED5" w:rsidR="00F91AD9" w:rsidRDefault="003D7AF6">
      <w:pPr>
        <w:pStyle w:val="TDC4"/>
        <w:tabs>
          <w:tab w:val="left" w:pos="1852"/>
          <w:tab w:val="right" w:leader="dot" w:pos="8495"/>
        </w:tabs>
        <w:rPr>
          <w:rFonts w:eastAsiaTheme="minorEastAsia" w:cstheme="minorBidi"/>
          <w:noProof/>
          <w:sz w:val="22"/>
          <w:szCs w:val="22"/>
          <w:lang w:val="es-ES" w:eastAsia="es-ES"/>
        </w:rPr>
      </w:pPr>
      <w:hyperlink w:anchor="_Toc46821478" w:history="1">
        <w:r w:rsidR="00F91AD9" w:rsidRPr="00895232">
          <w:rPr>
            <w:rStyle w:val="Hipervnculo"/>
            <w:lang w:val="es-ES"/>
          </w:rPr>
          <w:t>2.4.2</w:t>
        </w:r>
        <w:r w:rsidR="00F91AD9">
          <w:rPr>
            <w:rFonts w:eastAsiaTheme="minorEastAsia" w:cstheme="minorBidi"/>
            <w:noProof/>
            <w:sz w:val="22"/>
            <w:szCs w:val="22"/>
            <w:lang w:val="es-ES" w:eastAsia="es-ES"/>
          </w:rPr>
          <w:tab/>
        </w:r>
        <w:r w:rsidR="00F91AD9" w:rsidRPr="00895232">
          <w:rPr>
            <w:rStyle w:val="Hipervnculo"/>
          </w:rPr>
          <w:t>Precondiciones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_Toc46821478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23</w:t>
        </w:r>
        <w:r w:rsidR="00F91AD9">
          <w:rPr>
            <w:noProof/>
            <w:webHidden/>
          </w:rPr>
          <w:fldChar w:fldCharType="end"/>
        </w:r>
      </w:hyperlink>
    </w:p>
    <w:p w14:paraId="193812D3" w14:textId="0E7031BE" w:rsidR="00F91AD9" w:rsidRDefault="003D7AF6">
      <w:pPr>
        <w:pStyle w:val="TDC4"/>
        <w:tabs>
          <w:tab w:val="left" w:pos="1852"/>
          <w:tab w:val="right" w:leader="dot" w:pos="8495"/>
        </w:tabs>
        <w:rPr>
          <w:rFonts w:eastAsiaTheme="minorEastAsia" w:cstheme="minorBidi"/>
          <w:noProof/>
          <w:sz w:val="22"/>
          <w:szCs w:val="22"/>
          <w:lang w:val="es-ES" w:eastAsia="es-ES"/>
        </w:rPr>
      </w:pPr>
      <w:hyperlink w:anchor="_Toc46821479" w:history="1">
        <w:r w:rsidR="00F91AD9" w:rsidRPr="00895232">
          <w:rPr>
            <w:rStyle w:val="Hipervnculo"/>
            <w:lang w:val="es-ES"/>
          </w:rPr>
          <w:t>2.4.3</w:t>
        </w:r>
        <w:r w:rsidR="00F91AD9">
          <w:rPr>
            <w:rFonts w:eastAsiaTheme="minorEastAsia" w:cstheme="minorBidi"/>
            <w:noProof/>
            <w:sz w:val="22"/>
            <w:szCs w:val="22"/>
            <w:lang w:val="es-ES" w:eastAsia="es-ES"/>
          </w:rPr>
          <w:tab/>
        </w:r>
        <w:r w:rsidR="00F91AD9" w:rsidRPr="00895232">
          <w:rPr>
            <w:rStyle w:val="Hipervnculo"/>
            <w:lang w:val="es-ES"/>
          </w:rPr>
          <w:t>Poscondiciones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_Toc46821479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23</w:t>
        </w:r>
        <w:r w:rsidR="00F91AD9">
          <w:rPr>
            <w:noProof/>
            <w:webHidden/>
          </w:rPr>
          <w:fldChar w:fldCharType="end"/>
        </w:r>
      </w:hyperlink>
    </w:p>
    <w:p w14:paraId="1736DF81" w14:textId="28962B84" w:rsidR="00F91AD9" w:rsidRDefault="003D7AF6">
      <w:pPr>
        <w:pStyle w:val="TDC2"/>
        <w:tabs>
          <w:tab w:val="left" w:pos="660"/>
          <w:tab w:val="right" w:leader="dot" w:pos="8495"/>
        </w:tabs>
        <w:rPr>
          <w:rFonts w:eastAsiaTheme="minorEastAsia" w:cstheme="minorBidi"/>
          <w:b w:val="0"/>
          <w:noProof/>
          <w:sz w:val="22"/>
          <w:szCs w:val="22"/>
          <w:lang w:val="es-ES" w:eastAsia="es-ES"/>
        </w:rPr>
      </w:pPr>
      <w:hyperlink w:anchor="_Toc46821480" w:history="1">
        <w:r w:rsidR="00F91AD9" w:rsidRPr="00895232">
          <w:rPr>
            <w:rStyle w:val="Hipervnculo"/>
            <w:lang w:eastAsia="es-ES"/>
          </w:rPr>
          <w:t>3</w:t>
        </w:r>
        <w:r w:rsidR="00F91AD9">
          <w:rPr>
            <w:rFonts w:eastAsiaTheme="minorEastAsia" w:cstheme="minorBidi"/>
            <w:b w:val="0"/>
            <w:noProof/>
            <w:sz w:val="22"/>
            <w:szCs w:val="22"/>
            <w:lang w:val="es-ES" w:eastAsia="es-ES"/>
          </w:rPr>
          <w:tab/>
        </w:r>
        <w:r w:rsidR="00F91AD9" w:rsidRPr="00895232">
          <w:rPr>
            <w:rStyle w:val="Hipervnculo"/>
            <w:lang w:eastAsia="es-ES"/>
          </w:rPr>
          <w:t>Servicios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_Toc46821480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23</w:t>
        </w:r>
        <w:r w:rsidR="00F91AD9">
          <w:rPr>
            <w:noProof/>
            <w:webHidden/>
          </w:rPr>
          <w:fldChar w:fldCharType="end"/>
        </w:r>
      </w:hyperlink>
    </w:p>
    <w:p w14:paraId="2F2909D8" w14:textId="39F8AF18" w:rsidR="00F91AD9" w:rsidRDefault="003D7AF6">
      <w:pPr>
        <w:pStyle w:val="TDC3"/>
        <w:tabs>
          <w:tab w:val="left" w:pos="1320"/>
          <w:tab w:val="right" w:leader="dot" w:pos="8495"/>
        </w:tabs>
        <w:rPr>
          <w:rFonts w:eastAsiaTheme="minorEastAsia" w:cstheme="minorBidi"/>
          <w:iCs w:val="0"/>
          <w:noProof/>
          <w:sz w:val="22"/>
          <w:szCs w:val="22"/>
          <w:lang w:val="es-ES" w:eastAsia="es-ES"/>
        </w:rPr>
      </w:pPr>
      <w:hyperlink w:anchor="_Toc46821481" w:history="1">
        <w:r w:rsidR="00F91AD9" w:rsidRPr="00895232">
          <w:rPr>
            <w:rStyle w:val="Hipervnculo"/>
            <w:lang w:val="es-ES"/>
          </w:rPr>
          <w:t>3.1</w:t>
        </w:r>
        <w:r w:rsidR="00F91AD9">
          <w:rPr>
            <w:rFonts w:eastAsiaTheme="minorEastAsia" w:cstheme="minorBidi"/>
            <w:iCs w:val="0"/>
            <w:noProof/>
            <w:sz w:val="22"/>
            <w:szCs w:val="22"/>
            <w:lang w:val="es-ES" w:eastAsia="es-ES"/>
          </w:rPr>
          <w:tab/>
        </w:r>
        <w:r w:rsidR="00F91AD9" w:rsidRPr="00895232">
          <w:rPr>
            <w:rStyle w:val="Hipervnculo"/>
          </w:rPr>
          <w:t>Servicios Buscador Servicios y Geolocalización</w:t>
        </w:r>
        <w:r w:rsidR="00F91AD9">
          <w:rPr>
            <w:noProof/>
            <w:webHidden/>
          </w:rPr>
          <w:tab/>
        </w:r>
        <w:r w:rsidR="00F91AD9">
          <w:rPr>
            <w:noProof/>
            <w:webHidden/>
          </w:rPr>
          <w:fldChar w:fldCharType="begin"/>
        </w:r>
        <w:r w:rsidR="00F91AD9">
          <w:rPr>
            <w:noProof/>
            <w:webHidden/>
          </w:rPr>
          <w:instrText xml:space="preserve"> PAGEREF _Toc46821481 \h </w:instrText>
        </w:r>
        <w:r w:rsidR="00F91AD9">
          <w:rPr>
            <w:noProof/>
            <w:webHidden/>
          </w:rPr>
        </w:r>
        <w:r w:rsidR="00F91AD9">
          <w:rPr>
            <w:noProof/>
            <w:webHidden/>
          </w:rPr>
          <w:fldChar w:fldCharType="separate"/>
        </w:r>
        <w:r w:rsidR="00F91AD9">
          <w:rPr>
            <w:noProof/>
            <w:webHidden/>
          </w:rPr>
          <w:t>23</w:t>
        </w:r>
        <w:r w:rsidR="00F91AD9">
          <w:rPr>
            <w:noProof/>
            <w:webHidden/>
          </w:rPr>
          <w:fldChar w:fldCharType="end"/>
        </w:r>
      </w:hyperlink>
    </w:p>
    <w:p w14:paraId="53932EFF" w14:textId="6A88896B" w:rsidR="00EA36DD" w:rsidRDefault="00CD30A0" w:rsidP="00EA36DD">
      <w:pPr>
        <w:pStyle w:val="TDC1"/>
        <w:rPr>
          <w:noProof/>
        </w:rPr>
      </w:pPr>
      <w:r>
        <w:rPr>
          <w:rFonts w:ascii="Arial" w:hAnsi="Arial"/>
          <w:bCs w:val="0"/>
          <w:caps w:val="0"/>
          <w:noProof/>
          <w:sz w:val="22"/>
        </w:rPr>
        <w:fldChar w:fldCharType="end"/>
      </w:r>
    </w:p>
    <w:p w14:paraId="507ECC2B" w14:textId="77777777" w:rsidR="00887F66" w:rsidRDefault="00887F66" w:rsidP="00887F66"/>
    <w:p w14:paraId="55D3E45A" w14:textId="77777777" w:rsidR="00887F66" w:rsidRPr="0040353E" w:rsidRDefault="00887F66" w:rsidP="00887F66">
      <w:pPr>
        <w:rPr>
          <w:lang w:val="es-ES"/>
        </w:rPr>
      </w:pPr>
    </w:p>
    <w:p w14:paraId="3CEC3B65" w14:textId="77777777" w:rsidR="00887F66" w:rsidRDefault="00887F66" w:rsidP="00887F66"/>
    <w:p w14:paraId="4DAF5E58" w14:textId="77777777" w:rsidR="00887F66" w:rsidRDefault="00B0777D" w:rsidP="00B0777D">
      <w:pPr>
        <w:ind w:firstLine="0"/>
      </w:pPr>
      <w:r>
        <w:br w:type="page"/>
      </w:r>
    </w:p>
    <w:p w14:paraId="32676129" w14:textId="77777777" w:rsidR="00FC1950" w:rsidRDefault="00FC1950" w:rsidP="00C2232A">
      <w:pPr>
        <w:pStyle w:val="Ttulo2"/>
      </w:pPr>
      <w:bookmarkStart w:id="1" w:name="_Toc480470370"/>
      <w:bookmarkStart w:id="2" w:name="_Toc491948773"/>
      <w:bookmarkStart w:id="3" w:name="_Toc46821454"/>
      <w:bookmarkStart w:id="4" w:name="_Toc419987896"/>
      <w:r>
        <w:lastRenderedPageBreak/>
        <w:t>Alcances y objetivos</w:t>
      </w:r>
      <w:bookmarkEnd w:id="1"/>
      <w:bookmarkEnd w:id="2"/>
      <w:bookmarkEnd w:id="3"/>
    </w:p>
    <w:p w14:paraId="30D12C0A" w14:textId="7840052E" w:rsidR="003B0896" w:rsidRDefault="00270604" w:rsidP="00E13BD4">
      <w:pPr>
        <w:ind w:firstLine="0"/>
        <w:rPr>
          <w:lang w:val="es-ES"/>
        </w:rPr>
      </w:pPr>
      <w:r>
        <w:rPr>
          <w:lang w:val="es-ES"/>
        </w:rPr>
        <w:t>El</w:t>
      </w:r>
      <w:r w:rsidR="00E4169F">
        <w:rPr>
          <w:lang w:val="es-ES"/>
        </w:rPr>
        <w:t xml:space="preserve"> </w:t>
      </w:r>
      <w:r w:rsidR="00281546">
        <w:rPr>
          <w:lang w:val="es-ES"/>
        </w:rPr>
        <w:t xml:space="preserve">objetivo </w:t>
      </w:r>
      <w:r>
        <w:rPr>
          <w:lang w:val="es-ES"/>
        </w:rPr>
        <w:t xml:space="preserve">de este análisis es </w:t>
      </w:r>
      <w:r w:rsidR="001541DB">
        <w:rPr>
          <w:lang w:val="es-ES"/>
        </w:rPr>
        <w:t xml:space="preserve">implementar la funcionalidad </w:t>
      </w:r>
      <w:r w:rsidR="00E13BD4">
        <w:rPr>
          <w:lang w:val="es-ES"/>
        </w:rPr>
        <w:t>para la actualización de la información de las oficinas de la red en la red y las fichas Google MyBusiness (GMB)</w:t>
      </w:r>
      <w:r w:rsidR="00B066B1">
        <w:rPr>
          <w:lang w:val="es-ES"/>
        </w:rPr>
        <w:t>.</w:t>
      </w:r>
      <w:r w:rsidR="002F2A04">
        <w:rPr>
          <w:lang w:val="es-ES"/>
        </w:rPr>
        <w:t xml:space="preserve"> </w:t>
      </w:r>
    </w:p>
    <w:p w14:paraId="2619E159" w14:textId="77777777" w:rsidR="00E13BD4" w:rsidRDefault="00E13BD4" w:rsidP="00E13BD4">
      <w:pPr>
        <w:ind w:firstLine="0"/>
        <w:rPr>
          <w:lang w:val="es-ES"/>
        </w:rPr>
      </w:pPr>
      <w:r>
        <w:rPr>
          <w:lang w:val="es-ES"/>
        </w:rPr>
        <w:t>Se realizarán los siguientes cambios:</w:t>
      </w:r>
    </w:p>
    <w:p w14:paraId="27D6ACF1" w14:textId="399E3C3E" w:rsidR="00E13BD4" w:rsidRDefault="00E13BD4" w:rsidP="00E13BD4">
      <w:pPr>
        <w:pStyle w:val="Prrafodelista"/>
        <w:numPr>
          <w:ilvl w:val="0"/>
          <w:numId w:val="37"/>
        </w:numPr>
      </w:pPr>
      <w:r>
        <w:t xml:space="preserve">Creación de los procesos de generación de los ficheros XML para la actualización de la información de las oficinas (Altas, bajas y modificación) </w:t>
      </w:r>
    </w:p>
    <w:p w14:paraId="0679E175" w14:textId="71741600" w:rsidR="00E13BD4" w:rsidRDefault="00E13BD4" w:rsidP="00E13BD4">
      <w:pPr>
        <w:pStyle w:val="Prrafodelista"/>
        <w:numPr>
          <w:ilvl w:val="0"/>
          <w:numId w:val="37"/>
        </w:numPr>
      </w:pPr>
      <w:r>
        <w:t>Actualización de la información de oficinas</w:t>
      </w:r>
    </w:p>
    <w:p w14:paraId="0D7CED6D" w14:textId="13CEC2AA" w:rsidR="00E13BD4" w:rsidRPr="00E13BD4" w:rsidRDefault="00E13BD4" w:rsidP="00E13BD4">
      <w:pPr>
        <w:pStyle w:val="Prrafodelista"/>
        <w:numPr>
          <w:ilvl w:val="0"/>
          <w:numId w:val="37"/>
        </w:numPr>
      </w:pPr>
      <w:r>
        <w:t>Actualización del fichero de oficinas con la información necesaria para la actualización de la información de las Fichas Google MyBusiness (GMB)</w:t>
      </w:r>
    </w:p>
    <w:p w14:paraId="5E6DC0EA" w14:textId="77777777" w:rsidR="002F2A04" w:rsidRDefault="002F2A04" w:rsidP="00E9135A">
      <w:pPr>
        <w:ind w:firstLine="0"/>
        <w:rPr>
          <w:lang w:val="es-ES"/>
        </w:rPr>
      </w:pPr>
    </w:p>
    <w:p w14:paraId="4794E7E8" w14:textId="122A8E7F" w:rsidR="002F2A04" w:rsidRDefault="002F2A04" w:rsidP="002F2A04">
      <w:pPr>
        <w:ind w:left="568" w:firstLine="0"/>
        <w:rPr>
          <w:lang w:val="es-ES"/>
        </w:rPr>
      </w:pPr>
    </w:p>
    <w:p w14:paraId="2E27D4DE" w14:textId="77777777" w:rsidR="00ED16BF" w:rsidRDefault="00ED16BF" w:rsidP="00E9135A">
      <w:pPr>
        <w:ind w:firstLine="0"/>
        <w:rPr>
          <w:lang w:val="es-ES"/>
        </w:rPr>
      </w:pPr>
    </w:p>
    <w:p w14:paraId="73237DB8" w14:textId="1AC66BD6" w:rsidR="00FE2046" w:rsidRDefault="00FE2046">
      <w:pPr>
        <w:spacing w:before="0"/>
        <w:ind w:firstLine="0"/>
        <w:jc w:val="left"/>
        <w:rPr>
          <w:lang w:val="es-ES"/>
        </w:rPr>
      </w:pPr>
      <w:r>
        <w:rPr>
          <w:lang w:val="es-ES"/>
        </w:rPr>
        <w:br w:type="page"/>
      </w:r>
    </w:p>
    <w:p w14:paraId="0F45025A" w14:textId="282E986C" w:rsidR="00B0777D" w:rsidRPr="000317DD" w:rsidRDefault="00CF453D" w:rsidP="00C2232A">
      <w:pPr>
        <w:pStyle w:val="Ttulo2"/>
      </w:pPr>
      <w:bookmarkStart w:id="5" w:name="_Toc46821455"/>
      <w:bookmarkEnd w:id="4"/>
      <w:r>
        <w:lastRenderedPageBreak/>
        <w:t>FU00</w:t>
      </w:r>
      <w:r w:rsidR="009327A0">
        <w:t>1</w:t>
      </w:r>
      <w:r w:rsidR="000B3864">
        <w:t xml:space="preserve"> – </w:t>
      </w:r>
      <w:r w:rsidR="007325EB">
        <w:t xml:space="preserve"> </w:t>
      </w:r>
      <w:r w:rsidR="00A61CD4">
        <w:t>Actualización de Oficinas</w:t>
      </w:r>
      <w:bookmarkEnd w:id="5"/>
      <w:r w:rsidR="00F628ED">
        <w:t xml:space="preserve"> </w:t>
      </w:r>
    </w:p>
    <w:p w14:paraId="0F88B4AC" w14:textId="583D73C3" w:rsidR="007A4160" w:rsidRPr="007A4160" w:rsidRDefault="00B74E12" w:rsidP="007A4160">
      <w:pPr>
        <w:pStyle w:val="Ttulo3"/>
      </w:pPr>
      <w:bookmarkStart w:id="6" w:name="_Toc46821456"/>
      <w:r>
        <w:t xml:space="preserve">CU001 – </w:t>
      </w:r>
      <w:r w:rsidR="00A61CD4">
        <w:t>Creación Ficheros XML</w:t>
      </w:r>
      <w:bookmarkEnd w:id="6"/>
    </w:p>
    <w:tbl>
      <w:tblPr>
        <w:tblW w:w="525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63"/>
        <w:gridCol w:w="1980"/>
        <w:gridCol w:w="5514"/>
      </w:tblGrid>
      <w:tr w:rsidR="008B3058" w:rsidRPr="00F47E6C" w14:paraId="586C227D" w14:textId="77777777" w:rsidTr="00B1129A">
        <w:tc>
          <w:tcPr>
            <w:tcW w:w="908" w:type="pct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shd w:val="clear" w:color="auto" w:fill="B3B3B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035AA2" w14:textId="77777777" w:rsidR="008B3058" w:rsidRPr="00F47E6C" w:rsidRDefault="008B3058" w:rsidP="00B1129A">
            <w:pPr>
              <w:pStyle w:val="TablaTit3"/>
              <w:rPr>
                <w:lang w:val="es-ES"/>
              </w:rPr>
            </w:pPr>
            <w:bookmarkStart w:id="7" w:name="_Toc419987898"/>
            <w:r w:rsidRPr="00F47E6C">
              <w:rPr>
                <w:lang w:val="es-ES"/>
              </w:rPr>
              <w:t>ID Caso de Uso</w:t>
            </w:r>
          </w:p>
        </w:tc>
        <w:tc>
          <w:tcPr>
            <w:tcW w:w="4092" w:type="pct"/>
            <w:gridSpan w:val="2"/>
            <w:tcBorders>
              <w:top w:val="single" w:sz="8" w:space="0" w:color="808080"/>
              <w:left w:val="nil"/>
              <w:bottom w:val="single" w:sz="8" w:space="0" w:color="808080"/>
              <w:right w:val="single" w:sz="8" w:space="0" w:color="80808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B8D265" w14:textId="0BF7A253" w:rsidR="008B3058" w:rsidRPr="00F47E6C" w:rsidRDefault="008B3058" w:rsidP="00A61CD4">
            <w:pPr>
              <w:pStyle w:val="TablaTit3"/>
              <w:rPr>
                <w:color w:val="000000"/>
                <w:lang w:val="es-ES"/>
              </w:rPr>
            </w:pPr>
            <w:r>
              <w:rPr>
                <w:color w:val="000000"/>
                <w:lang w:val="es-ES"/>
              </w:rPr>
              <w:t>CU00</w:t>
            </w:r>
            <w:r w:rsidR="00B74E12">
              <w:rPr>
                <w:color w:val="000000"/>
                <w:lang w:val="es-ES"/>
              </w:rPr>
              <w:t>1</w:t>
            </w:r>
            <w:r w:rsidR="00A61CD4">
              <w:rPr>
                <w:color w:val="000000"/>
                <w:lang w:val="es-ES"/>
              </w:rPr>
              <w:t xml:space="preserve"> Creación Ficheros</w:t>
            </w:r>
            <w:r w:rsidR="003338A4">
              <w:rPr>
                <w:color w:val="000000"/>
                <w:lang w:val="es-ES"/>
              </w:rPr>
              <w:t xml:space="preserve"> XML</w:t>
            </w:r>
          </w:p>
        </w:tc>
      </w:tr>
      <w:tr w:rsidR="008B3058" w:rsidRPr="00F47E6C" w14:paraId="771A2AB9" w14:textId="77777777" w:rsidTr="00B1129A">
        <w:tc>
          <w:tcPr>
            <w:tcW w:w="908" w:type="pct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shd w:val="clear" w:color="auto" w:fill="B3B3B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73FF49" w14:textId="77777777" w:rsidR="008B3058" w:rsidRPr="00F47E6C" w:rsidRDefault="008B3058" w:rsidP="00B1129A">
            <w:pPr>
              <w:pStyle w:val="TablaTit3"/>
              <w:rPr>
                <w:lang w:val="es-ES"/>
              </w:rPr>
            </w:pPr>
            <w:r w:rsidRPr="00F47E6C">
              <w:rPr>
                <w:lang w:val="es-ES"/>
              </w:rPr>
              <w:t>Agrupación Funcional</w:t>
            </w:r>
          </w:p>
        </w:tc>
        <w:tc>
          <w:tcPr>
            <w:tcW w:w="4092" w:type="pct"/>
            <w:gridSpan w:val="2"/>
            <w:tcBorders>
              <w:top w:val="nil"/>
              <w:left w:val="nil"/>
              <w:bottom w:val="single" w:sz="8" w:space="0" w:color="808080"/>
              <w:right w:val="single" w:sz="8" w:space="0" w:color="80808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15603F" w14:textId="77777777" w:rsidR="008B3058" w:rsidRPr="00F47E6C" w:rsidRDefault="008B3058" w:rsidP="00B1129A">
            <w:pPr>
              <w:pStyle w:val="TablaTit3"/>
              <w:rPr>
                <w:lang w:val="es-ES"/>
              </w:rPr>
            </w:pPr>
            <w:r>
              <w:rPr>
                <w:lang w:val="es-ES"/>
              </w:rPr>
              <w:t>FU001</w:t>
            </w:r>
          </w:p>
        </w:tc>
      </w:tr>
      <w:tr w:rsidR="008B3058" w:rsidRPr="00F47E6C" w14:paraId="0A6520FA" w14:textId="77777777" w:rsidTr="00B1129A">
        <w:tc>
          <w:tcPr>
            <w:tcW w:w="1989" w:type="pct"/>
            <w:gridSpan w:val="2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shd w:val="clear" w:color="auto" w:fill="B3B3B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1E5F33E" w14:textId="77777777" w:rsidR="008B3058" w:rsidRPr="00F47E6C" w:rsidRDefault="008B3058" w:rsidP="00B1129A">
            <w:pPr>
              <w:pStyle w:val="TablaTit3"/>
              <w:rPr>
                <w:lang w:val="es-ES"/>
              </w:rPr>
            </w:pPr>
            <w:r w:rsidRPr="00F47E6C">
              <w:rPr>
                <w:lang w:val="es-ES"/>
              </w:rPr>
              <w:t>Estado</w:t>
            </w:r>
          </w:p>
        </w:tc>
        <w:tc>
          <w:tcPr>
            <w:tcW w:w="3011" w:type="pct"/>
            <w:tcBorders>
              <w:top w:val="nil"/>
              <w:left w:val="nil"/>
              <w:bottom w:val="single" w:sz="8" w:space="0" w:color="808080"/>
              <w:right w:val="single" w:sz="8" w:space="0" w:color="808080"/>
            </w:tcBorders>
            <w:shd w:val="clear" w:color="auto" w:fill="B2B2B2"/>
            <w:vAlign w:val="center"/>
            <w:hideMark/>
          </w:tcPr>
          <w:p w14:paraId="2DB16B10" w14:textId="77777777" w:rsidR="008B3058" w:rsidRPr="00F47E6C" w:rsidRDefault="008B3058" w:rsidP="00B1129A">
            <w:pPr>
              <w:pStyle w:val="TablaTit3"/>
              <w:rPr>
                <w:lang w:val="es-ES"/>
              </w:rPr>
            </w:pPr>
            <w:r w:rsidRPr="00F47E6C">
              <w:rPr>
                <w:lang w:val="es-ES"/>
              </w:rPr>
              <w:t>Tipo</w:t>
            </w:r>
          </w:p>
        </w:tc>
      </w:tr>
      <w:tr w:rsidR="008B3058" w:rsidRPr="00F47E6C" w14:paraId="20BC36F5" w14:textId="77777777" w:rsidTr="00B1129A">
        <w:tc>
          <w:tcPr>
            <w:tcW w:w="1989" w:type="pct"/>
            <w:gridSpan w:val="2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AEDA54" w14:textId="77777777" w:rsidR="008B3058" w:rsidRPr="00F47E6C" w:rsidRDefault="008B3058" w:rsidP="00B1129A">
            <w:pPr>
              <w:pStyle w:val="TablaNormal0"/>
              <w:rPr>
                <w:lang w:val="es-ES"/>
              </w:rPr>
            </w:pPr>
            <w:r w:rsidRPr="00F47E6C">
              <w:rPr>
                <w:lang w:val="es-E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F47E6C"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 w:rsidRPr="00F47E6C">
              <w:rPr>
                <w:lang w:val="es-ES"/>
              </w:rPr>
              <w:fldChar w:fldCharType="end"/>
            </w:r>
            <w:r>
              <w:rPr>
                <w:lang w:val="es-ES"/>
              </w:rPr>
              <w:t xml:space="preserve"> En progr</w:t>
            </w:r>
            <w:r w:rsidRPr="00F47E6C">
              <w:rPr>
                <w:lang w:val="es-ES"/>
              </w:rPr>
              <w:t>eso</w:t>
            </w:r>
          </w:p>
          <w:p w14:paraId="22FABB9C" w14:textId="77777777" w:rsidR="008B3058" w:rsidRPr="00F47E6C" w:rsidRDefault="008B3058" w:rsidP="00B1129A">
            <w:pPr>
              <w:pStyle w:val="TablaNormal0"/>
              <w:rPr>
                <w:rFonts w:ascii="Times New Roman" w:hAnsi="Times New Roman"/>
                <w:lang w:val="es-ES"/>
              </w:rPr>
            </w:pPr>
            <w:r w:rsidRPr="00F47E6C">
              <w:rPr>
                <w:lang w:val="es-ES"/>
              </w:rPr>
              <w:fldChar w:fldCharType="begin">
                <w:ffData>
                  <w:name w:val="Casilla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F47E6C"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 w:rsidRPr="00F47E6C">
              <w:rPr>
                <w:lang w:val="es-ES"/>
              </w:rPr>
              <w:fldChar w:fldCharType="end"/>
            </w:r>
            <w:r w:rsidRPr="00F47E6C">
              <w:rPr>
                <w:lang w:val="es-ES"/>
              </w:rPr>
              <w:t xml:space="preserve"> Completado</w:t>
            </w:r>
          </w:p>
          <w:p w14:paraId="07FC0327" w14:textId="77777777" w:rsidR="008B3058" w:rsidRPr="00F47E6C" w:rsidRDefault="008B3058" w:rsidP="00B1129A">
            <w:pPr>
              <w:ind w:firstLine="0"/>
              <w:rPr>
                <w:rFonts w:eastAsia="Calibri" w:cs="Arial"/>
                <w:szCs w:val="22"/>
                <w:lang w:val="es-ES"/>
              </w:rPr>
            </w:pPr>
          </w:p>
        </w:tc>
        <w:tc>
          <w:tcPr>
            <w:tcW w:w="3011" w:type="pct"/>
            <w:tcBorders>
              <w:top w:val="nil"/>
              <w:left w:val="nil"/>
              <w:bottom w:val="single" w:sz="8" w:space="0" w:color="808080"/>
              <w:right w:val="single" w:sz="8" w:space="0" w:color="808080"/>
            </w:tcBorders>
            <w:shd w:val="clear" w:color="auto" w:fill="auto"/>
            <w:vAlign w:val="center"/>
            <w:hideMark/>
          </w:tcPr>
          <w:p w14:paraId="6A119A79" w14:textId="5ECB9C50" w:rsidR="008B3058" w:rsidRPr="00F47E6C" w:rsidRDefault="00EA361A" w:rsidP="00B1129A">
            <w:pPr>
              <w:pStyle w:val="TablaNormal0"/>
              <w:rPr>
                <w:lang w:val="es-ES"/>
              </w:rPr>
            </w:pPr>
            <w:r>
              <w:rPr>
                <w:lang w:val="es-E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>
              <w:rPr>
                <w:lang w:val="es-ES"/>
              </w:rPr>
              <w:fldChar w:fldCharType="end"/>
            </w:r>
            <w:r w:rsidR="008B3058" w:rsidRPr="00F47E6C">
              <w:rPr>
                <w:lang w:val="es-ES"/>
              </w:rPr>
              <w:t xml:space="preserve"> Funcional</w:t>
            </w:r>
          </w:p>
          <w:p w14:paraId="406013B6" w14:textId="77777777" w:rsidR="008B3058" w:rsidRPr="00F47E6C" w:rsidRDefault="008B3058" w:rsidP="00B1129A">
            <w:pPr>
              <w:pStyle w:val="TablaNormal0"/>
              <w:rPr>
                <w:lang w:val="es-ES"/>
              </w:rPr>
            </w:pPr>
            <w:r w:rsidRPr="00F47E6C">
              <w:rPr>
                <w:lang w:val="es-ES"/>
              </w:rPr>
              <w:fldChar w:fldCharType="begin">
                <w:ffData>
                  <w:name w:val="Casilla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F47E6C"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 w:rsidRPr="00F47E6C">
              <w:rPr>
                <w:lang w:val="es-ES"/>
              </w:rPr>
              <w:fldChar w:fldCharType="end"/>
            </w:r>
            <w:r w:rsidRPr="00F47E6C">
              <w:rPr>
                <w:lang w:val="es-ES"/>
              </w:rPr>
              <w:t xml:space="preserve"> Batch</w:t>
            </w:r>
          </w:p>
          <w:p w14:paraId="40E0FB58" w14:textId="77777777" w:rsidR="008B3058" w:rsidRPr="00F47E6C" w:rsidRDefault="008B3058" w:rsidP="00B1129A">
            <w:pPr>
              <w:pStyle w:val="TablaNormal0"/>
              <w:rPr>
                <w:lang w:val="es-ES"/>
              </w:rPr>
            </w:pPr>
            <w:r w:rsidRPr="00F47E6C">
              <w:rPr>
                <w:lang w:val="es-E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F47E6C"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 w:rsidRPr="00F47E6C">
              <w:rPr>
                <w:lang w:val="es-ES"/>
              </w:rPr>
              <w:fldChar w:fldCharType="end"/>
            </w:r>
            <w:r>
              <w:rPr>
                <w:lang w:val="es-ES"/>
              </w:rPr>
              <w:t xml:space="preserve"> Regla de Negocio</w:t>
            </w:r>
          </w:p>
          <w:p w14:paraId="12172AB9" w14:textId="77777777" w:rsidR="008B3058" w:rsidRPr="00F47E6C" w:rsidRDefault="008B3058" w:rsidP="00B1129A">
            <w:pPr>
              <w:pStyle w:val="TablaNormal0"/>
              <w:rPr>
                <w:lang w:val="es-ES"/>
              </w:rPr>
            </w:pPr>
            <w:r w:rsidRPr="00F47E6C">
              <w:rPr>
                <w:lang w:val="es-ES"/>
              </w:rPr>
              <w:fldChar w:fldCharType="begin">
                <w:ffData>
                  <w:name w:val="Casilla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F47E6C"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 w:rsidRPr="00F47E6C">
              <w:rPr>
                <w:lang w:val="es-ES"/>
              </w:rPr>
              <w:fldChar w:fldCharType="end"/>
            </w:r>
            <w:r w:rsidRPr="00F47E6C">
              <w:rPr>
                <w:lang w:val="es-ES"/>
              </w:rPr>
              <w:t xml:space="preserve"> Servicio</w:t>
            </w:r>
          </w:p>
          <w:p w14:paraId="1DCEC730" w14:textId="62AB18DF" w:rsidR="008B3058" w:rsidRPr="00F47E6C" w:rsidRDefault="00EA361A" w:rsidP="00B1129A">
            <w:pPr>
              <w:pStyle w:val="TablaNormal0"/>
              <w:rPr>
                <w:lang w:val="es-ES"/>
              </w:rPr>
            </w:pPr>
            <w:r>
              <w:rPr>
                <w:lang w:val="es-E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>
              <w:rPr>
                <w:lang w:val="es-ES"/>
              </w:rPr>
              <w:fldChar w:fldCharType="end"/>
            </w:r>
            <w:r w:rsidR="008B3058" w:rsidRPr="00F47E6C">
              <w:rPr>
                <w:lang w:val="es-ES"/>
              </w:rPr>
              <w:t xml:space="preserve"> Proceso o Tarea</w:t>
            </w:r>
          </w:p>
        </w:tc>
      </w:tr>
      <w:tr w:rsidR="008B3058" w:rsidRPr="00F47E6C" w14:paraId="6290874B" w14:textId="77777777" w:rsidTr="007A4160">
        <w:tc>
          <w:tcPr>
            <w:tcW w:w="908" w:type="pct"/>
            <w:tcBorders>
              <w:bottom w:val="single" w:sz="4" w:space="0" w:color="auto"/>
            </w:tcBorders>
            <w:shd w:val="clear" w:color="auto" w:fill="FFFFFF"/>
            <w:vAlign w:val="center"/>
            <w:hideMark/>
          </w:tcPr>
          <w:p w14:paraId="6F952985" w14:textId="77777777" w:rsidR="008B3058" w:rsidRPr="00F47E6C" w:rsidRDefault="008B3058" w:rsidP="00B1129A">
            <w:pPr>
              <w:rPr>
                <w:rFonts w:ascii="Times New Roman" w:hAnsi="Times New Roman"/>
                <w:sz w:val="20"/>
                <w:lang w:val="es-ES" w:eastAsia="es-ES"/>
              </w:rPr>
            </w:pPr>
          </w:p>
        </w:tc>
        <w:tc>
          <w:tcPr>
            <w:tcW w:w="1081" w:type="pct"/>
            <w:tcBorders>
              <w:bottom w:val="single" w:sz="4" w:space="0" w:color="auto"/>
            </w:tcBorders>
            <w:shd w:val="clear" w:color="auto" w:fill="FFFFFF"/>
            <w:vAlign w:val="center"/>
            <w:hideMark/>
          </w:tcPr>
          <w:p w14:paraId="4866CF53" w14:textId="77777777" w:rsidR="008B3058" w:rsidRPr="00F47E6C" w:rsidRDefault="008B3058" w:rsidP="00B1129A">
            <w:pPr>
              <w:rPr>
                <w:rFonts w:ascii="Times New Roman" w:hAnsi="Times New Roman"/>
                <w:sz w:val="20"/>
                <w:lang w:val="es-ES" w:eastAsia="es-ES"/>
              </w:rPr>
            </w:pPr>
          </w:p>
        </w:tc>
        <w:tc>
          <w:tcPr>
            <w:tcW w:w="3011" w:type="pct"/>
            <w:tcBorders>
              <w:bottom w:val="single" w:sz="4" w:space="0" w:color="auto"/>
            </w:tcBorders>
            <w:shd w:val="clear" w:color="auto" w:fill="FFFFFF"/>
            <w:vAlign w:val="center"/>
            <w:hideMark/>
          </w:tcPr>
          <w:p w14:paraId="2B2C6E4F" w14:textId="77777777" w:rsidR="008B3058" w:rsidRPr="00F47E6C" w:rsidRDefault="008B3058" w:rsidP="00B1129A">
            <w:pPr>
              <w:rPr>
                <w:rFonts w:ascii="Times New Roman" w:hAnsi="Times New Roman"/>
                <w:sz w:val="20"/>
                <w:lang w:val="es-ES" w:eastAsia="es-ES"/>
              </w:rPr>
            </w:pPr>
          </w:p>
        </w:tc>
      </w:tr>
    </w:tbl>
    <w:p w14:paraId="5DA323BB" w14:textId="77777777" w:rsidR="008B3058" w:rsidRDefault="008B3058" w:rsidP="008B3058">
      <w:pPr>
        <w:pStyle w:val="ComentarioGua0"/>
        <w:ind w:firstLine="0"/>
      </w:pPr>
    </w:p>
    <w:p w14:paraId="569EB4D1" w14:textId="77777777" w:rsidR="008B3058" w:rsidRDefault="008B3058" w:rsidP="008B3058">
      <w:pPr>
        <w:pStyle w:val="Ttulo4"/>
        <w:spacing w:before="240" w:after="240" w:line="276" w:lineRule="auto"/>
      </w:pPr>
      <w:bookmarkStart w:id="8" w:name="_Toc46821457"/>
      <w:bookmarkEnd w:id="7"/>
      <w:r>
        <w:t>Descripción Funcional</w:t>
      </w:r>
      <w:bookmarkEnd w:id="8"/>
    </w:p>
    <w:p w14:paraId="2D9E89D6" w14:textId="020AD35C" w:rsidR="00D02A7F" w:rsidRDefault="003338A4" w:rsidP="001521DE">
      <w:pPr>
        <w:pStyle w:val="Prrafodelista"/>
        <w:spacing w:line="276" w:lineRule="auto"/>
        <w:ind w:left="426" w:firstLine="142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Se genera el proceso para la </w:t>
      </w:r>
      <w:r w:rsidR="006F4F64">
        <w:rPr>
          <w:rFonts w:asciiTheme="minorHAnsi" w:hAnsiTheme="minorHAnsi" w:cstheme="minorHAnsi"/>
        </w:rPr>
        <w:t>gestión</w:t>
      </w:r>
      <w:r>
        <w:rPr>
          <w:rFonts w:asciiTheme="minorHAnsi" w:hAnsiTheme="minorHAnsi" w:cstheme="minorHAnsi"/>
        </w:rPr>
        <w:t xml:space="preserve"> </w:t>
      </w:r>
      <w:r w:rsidR="00A61CD4">
        <w:rPr>
          <w:rFonts w:asciiTheme="minorHAnsi" w:hAnsiTheme="minorHAnsi" w:cstheme="minorHAnsi"/>
        </w:rPr>
        <w:t>de los ficheros XML de actualización</w:t>
      </w:r>
      <w:r w:rsidR="00D02A7F">
        <w:rPr>
          <w:rFonts w:asciiTheme="minorHAnsi" w:hAnsiTheme="minorHAnsi" w:cstheme="minorHAnsi"/>
        </w:rPr>
        <w:t xml:space="preserve"> de información </w:t>
      </w:r>
      <w:r w:rsidR="00A61CD4">
        <w:rPr>
          <w:rFonts w:asciiTheme="minorHAnsi" w:hAnsiTheme="minorHAnsi" w:cstheme="minorHAnsi"/>
        </w:rPr>
        <w:t xml:space="preserve">de las oficinas. </w:t>
      </w:r>
      <w:r w:rsidR="00D02A7F">
        <w:rPr>
          <w:rFonts w:asciiTheme="minorHAnsi" w:hAnsiTheme="minorHAnsi" w:cstheme="minorHAnsi"/>
        </w:rPr>
        <w:t>L</w:t>
      </w:r>
      <w:r w:rsidR="00A61CD4">
        <w:rPr>
          <w:rFonts w:asciiTheme="minorHAnsi" w:hAnsiTheme="minorHAnsi" w:cstheme="minorHAnsi"/>
        </w:rPr>
        <w:t xml:space="preserve">a información </w:t>
      </w:r>
      <w:r w:rsidR="00D02A7F">
        <w:rPr>
          <w:rFonts w:asciiTheme="minorHAnsi" w:hAnsiTheme="minorHAnsi" w:cstheme="minorHAnsi"/>
        </w:rPr>
        <w:t>se obtendrá d</w:t>
      </w:r>
      <w:r w:rsidR="00A61CD4">
        <w:rPr>
          <w:rFonts w:asciiTheme="minorHAnsi" w:hAnsiTheme="minorHAnsi" w:cstheme="minorHAnsi"/>
        </w:rPr>
        <w:t xml:space="preserve">el fichero de BDEC, </w:t>
      </w:r>
      <w:r w:rsidR="00D02A7F">
        <w:rPr>
          <w:rFonts w:asciiTheme="minorHAnsi" w:hAnsiTheme="minorHAnsi" w:cstheme="minorHAnsi"/>
        </w:rPr>
        <w:t xml:space="preserve">con esta información </w:t>
      </w:r>
      <w:r w:rsidR="00A61CD4">
        <w:rPr>
          <w:rFonts w:asciiTheme="minorHAnsi" w:hAnsiTheme="minorHAnsi" w:cstheme="minorHAnsi"/>
        </w:rPr>
        <w:t xml:space="preserve">se </w:t>
      </w:r>
      <w:r w:rsidR="00D02A7F">
        <w:rPr>
          <w:rFonts w:asciiTheme="minorHAnsi" w:hAnsiTheme="minorHAnsi" w:cstheme="minorHAnsi"/>
        </w:rPr>
        <w:t>generarán</w:t>
      </w:r>
      <w:r w:rsidR="00A61CD4">
        <w:rPr>
          <w:rFonts w:asciiTheme="minorHAnsi" w:hAnsiTheme="minorHAnsi" w:cstheme="minorHAnsi"/>
        </w:rPr>
        <w:t xml:space="preserve"> los ficheros XML de las oficinas para la actualización de estas. </w:t>
      </w:r>
      <w:r w:rsidR="00C763D5">
        <w:rPr>
          <w:rFonts w:asciiTheme="minorHAnsi" w:hAnsiTheme="minorHAnsi" w:cstheme="minorHAnsi"/>
        </w:rPr>
        <w:t xml:space="preserve">Este proceso se </w:t>
      </w:r>
      <w:r w:rsidR="00C763D5" w:rsidRPr="00306B8D">
        <w:rPr>
          <w:rFonts w:asciiTheme="minorHAnsi" w:hAnsiTheme="minorHAnsi" w:cstheme="minorHAnsi"/>
          <w:b/>
        </w:rPr>
        <w:t>deberá de ejecutar de forma automática</w:t>
      </w:r>
      <w:r w:rsidR="00C763D5">
        <w:rPr>
          <w:rFonts w:asciiTheme="minorHAnsi" w:hAnsiTheme="minorHAnsi" w:cstheme="minorHAnsi"/>
        </w:rPr>
        <w:t xml:space="preserve"> antes de los procesos de actualización de las oficinas de Tridion</w:t>
      </w:r>
    </w:p>
    <w:p w14:paraId="01D3A659" w14:textId="6E74311D" w:rsidR="00E86DB5" w:rsidRDefault="00A61CD4" w:rsidP="001521DE">
      <w:pPr>
        <w:pStyle w:val="Prrafodelista"/>
        <w:spacing w:line="276" w:lineRule="auto"/>
        <w:ind w:left="426" w:firstLine="142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Dependiendo de la información de BDEC</w:t>
      </w:r>
      <w:r w:rsidR="00D02A7F">
        <w:rPr>
          <w:rFonts w:asciiTheme="minorHAnsi" w:hAnsiTheme="minorHAnsi" w:cstheme="minorHAnsi"/>
        </w:rPr>
        <w:t>, los ficheros s</w:t>
      </w:r>
      <w:r>
        <w:rPr>
          <w:rFonts w:asciiTheme="minorHAnsi" w:hAnsiTheme="minorHAnsi" w:cstheme="minorHAnsi"/>
        </w:rPr>
        <w:t xml:space="preserve">e </w:t>
      </w:r>
      <w:r w:rsidR="00C763D5">
        <w:rPr>
          <w:rFonts w:asciiTheme="minorHAnsi" w:hAnsiTheme="minorHAnsi" w:cstheme="minorHAnsi"/>
        </w:rPr>
        <w:t>dejarán</w:t>
      </w:r>
      <w:r>
        <w:rPr>
          <w:rFonts w:asciiTheme="minorHAnsi" w:hAnsiTheme="minorHAnsi" w:cstheme="minorHAnsi"/>
        </w:rPr>
        <w:t xml:space="preserve"> en la carpeta Altas, Bajas o Modificaciones:</w:t>
      </w:r>
    </w:p>
    <w:p w14:paraId="76DCAAD1" w14:textId="673C5DCB" w:rsidR="00A61CD4" w:rsidRDefault="00A61CD4" w:rsidP="00A61CD4">
      <w:pPr>
        <w:pStyle w:val="Prrafodelista"/>
        <w:numPr>
          <w:ilvl w:val="0"/>
          <w:numId w:val="38"/>
        </w:numPr>
        <w:spacing w:line="276" w:lineRule="auto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Altas: Nuevas Oficinas</w:t>
      </w:r>
    </w:p>
    <w:p w14:paraId="11E73255" w14:textId="14E1B110" w:rsidR="00A61CD4" w:rsidRDefault="00A61CD4" w:rsidP="00A61CD4">
      <w:pPr>
        <w:pStyle w:val="Prrafodelista"/>
        <w:numPr>
          <w:ilvl w:val="0"/>
          <w:numId w:val="38"/>
        </w:numPr>
        <w:spacing w:line="276" w:lineRule="auto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Bajas: Oficinas dadas de Baja</w:t>
      </w:r>
    </w:p>
    <w:p w14:paraId="31526F22" w14:textId="33E0D9A5" w:rsidR="00A61CD4" w:rsidRDefault="00A61CD4" w:rsidP="00A61CD4">
      <w:pPr>
        <w:pStyle w:val="Prrafodelista"/>
        <w:numPr>
          <w:ilvl w:val="0"/>
          <w:numId w:val="38"/>
        </w:numPr>
        <w:spacing w:line="276" w:lineRule="auto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Modificaciones: Oficinas que han sufrido algún cambio en la información </w:t>
      </w:r>
    </w:p>
    <w:p w14:paraId="540A61D0" w14:textId="73D30E78" w:rsidR="003B5ED3" w:rsidRDefault="003B5ED3" w:rsidP="003B5ED3">
      <w:pPr>
        <w:pStyle w:val="Prrafodelista"/>
        <w:spacing w:line="276" w:lineRule="auto"/>
        <w:ind w:left="1287" w:firstLine="0"/>
        <w:jc w:val="both"/>
        <w:rPr>
          <w:rFonts w:asciiTheme="minorHAnsi" w:hAnsiTheme="minorHAnsi" w:cstheme="minorHAnsi"/>
        </w:rPr>
      </w:pPr>
    </w:p>
    <w:p w14:paraId="02DF0630" w14:textId="4C091241" w:rsidR="003B5ED3" w:rsidRDefault="005B7400" w:rsidP="003B5ED3">
      <w:pPr>
        <w:pStyle w:val="Prrafodelista"/>
        <w:spacing w:line="276" w:lineRule="auto"/>
        <w:ind w:left="1136" w:firstLine="0"/>
        <w:jc w:val="both"/>
        <w:rPr>
          <w:rFonts w:asciiTheme="minorHAnsi" w:hAnsiTheme="minorHAnsi" w:cstheme="minorHAnsi"/>
        </w:rPr>
      </w:pPr>
      <w:r>
        <w:rPr>
          <w:noProof/>
          <w:lang w:eastAsia="es-ES"/>
        </w:rPr>
        <w:drawing>
          <wp:inline distT="0" distB="0" distL="0" distR="0" wp14:anchorId="130E3829" wp14:editId="238D29A1">
            <wp:extent cx="3505200" cy="17526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813C" w14:textId="77777777" w:rsidR="00D02A7F" w:rsidRDefault="00A61CD4" w:rsidP="001521DE">
      <w:pPr>
        <w:pStyle w:val="Prrafodelista"/>
        <w:spacing w:line="276" w:lineRule="auto"/>
        <w:ind w:left="426" w:firstLine="142"/>
        <w:jc w:val="both"/>
        <w:rPr>
          <w:rFonts w:asciiTheme="minorHAnsi" w:hAnsiTheme="minorHAnsi" w:cstheme="minorHAnsi"/>
        </w:rPr>
      </w:pPr>
      <w:r w:rsidRPr="001521DE">
        <w:rPr>
          <w:rFonts w:asciiTheme="minorHAnsi" w:hAnsiTheme="minorHAnsi" w:cstheme="minorHAnsi"/>
        </w:rPr>
        <w:t>La ruta de las NAS de producción para dejar los ficheros será</w:t>
      </w:r>
    </w:p>
    <w:p w14:paraId="227150B4" w14:textId="17B3186B" w:rsidR="005B7400" w:rsidRDefault="003D7AF6" w:rsidP="00D02A7F">
      <w:pPr>
        <w:pStyle w:val="Prrafodelista"/>
        <w:spacing w:line="276" w:lineRule="auto"/>
        <w:ind w:left="852" w:firstLine="142"/>
        <w:jc w:val="both"/>
        <w:rPr>
          <w:rFonts w:asciiTheme="minorHAnsi" w:hAnsiTheme="minorHAnsi" w:cstheme="minorHAnsi"/>
        </w:rPr>
      </w:pPr>
      <w:hyperlink r:id="rId14" w:history="1">
        <w:r w:rsidR="005B7400" w:rsidRPr="001521DE">
          <w:rPr>
            <w:rFonts w:asciiTheme="minorHAnsi" w:hAnsiTheme="minorHAnsi" w:cstheme="minorHAnsi"/>
          </w:rPr>
          <w:t>\\Nes000900-014\PROCDPREVIS2013\XMLOficinas</w:t>
        </w:r>
      </w:hyperlink>
    </w:p>
    <w:p w14:paraId="03DFC135" w14:textId="77777777" w:rsidR="00C763D5" w:rsidRDefault="00C763D5">
      <w:pPr>
        <w:spacing w:before="0"/>
        <w:ind w:firstLine="0"/>
        <w:jc w:val="left"/>
        <w:rPr>
          <w:rFonts w:eastAsia="Calibri" w:cstheme="minorHAnsi"/>
          <w:szCs w:val="22"/>
          <w:lang w:val="es-ES"/>
        </w:rPr>
      </w:pPr>
      <w:r>
        <w:rPr>
          <w:rFonts w:cstheme="minorHAnsi"/>
        </w:rPr>
        <w:br w:type="page"/>
      </w:r>
    </w:p>
    <w:p w14:paraId="45CAAFB2" w14:textId="41927C8F" w:rsidR="005B7400" w:rsidRDefault="00D02A7F" w:rsidP="00D02A7F">
      <w:pPr>
        <w:pStyle w:val="Prrafodelista"/>
        <w:spacing w:line="276" w:lineRule="auto"/>
        <w:ind w:left="426" w:firstLine="142"/>
        <w:jc w:val="both"/>
        <w:rPr>
          <w:rFonts w:asciiTheme="minorHAnsi" w:hAnsiTheme="minorHAnsi" w:cstheme="minorHAnsi"/>
        </w:rPr>
      </w:pPr>
      <w:r w:rsidRPr="00D02A7F">
        <w:rPr>
          <w:rFonts w:asciiTheme="minorHAnsi" w:hAnsiTheme="minorHAnsi" w:cstheme="minorHAnsi"/>
        </w:rPr>
        <w:lastRenderedPageBreak/>
        <w:t xml:space="preserve">La </w:t>
      </w:r>
      <w:r>
        <w:rPr>
          <w:rFonts w:asciiTheme="minorHAnsi" w:hAnsiTheme="minorHAnsi" w:cstheme="minorHAnsi"/>
        </w:rPr>
        <w:t>estructura de los XML a generar será la siguiente</w:t>
      </w:r>
      <w:r w:rsidR="00C763D5">
        <w:rPr>
          <w:rFonts w:asciiTheme="minorHAnsi" w:hAnsiTheme="minorHAnsi" w:cstheme="minorHAnsi"/>
        </w:rPr>
        <w:t xml:space="preserve">: Los campos marcados en azul serán los campos necesarios añadir al actual fichero xml. El Nombre del </w:t>
      </w:r>
      <w:r w:rsidR="009500F2">
        <w:rPr>
          <w:rFonts w:asciiTheme="minorHAnsi" w:hAnsiTheme="minorHAnsi" w:cstheme="minorHAnsi"/>
        </w:rPr>
        <w:t>fichero</w:t>
      </w:r>
      <w:r w:rsidR="00C763D5">
        <w:rPr>
          <w:rFonts w:asciiTheme="minorHAnsi" w:hAnsiTheme="minorHAnsi" w:cstheme="minorHAnsi"/>
        </w:rPr>
        <w:t xml:space="preserve"> xml será el CODIGO OFICINA </w:t>
      </w:r>
    </w:p>
    <w:p w14:paraId="1AF3CCD7" w14:textId="77777777" w:rsidR="00C763D5" w:rsidRPr="001302B8" w:rsidRDefault="00C763D5" w:rsidP="00C763D5">
      <w:pPr>
        <w:ind w:left="-851"/>
        <w:rPr>
          <w:sz w:val="16"/>
          <w:szCs w:val="16"/>
        </w:rPr>
      </w:pPr>
      <w:r w:rsidRPr="001302B8">
        <w:rPr>
          <w:sz w:val="16"/>
          <w:szCs w:val="16"/>
        </w:rPr>
        <w:t>&lt;?xml version="1.0" encoding="UTF-8"?&gt;</w:t>
      </w:r>
    </w:p>
    <w:p w14:paraId="1606063C" w14:textId="77777777" w:rsidR="00C763D5" w:rsidRPr="001302B8" w:rsidRDefault="00C763D5" w:rsidP="00C763D5">
      <w:pPr>
        <w:ind w:left="-851"/>
        <w:rPr>
          <w:sz w:val="16"/>
          <w:szCs w:val="16"/>
        </w:rPr>
      </w:pPr>
      <w:r w:rsidRPr="001302B8">
        <w:rPr>
          <w:sz w:val="16"/>
          <w:szCs w:val="16"/>
        </w:rPr>
        <w:t>&lt;oficina id="</w:t>
      </w:r>
      <w:r w:rsidRPr="001302B8">
        <w:rPr>
          <w:color w:val="00B050"/>
          <w:sz w:val="16"/>
          <w:szCs w:val="16"/>
        </w:rPr>
        <w:t>L22836</w:t>
      </w:r>
      <w:r w:rsidRPr="001302B8">
        <w:rPr>
          <w:sz w:val="16"/>
          <w:szCs w:val="16"/>
        </w:rPr>
        <w:t xml:space="preserve"> </w:t>
      </w:r>
      <w:r w:rsidRPr="001302B8">
        <w:rPr>
          <w:color w:val="FF0000"/>
          <w:sz w:val="16"/>
          <w:szCs w:val="16"/>
        </w:rPr>
        <w:t>(CODIGO OFICINA)</w:t>
      </w:r>
      <w:r w:rsidRPr="001302B8">
        <w:rPr>
          <w:sz w:val="16"/>
          <w:szCs w:val="16"/>
        </w:rPr>
        <w:t>" tipo="</w:t>
      </w:r>
      <w:r w:rsidRPr="001302B8">
        <w:rPr>
          <w:color w:val="00B050"/>
          <w:sz w:val="16"/>
          <w:szCs w:val="16"/>
        </w:rPr>
        <w:t>DELEGADA</w:t>
      </w:r>
      <w:r w:rsidRPr="001302B8">
        <w:rPr>
          <w:sz w:val="16"/>
          <w:szCs w:val="16"/>
        </w:rPr>
        <w:t xml:space="preserve"> (</w:t>
      </w:r>
      <w:r w:rsidRPr="001302B8">
        <w:rPr>
          <w:color w:val="FF0000"/>
          <w:sz w:val="16"/>
          <w:szCs w:val="16"/>
        </w:rPr>
        <w:t>DENOMINACION TIPO DE OFICINA</w:t>
      </w:r>
      <w:r w:rsidRPr="001302B8">
        <w:rPr>
          <w:sz w:val="16"/>
          <w:szCs w:val="16"/>
        </w:rPr>
        <w:t>)"&gt;</w:t>
      </w:r>
    </w:p>
    <w:p w14:paraId="0029F322" w14:textId="77777777" w:rsidR="00C763D5" w:rsidRPr="001302B8" w:rsidRDefault="00C763D5" w:rsidP="00C763D5">
      <w:pPr>
        <w:ind w:left="-851"/>
        <w:rPr>
          <w:color w:val="5F497A" w:themeColor="accent4" w:themeShade="BF"/>
          <w:sz w:val="16"/>
          <w:szCs w:val="16"/>
        </w:rPr>
      </w:pPr>
      <w:r w:rsidRPr="00C763D5">
        <w:rPr>
          <w:color w:val="5F497A" w:themeColor="accent4" w:themeShade="BF"/>
          <w:sz w:val="16"/>
          <w:szCs w:val="16"/>
          <w:highlight w:val="cyan"/>
        </w:rPr>
        <w:t>&lt;tipodeoficina&gt;(</w:t>
      </w:r>
      <w:r w:rsidRPr="001302B8">
        <w:rPr>
          <w:color w:val="FF0000"/>
          <w:sz w:val="16"/>
          <w:szCs w:val="16"/>
        </w:rPr>
        <w:t>CODIGO TIPO OFICINA</w:t>
      </w:r>
      <w:r w:rsidRPr="00C763D5">
        <w:rPr>
          <w:color w:val="FF0000"/>
          <w:sz w:val="16"/>
          <w:szCs w:val="16"/>
          <w:highlight w:val="cyan"/>
        </w:rPr>
        <w:t>)</w:t>
      </w:r>
      <w:r w:rsidRPr="00C763D5">
        <w:rPr>
          <w:color w:val="5F497A" w:themeColor="accent4" w:themeShade="BF"/>
          <w:sz w:val="16"/>
          <w:szCs w:val="16"/>
          <w:highlight w:val="cyan"/>
        </w:rPr>
        <w:t>&lt;/tipodeoficina&gt;</w:t>
      </w:r>
    </w:p>
    <w:p w14:paraId="64610FD4" w14:textId="77777777" w:rsidR="00C763D5" w:rsidRPr="001302B8" w:rsidRDefault="00C763D5" w:rsidP="00C763D5">
      <w:pPr>
        <w:ind w:left="-851"/>
        <w:rPr>
          <w:sz w:val="16"/>
          <w:szCs w:val="16"/>
        </w:rPr>
      </w:pPr>
      <w:r w:rsidRPr="001302B8">
        <w:rPr>
          <w:sz w:val="16"/>
          <w:szCs w:val="16"/>
        </w:rPr>
        <w:t>&lt;denominacion&gt;</w:t>
      </w:r>
      <w:r w:rsidRPr="001302B8">
        <w:rPr>
          <w:color w:val="00B050"/>
          <w:sz w:val="16"/>
          <w:szCs w:val="16"/>
        </w:rPr>
        <w:t>PALMA - ES FIGUERAL</w:t>
      </w:r>
      <w:r w:rsidRPr="001302B8">
        <w:rPr>
          <w:sz w:val="16"/>
          <w:szCs w:val="16"/>
        </w:rPr>
        <w:t xml:space="preserve"> (</w:t>
      </w:r>
      <w:r w:rsidRPr="001302B8">
        <w:rPr>
          <w:color w:val="FF0000"/>
          <w:sz w:val="16"/>
          <w:szCs w:val="16"/>
        </w:rPr>
        <w:t>DENOMINACION OFICINA</w:t>
      </w:r>
      <w:r w:rsidRPr="001302B8">
        <w:rPr>
          <w:sz w:val="16"/>
          <w:szCs w:val="16"/>
        </w:rPr>
        <w:t>)&lt;/denominacion&gt;</w:t>
      </w:r>
    </w:p>
    <w:p w14:paraId="7AA925DC" w14:textId="77777777" w:rsidR="00C763D5" w:rsidRPr="001302B8" w:rsidRDefault="00C763D5" w:rsidP="00C763D5">
      <w:pPr>
        <w:ind w:left="-851"/>
        <w:rPr>
          <w:sz w:val="16"/>
          <w:szCs w:val="16"/>
        </w:rPr>
      </w:pPr>
      <w:r w:rsidRPr="001302B8">
        <w:rPr>
          <w:sz w:val="16"/>
          <w:szCs w:val="16"/>
        </w:rPr>
        <w:tab/>
        <w:t>&lt;ceco&gt;</w:t>
      </w:r>
      <w:r w:rsidRPr="001302B8">
        <w:rPr>
          <w:color w:val="00B050"/>
          <w:sz w:val="16"/>
          <w:szCs w:val="16"/>
        </w:rPr>
        <w:t>0797</w:t>
      </w:r>
      <w:r w:rsidRPr="001302B8">
        <w:rPr>
          <w:color w:val="FF0000"/>
          <w:sz w:val="16"/>
          <w:szCs w:val="16"/>
        </w:rPr>
        <w:t>( CODIGO CECO)</w:t>
      </w:r>
      <w:r w:rsidRPr="001302B8">
        <w:rPr>
          <w:sz w:val="16"/>
          <w:szCs w:val="16"/>
        </w:rPr>
        <w:t>&lt;/ceco&gt;</w:t>
      </w:r>
    </w:p>
    <w:p w14:paraId="461E5C16" w14:textId="77777777" w:rsidR="00C763D5" w:rsidRPr="001302B8" w:rsidRDefault="00C763D5" w:rsidP="00C763D5">
      <w:pPr>
        <w:ind w:left="-851"/>
        <w:rPr>
          <w:sz w:val="16"/>
          <w:szCs w:val="16"/>
        </w:rPr>
      </w:pPr>
      <w:r w:rsidRPr="001302B8">
        <w:rPr>
          <w:sz w:val="16"/>
          <w:szCs w:val="16"/>
        </w:rPr>
        <w:tab/>
        <w:t>&lt;idDirTerritorial&gt;</w:t>
      </w:r>
      <w:r w:rsidRPr="001302B8">
        <w:rPr>
          <w:color w:val="00B050"/>
          <w:sz w:val="16"/>
          <w:szCs w:val="16"/>
        </w:rPr>
        <w:t>02</w:t>
      </w:r>
      <w:r w:rsidRPr="001302B8">
        <w:rPr>
          <w:color w:val="FF0000"/>
          <w:sz w:val="16"/>
          <w:szCs w:val="16"/>
        </w:rPr>
        <w:t xml:space="preserve"> ( CODIGO DT)</w:t>
      </w:r>
      <w:r w:rsidRPr="001302B8">
        <w:rPr>
          <w:sz w:val="16"/>
          <w:szCs w:val="16"/>
        </w:rPr>
        <w:t>&lt;/idDirTerritorial&gt;</w:t>
      </w:r>
    </w:p>
    <w:p w14:paraId="15BF98E1" w14:textId="77777777" w:rsidR="00C763D5" w:rsidRPr="001302B8" w:rsidRDefault="00C763D5" w:rsidP="00C763D5">
      <w:pPr>
        <w:ind w:left="-851"/>
        <w:rPr>
          <w:sz w:val="16"/>
          <w:szCs w:val="16"/>
        </w:rPr>
      </w:pPr>
      <w:r w:rsidRPr="001302B8">
        <w:rPr>
          <w:sz w:val="16"/>
          <w:szCs w:val="16"/>
        </w:rPr>
        <w:tab/>
        <w:t>&lt;idDGT&gt;</w:t>
      </w:r>
      <w:r w:rsidRPr="001302B8">
        <w:rPr>
          <w:color w:val="00B050"/>
          <w:sz w:val="16"/>
          <w:szCs w:val="16"/>
        </w:rPr>
        <w:t>07</w:t>
      </w:r>
      <w:r w:rsidRPr="001302B8">
        <w:rPr>
          <w:color w:val="FF0000"/>
          <w:sz w:val="16"/>
          <w:szCs w:val="16"/>
        </w:rPr>
        <w:t xml:space="preserve"> (CODIGO DGT)</w:t>
      </w:r>
      <w:r w:rsidRPr="001302B8">
        <w:rPr>
          <w:sz w:val="16"/>
          <w:szCs w:val="16"/>
        </w:rPr>
        <w:t>&lt;/idDGT&gt;</w:t>
      </w:r>
    </w:p>
    <w:p w14:paraId="72589DE4" w14:textId="77777777" w:rsidR="00C763D5" w:rsidRPr="001302B8" w:rsidRDefault="00C763D5" w:rsidP="00C763D5">
      <w:pPr>
        <w:ind w:left="-851"/>
        <w:rPr>
          <w:sz w:val="16"/>
          <w:szCs w:val="16"/>
        </w:rPr>
      </w:pPr>
      <w:r w:rsidRPr="001302B8">
        <w:rPr>
          <w:sz w:val="16"/>
          <w:szCs w:val="16"/>
        </w:rPr>
        <w:tab/>
        <w:t>&lt;idOficinaDirecta&gt;</w:t>
      </w:r>
      <w:r w:rsidRPr="001302B8">
        <w:rPr>
          <w:color w:val="00B050"/>
          <w:sz w:val="16"/>
          <w:szCs w:val="16"/>
        </w:rPr>
        <w:t xml:space="preserve">0725 </w:t>
      </w:r>
      <w:r w:rsidRPr="001302B8">
        <w:rPr>
          <w:color w:val="FF0000"/>
          <w:sz w:val="16"/>
          <w:szCs w:val="16"/>
        </w:rPr>
        <w:t>(CODIGO OFICINA DIRECTA)</w:t>
      </w:r>
      <w:r w:rsidRPr="001302B8">
        <w:rPr>
          <w:sz w:val="16"/>
          <w:szCs w:val="16"/>
        </w:rPr>
        <w:t>&lt;/idOficinaDirecta&gt;</w:t>
      </w:r>
    </w:p>
    <w:p w14:paraId="4CAE2FD6" w14:textId="77777777" w:rsidR="00C763D5" w:rsidRPr="001302B8" w:rsidRDefault="00C763D5" w:rsidP="00C763D5">
      <w:pPr>
        <w:ind w:left="-851"/>
        <w:rPr>
          <w:sz w:val="16"/>
          <w:szCs w:val="16"/>
        </w:rPr>
      </w:pPr>
      <w:r w:rsidRPr="001302B8">
        <w:rPr>
          <w:sz w:val="16"/>
          <w:szCs w:val="16"/>
        </w:rPr>
        <w:tab/>
        <w:t>&lt;idOficinaDelegada&gt;</w:t>
      </w:r>
      <w:r w:rsidRPr="001302B8">
        <w:rPr>
          <w:color w:val="00B050"/>
          <w:sz w:val="16"/>
          <w:szCs w:val="16"/>
        </w:rPr>
        <w:t>22836</w:t>
      </w:r>
      <w:r w:rsidRPr="001302B8">
        <w:rPr>
          <w:color w:val="FF0000"/>
          <w:sz w:val="16"/>
          <w:szCs w:val="16"/>
        </w:rPr>
        <w:t xml:space="preserve"> (CODIGO OFICINA DELEGADA)</w:t>
      </w:r>
      <w:r w:rsidRPr="001302B8">
        <w:rPr>
          <w:sz w:val="16"/>
          <w:szCs w:val="16"/>
        </w:rPr>
        <w:t>&lt;/idOficinaDelegada&gt;</w:t>
      </w:r>
    </w:p>
    <w:p w14:paraId="516DEFE5" w14:textId="77777777" w:rsidR="00C763D5" w:rsidRPr="001302B8" w:rsidRDefault="00C763D5" w:rsidP="00C763D5">
      <w:pPr>
        <w:ind w:left="-851"/>
        <w:rPr>
          <w:sz w:val="16"/>
          <w:szCs w:val="16"/>
        </w:rPr>
      </w:pPr>
      <w:r w:rsidRPr="001302B8">
        <w:rPr>
          <w:sz w:val="16"/>
          <w:szCs w:val="16"/>
        </w:rPr>
        <w:tab/>
        <w:t>&lt;direccion&gt;</w:t>
      </w:r>
      <w:r w:rsidRPr="001302B8">
        <w:rPr>
          <w:color w:val="00B050"/>
          <w:sz w:val="16"/>
          <w:szCs w:val="16"/>
        </w:rPr>
        <w:t>CL PRINCEPS D'ESPANYA 19</w:t>
      </w:r>
      <w:r w:rsidRPr="001302B8">
        <w:rPr>
          <w:color w:val="FF0000"/>
          <w:sz w:val="16"/>
          <w:szCs w:val="16"/>
        </w:rPr>
        <w:t xml:space="preserve"> (DENOMINACION VIA)</w:t>
      </w:r>
      <w:r w:rsidRPr="001302B8">
        <w:rPr>
          <w:sz w:val="16"/>
          <w:szCs w:val="16"/>
        </w:rPr>
        <w:t>&lt;/direccion&gt;</w:t>
      </w:r>
    </w:p>
    <w:p w14:paraId="01990527" w14:textId="77777777" w:rsidR="00C763D5" w:rsidRPr="001302B8" w:rsidRDefault="00C763D5" w:rsidP="00C763D5">
      <w:pPr>
        <w:ind w:left="-851"/>
        <w:rPr>
          <w:sz w:val="16"/>
          <w:szCs w:val="16"/>
        </w:rPr>
      </w:pPr>
      <w:r w:rsidRPr="001302B8">
        <w:rPr>
          <w:sz w:val="16"/>
          <w:szCs w:val="16"/>
        </w:rPr>
        <w:tab/>
        <w:t>&lt;localidad&gt;</w:t>
      </w:r>
      <w:r w:rsidRPr="001302B8">
        <w:rPr>
          <w:color w:val="00B050"/>
          <w:sz w:val="16"/>
          <w:szCs w:val="16"/>
        </w:rPr>
        <w:t xml:space="preserve">MARRATXI - FIGUERAL-CAN FARINETA </w:t>
      </w:r>
      <w:r w:rsidRPr="001302B8">
        <w:rPr>
          <w:color w:val="FF0000"/>
          <w:sz w:val="16"/>
          <w:szCs w:val="16"/>
        </w:rPr>
        <w:t>(DENOMINACION LOCALIDAD)</w:t>
      </w:r>
      <w:r w:rsidRPr="001302B8">
        <w:rPr>
          <w:sz w:val="16"/>
          <w:szCs w:val="16"/>
        </w:rPr>
        <w:t>&lt;/localidad&gt;</w:t>
      </w:r>
    </w:p>
    <w:p w14:paraId="66675E4A" w14:textId="77777777" w:rsidR="00C763D5" w:rsidRPr="001302B8" w:rsidRDefault="00C763D5" w:rsidP="00C763D5">
      <w:pPr>
        <w:ind w:left="-851"/>
        <w:rPr>
          <w:sz w:val="16"/>
          <w:szCs w:val="16"/>
        </w:rPr>
      </w:pPr>
      <w:r w:rsidRPr="001302B8">
        <w:rPr>
          <w:sz w:val="16"/>
          <w:szCs w:val="16"/>
        </w:rPr>
        <w:tab/>
        <w:t>&lt;provincia&gt;</w:t>
      </w:r>
      <w:r w:rsidRPr="001302B8">
        <w:rPr>
          <w:color w:val="00B050"/>
          <w:sz w:val="16"/>
          <w:szCs w:val="16"/>
        </w:rPr>
        <w:t>BALEARES</w:t>
      </w:r>
      <w:r w:rsidRPr="001302B8">
        <w:rPr>
          <w:color w:val="FF0000"/>
          <w:sz w:val="16"/>
          <w:szCs w:val="16"/>
        </w:rPr>
        <w:t>(DENOMINACION PROVINCIA)</w:t>
      </w:r>
      <w:r w:rsidRPr="001302B8">
        <w:rPr>
          <w:sz w:val="16"/>
          <w:szCs w:val="16"/>
        </w:rPr>
        <w:t>&lt;/provincia&gt;</w:t>
      </w:r>
    </w:p>
    <w:p w14:paraId="269934C5" w14:textId="77777777" w:rsidR="00C763D5" w:rsidRPr="001302B8" w:rsidRDefault="00C763D5" w:rsidP="00C763D5">
      <w:pPr>
        <w:ind w:left="-851"/>
        <w:rPr>
          <w:sz w:val="16"/>
          <w:szCs w:val="16"/>
        </w:rPr>
      </w:pPr>
      <w:r w:rsidRPr="001302B8">
        <w:rPr>
          <w:sz w:val="16"/>
          <w:szCs w:val="16"/>
        </w:rPr>
        <w:tab/>
        <w:t>&lt;codigoPostal&gt;</w:t>
      </w:r>
      <w:r w:rsidRPr="001302B8">
        <w:rPr>
          <w:color w:val="00B050"/>
          <w:sz w:val="16"/>
          <w:szCs w:val="16"/>
        </w:rPr>
        <w:t>07141</w:t>
      </w:r>
      <w:r w:rsidRPr="001302B8">
        <w:rPr>
          <w:color w:val="FF0000"/>
          <w:sz w:val="16"/>
          <w:szCs w:val="16"/>
        </w:rPr>
        <w:t>(CODIGO POSTAL)</w:t>
      </w:r>
      <w:r w:rsidRPr="001302B8">
        <w:rPr>
          <w:sz w:val="16"/>
          <w:szCs w:val="16"/>
        </w:rPr>
        <w:t>&lt;/codigoPostal&gt;</w:t>
      </w:r>
    </w:p>
    <w:p w14:paraId="5E8A407B" w14:textId="77777777" w:rsidR="00C763D5" w:rsidRPr="001302B8" w:rsidRDefault="00C763D5" w:rsidP="00C763D5">
      <w:pPr>
        <w:ind w:left="-851"/>
        <w:rPr>
          <w:color w:val="00B050"/>
          <w:sz w:val="16"/>
          <w:szCs w:val="16"/>
        </w:rPr>
      </w:pPr>
      <w:r w:rsidRPr="001302B8">
        <w:rPr>
          <w:sz w:val="16"/>
          <w:szCs w:val="16"/>
        </w:rPr>
        <w:tab/>
        <w:t>&lt;horarioHabitual&gt;</w:t>
      </w:r>
      <w:r w:rsidRPr="001302B8">
        <w:rPr>
          <w:color w:val="00B050"/>
          <w:sz w:val="16"/>
          <w:szCs w:val="16"/>
        </w:rPr>
        <w:t>L-V 09:00-14:00 / 16:00-19:00</w:t>
      </w:r>
    </w:p>
    <w:p w14:paraId="78D8A37E" w14:textId="77777777" w:rsidR="00C763D5" w:rsidRPr="001302B8" w:rsidRDefault="00C763D5" w:rsidP="00C763D5">
      <w:pPr>
        <w:rPr>
          <w:color w:val="FF0000"/>
          <w:sz w:val="16"/>
          <w:szCs w:val="16"/>
        </w:rPr>
      </w:pPr>
      <w:r w:rsidRPr="001302B8">
        <w:rPr>
          <w:color w:val="FF0000"/>
          <w:sz w:val="16"/>
          <w:szCs w:val="16"/>
        </w:rPr>
        <w:t>(</w:t>
      </w:r>
    </w:p>
    <w:p w14:paraId="2A051FCC" w14:textId="77777777" w:rsidR="00C763D5" w:rsidRPr="001302B8" w:rsidRDefault="00C763D5" w:rsidP="00C763D5">
      <w:pPr>
        <w:rPr>
          <w:color w:val="FF0000"/>
          <w:sz w:val="16"/>
          <w:szCs w:val="16"/>
        </w:rPr>
      </w:pPr>
      <w:r w:rsidRPr="001302B8">
        <w:rPr>
          <w:color w:val="FF0000"/>
          <w:sz w:val="16"/>
          <w:szCs w:val="16"/>
        </w:rPr>
        <w:t>"</w:t>
      </w:r>
      <w:r w:rsidRPr="001302B8">
        <w:rPr>
          <w:color w:val="5F497A" w:themeColor="accent4" w:themeShade="BF"/>
          <w:sz w:val="16"/>
          <w:szCs w:val="16"/>
        </w:rPr>
        <w:t>L-J</w:t>
      </w:r>
      <w:r w:rsidRPr="001302B8">
        <w:rPr>
          <w:color w:val="FF0000"/>
          <w:sz w:val="16"/>
          <w:szCs w:val="16"/>
        </w:rPr>
        <w:t xml:space="preserve"> HORARIO_NORMAL_W_M_INI - HORARIO_NORMAL_W_M_FIN / HORARIO_NORMAL_W_T_INI-HORARIO_NORMAL_W_T_FIN"</w:t>
      </w:r>
    </w:p>
    <w:p w14:paraId="21A194E0" w14:textId="77777777" w:rsidR="00C763D5" w:rsidRPr="001302B8" w:rsidRDefault="00C763D5" w:rsidP="00C763D5">
      <w:pPr>
        <w:tabs>
          <w:tab w:val="left" w:pos="2115"/>
        </w:tabs>
        <w:rPr>
          <w:color w:val="FF0000"/>
          <w:sz w:val="16"/>
          <w:szCs w:val="16"/>
        </w:rPr>
      </w:pPr>
      <w:r w:rsidRPr="001302B8">
        <w:rPr>
          <w:color w:val="FF0000"/>
          <w:sz w:val="16"/>
          <w:szCs w:val="16"/>
        </w:rPr>
        <w:t>)</w:t>
      </w:r>
      <w:r w:rsidRPr="001302B8">
        <w:rPr>
          <w:color w:val="FF0000"/>
          <w:sz w:val="16"/>
          <w:szCs w:val="16"/>
        </w:rPr>
        <w:tab/>
      </w:r>
    </w:p>
    <w:p w14:paraId="4ED91EF4" w14:textId="77777777" w:rsidR="00C763D5" w:rsidRPr="001302B8" w:rsidRDefault="00C763D5" w:rsidP="00C763D5">
      <w:pPr>
        <w:ind w:left="-851"/>
        <w:rPr>
          <w:sz w:val="16"/>
          <w:szCs w:val="16"/>
        </w:rPr>
      </w:pPr>
      <w:r w:rsidRPr="001302B8">
        <w:rPr>
          <w:color w:val="00B050"/>
          <w:sz w:val="16"/>
          <w:szCs w:val="16"/>
        </w:rPr>
        <w:t xml:space="preserve">    </w:t>
      </w:r>
      <w:r w:rsidRPr="001302B8">
        <w:rPr>
          <w:sz w:val="16"/>
          <w:szCs w:val="16"/>
        </w:rPr>
        <w:t>&lt;/horarioHabitual&gt;</w:t>
      </w:r>
    </w:p>
    <w:p w14:paraId="7A855EB6" w14:textId="77777777" w:rsidR="00C763D5" w:rsidRPr="001302B8" w:rsidRDefault="00C763D5" w:rsidP="00C763D5">
      <w:pPr>
        <w:ind w:left="-851"/>
        <w:rPr>
          <w:color w:val="5F497A" w:themeColor="accent4" w:themeShade="BF"/>
          <w:sz w:val="16"/>
          <w:szCs w:val="16"/>
        </w:rPr>
      </w:pPr>
      <w:r w:rsidRPr="00C763D5">
        <w:rPr>
          <w:color w:val="5F497A" w:themeColor="accent4" w:themeShade="BF"/>
          <w:sz w:val="16"/>
          <w:szCs w:val="16"/>
          <w:highlight w:val="cyan"/>
        </w:rPr>
        <w:t>&lt;horarioViernes&gt;</w:t>
      </w:r>
    </w:p>
    <w:p w14:paraId="698F77C8" w14:textId="77777777" w:rsidR="00C763D5" w:rsidRPr="001302B8" w:rsidRDefault="00C763D5" w:rsidP="00C763D5">
      <w:pPr>
        <w:rPr>
          <w:color w:val="FF0000"/>
          <w:sz w:val="16"/>
          <w:szCs w:val="16"/>
        </w:rPr>
      </w:pPr>
      <w:r w:rsidRPr="001302B8">
        <w:rPr>
          <w:color w:val="FF0000"/>
          <w:sz w:val="16"/>
          <w:szCs w:val="16"/>
        </w:rPr>
        <w:t>(</w:t>
      </w:r>
    </w:p>
    <w:p w14:paraId="3FF323AD" w14:textId="77777777" w:rsidR="00C763D5" w:rsidRPr="001302B8" w:rsidRDefault="00C763D5" w:rsidP="00C763D5">
      <w:pPr>
        <w:rPr>
          <w:color w:val="FF0000"/>
          <w:sz w:val="16"/>
          <w:szCs w:val="16"/>
        </w:rPr>
      </w:pPr>
      <w:r w:rsidRPr="001302B8">
        <w:rPr>
          <w:color w:val="FF0000"/>
          <w:sz w:val="16"/>
          <w:szCs w:val="16"/>
        </w:rPr>
        <w:t xml:space="preserve">HORARIO_NORMAL_V_M_INI - HORARIO_NORMAL_V_M_FIN / HORARIO_NORMAL_V_T_INI- </w:t>
      </w:r>
    </w:p>
    <w:p w14:paraId="6DAC6C87" w14:textId="77777777" w:rsidR="00C763D5" w:rsidRPr="001302B8" w:rsidRDefault="00C763D5" w:rsidP="00C763D5">
      <w:pPr>
        <w:rPr>
          <w:color w:val="FF0000"/>
          <w:sz w:val="16"/>
          <w:szCs w:val="16"/>
        </w:rPr>
      </w:pPr>
      <w:r w:rsidRPr="001302B8">
        <w:rPr>
          <w:color w:val="FF0000"/>
          <w:sz w:val="16"/>
          <w:szCs w:val="16"/>
        </w:rPr>
        <w:t>HORARIO_NORMAL_V_T_FIN</w:t>
      </w:r>
    </w:p>
    <w:p w14:paraId="0ACC583B" w14:textId="77777777" w:rsidR="00C763D5" w:rsidRPr="001302B8" w:rsidRDefault="00C763D5" w:rsidP="00C763D5">
      <w:pPr>
        <w:tabs>
          <w:tab w:val="left" w:pos="2115"/>
        </w:tabs>
        <w:rPr>
          <w:color w:val="FF0000"/>
          <w:sz w:val="16"/>
          <w:szCs w:val="16"/>
        </w:rPr>
      </w:pPr>
      <w:r w:rsidRPr="001302B8">
        <w:rPr>
          <w:color w:val="FF0000"/>
          <w:sz w:val="16"/>
          <w:szCs w:val="16"/>
        </w:rPr>
        <w:t>)</w:t>
      </w:r>
      <w:r w:rsidRPr="001302B8">
        <w:rPr>
          <w:color w:val="FF0000"/>
          <w:sz w:val="16"/>
          <w:szCs w:val="16"/>
        </w:rPr>
        <w:tab/>
      </w:r>
    </w:p>
    <w:p w14:paraId="5C61732C" w14:textId="77777777" w:rsidR="00C763D5" w:rsidRPr="001302B8" w:rsidRDefault="00C763D5" w:rsidP="00C763D5">
      <w:pPr>
        <w:ind w:left="-851"/>
        <w:rPr>
          <w:color w:val="5F497A" w:themeColor="accent4" w:themeShade="BF"/>
          <w:sz w:val="16"/>
          <w:szCs w:val="16"/>
        </w:rPr>
      </w:pPr>
      <w:r w:rsidRPr="001302B8">
        <w:rPr>
          <w:color w:val="5F497A" w:themeColor="accent4" w:themeShade="BF"/>
          <w:sz w:val="16"/>
          <w:szCs w:val="16"/>
        </w:rPr>
        <w:t xml:space="preserve">    </w:t>
      </w:r>
      <w:r w:rsidRPr="00C763D5">
        <w:rPr>
          <w:color w:val="5F497A" w:themeColor="accent4" w:themeShade="BF"/>
          <w:sz w:val="16"/>
          <w:szCs w:val="16"/>
          <w:highlight w:val="cyan"/>
        </w:rPr>
        <w:t>&lt;/ horarioViernes &gt;</w:t>
      </w:r>
    </w:p>
    <w:p w14:paraId="218C517A" w14:textId="77777777" w:rsidR="00C763D5" w:rsidRPr="001302B8" w:rsidRDefault="00C763D5" w:rsidP="00C763D5">
      <w:pPr>
        <w:ind w:left="-851"/>
        <w:rPr>
          <w:color w:val="00B050"/>
          <w:sz w:val="16"/>
          <w:szCs w:val="16"/>
        </w:rPr>
      </w:pPr>
    </w:p>
    <w:p w14:paraId="1F1E7DC7" w14:textId="77777777" w:rsidR="00C763D5" w:rsidRPr="001302B8" w:rsidRDefault="00C763D5" w:rsidP="00C763D5">
      <w:pPr>
        <w:ind w:left="-851"/>
        <w:rPr>
          <w:sz w:val="16"/>
          <w:szCs w:val="16"/>
        </w:rPr>
      </w:pPr>
      <w:r w:rsidRPr="001302B8">
        <w:rPr>
          <w:sz w:val="16"/>
          <w:szCs w:val="16"/>
        </w:rPr>
        <w:tab/>
      </w:r>
      <w:r w:rsidRPr="001302B8">
        <w:rPr>
          <w:sz w:val="16"/>
          <w:szCs w:val="16"/>
        </w:rPr>
        <w:tab/>
        <w:t>&lt;abiertoSabados&gt;</w:t>
      </w:r>
      <w:r w:rsidRPr="001302B8">
        <w:rPr>
          <w:color w:val="00B050"/>
          <w:sz w:val="16"/>
          <w:szCs w:val="16"/>
        </w:rPr>
        <w:t>N</w:t>
      </w:r>
      <w:r w:rsidRPr="001302B8">
        <w:rPr>
          <w:color w:val="FF0000"/>
          <w:sz w:val="16"/>
          <w:szCs w:val="16"/>
        </w:rPr>
        <w:t xml:space="preserve"> (HORARIO_NORMAL_S)</w:t>
      </w:r>
      <w:r w:rsidRPr="001302B8">
        <w:rPr>
          <w:color w:val="00B050"/>
          <w:sz w:val="16"/>
          <w:szCs w:val="16"/>
        </w:rPr>
        <w:t>&lt;</w:t>
      </w:r>
      <w:r w:rsidRPr="001302B8">
        <w:rPr>
          <w:sz w:val="16"/>
          <w:szCs w:val="16"/>
        </w:rPr>
        <w:t>/abiertoSabados&gt;</w:t>
      </w:r>
    </w:p>
    <w:p w14:paraId="6FCC0791" w14:textId="77777777" w:rsidR="00C763D5" w:rsidRPr="001302B8" w:rsidRDefault="00C763D5" w:rsidP="00C763D5">
      <w:pPr>
        <w:ind w:left="-851"/>
        <w:rPr>
          <w:color w:val="FF0000"/>
          <w:sz w:val="16"/>
          <w:szCs w:val="16"/>
        </w:rPr>
      </w:pPr>
      <w:r w:rsidRPr="001302B8">
        <w:rPr>
          <w:sz w:val="16"/>
          <w:szCs w:val="16"/>
        </w:rPr>
        <w:tab/>
        <w:t>&lt;horarioSabados&gt;</w:t>
      </w:r>
    </w:p>
    <w:p w14:paraId="014B426F" w14:textId="77777777" w:rsidR="00C763D5" w:rsidRPr="001302B8" w:rsidRDefault="00C763D5" w:rsidP="00C763D5">
      <w:pPr>
        <w:ind w:left="-851" w:firstLine="851"/>
        <w:rPr>
          <w:color w:val="FF0000"/>
          <w:sz w:val="16"/>
          <w:szCs w:val="16"/>
        </w:rPr>
      </w:pPr>
      <w:r w:rsidRPr="001302B8">
        <w:rPr>
          <w:color w:val="FF0000"/>
          <w:sz w:val="16"/>
          <w:szCs w:val="16"/>
        </w:rPr>
        <w:t>("HORARIO_NORMAL_S_INI -  HORARIO_NORMAL_S_FIN")</w:t>
      </w:r>
    </w:p>
    <w:p w14:paraId="3F40606F" w14:textId="77777777" w:rsidR="00C763D5" w:rsidRPr="001302B8" w:rsidRDefault="00C763D5" w:rsidP="00C763D5">
      <w:pPr>
        <w:ind w:left="-851"/>
        <w:rPr>
          <w:sz w:val="16"/>
          <w:szCs w:val="16"/>
        </w:rPr>
      </w:pPr>
      <w:r w:rsidRPr="001302B8">
        <w:rPr>
          <w:sz w:val="16"/>
          <w:szCs w:val="16"/>
        </w:rPr>
        <w:t xml:space="preserve">    &lt;/horarioSabados&gt;</w:t>
      </w:r>
    </w:p>
    <w:p w14:paraId="23C06070" w14:textId="77777777" w:rsidR="00C763D5" w:rsidRPr="001302B8" w:rsidRDefault="00C763D5" w:rsidP="00C763D5">
      <w:pPr>
        <w:ind w:left="-851"/>
        <w:rPr>
          <w:sz w:val="16"/>
          <w:szCs w:val="16"/>
        </w:rPr>
      </w:pPr>
      <w:r w:rsidRPr="001302B8">
        <w:rPr>
          <w:sz w:val="16"/>
          <w:szCs w:val="16"/>
        </w:rPr>
        <w:tab/>
        <w:t>&lt;periodoVerano&gt;</w:t>
      </w:r>
    </w:p>
    <w:p w14:paraId="26406D06" w14:textId="77777777" w:rsidR="00C763D5" w:rsidRPr="001302B8" w:rsidRDefault="00C763D5" w:rsidP="00C763D5">
      <w:pPr>
        <w:ind w:left="-851" w:firstLine="851"/>
        <w:rPr>
          <w:color w:val="FF0000"/>
          <w:sz w:val="16"/>
          <w:szCs w:val="16"/>
        </w:rPr>
      </w:pPr>
      <w:r w:rsidRPr="001302B8">
        <w:rPr>
          <w:color w:val="FF0000"/>
          <w:sz w:val="16"/>
          <w:szCs w:val="16"/>
        </w:rPr>
        <w:t>("PERIODO_VERANO_INICIO</w:t>
      </w:r>
    </w:p>
    <w:p w14:paraId="10A34BD6" w14:textId="77777777" w:rsidR="00C763D5" w:rsidRPr="001302B8" w:rsidRDefault="00C763D5" w:rsidP="00C763D5">
      <w:pPr>
        <w:ind w:left="-851" w:firstLine="851"/>
        <w:rPr>
          <w:color w:val="FF0000"/>
          <w:sz w:val="16"/>
          <w:szCs w:val="16"/>
        </w:rPr>
      </w:pPr>
      <w:r w:rsidRPr="001302B8">
        <w:rPr>
          <w:color w:val="FF0000"/>
          <w:sz w:val="16"/>
          <w:szCs w:val="16"/>
        </w:rPr>
        <w:t>PERIODO_VERANO_FIN")</w:t>
      </w:r>
    </w:p>
    <w:p w14:paraId="63A0FD3F" w14:textId="77777777" w:rsidR="00C763D5" w:rsidRPr="001302B8" w:rsidRDefault="00C763D5" w:rsidP="00C763D5">
      <w:pPr>
        <w:ind w:left="-851" w:firstLine="142"/>
        <w:rPr>
          <w:color w:val="FF0000"/>
          <w:sz w:val="16"/>
          <w:szCs w:val="16"/>
        </w:rPr>
      </w:pPr>
      <w:r w:rsidRPr="001302B8">
        <w:rPr>
          <w:sz w:val="16"/>
          <w:szCs w:val="16"/>
        </w:rPr>
        <w:t>&lt;/periodoVerano&gt;</w:t>
      </w:r>
    </w:p>
    <w:p w14:paraId="3220560B" w14:textId="77777777" w:rsidR="00C763D5" w:rsidRPr="001302B8" w:rsidRDefault="00C763D5" w:rsidP="00C763D5">
      <w:pPr>
        <w:ind w:left="-851"/>
        <w:rPr>
          <w:sz w:val="16"/>
          <w:szCs w:val="16"/>
        </w:rPr>
      </w:pPr>
      <w:r w:rsidRPr="001302B8">
        <w:rPr>
          <w:sz w:val="16"/>
          <w:szCs w:val="16"/>
        </w:rPr>
        <w:t xml:space="preserve">   &lt;horarioVerano&gt;</w:t>
      </w:r>
      <w:r w:rsidRPr="001302B8">
        <w:rPr>
          <w:color w:val="FF0000"/>
          <w:sz w:val="16"/>
          <w:szCs w:val="16"/>
        </w:rPr>
        <w:t>(</w:t>
      </w:r>
      <w:r w:rsidRPr="001302B8">
        <w:rPr>
          <w:sz w:val="16"/>
          <w:szCs w:val="16"/>
        </w:rPr>
        <w:t xml:space="preserve"> </w:t>
      </w:r>
      <w:r w:rsidRPr="001302B8">
        <w:rPr>
          <w:color w:val="FF0000"/>
          <w:sz w:val="16"/>
          <w:szCs w:val="16"/>
        </w:rPr>
        <w:t>PERIODO_VERANO (S/N))</w:t>
      </w:r>
      <w:r w:rsidRPr="001302B8">
        <w:rPr>
          <w:sz w:val="16"/>
          <w:szCs w:val="16"/>
        </w:rPr>
        <w:t>&lt;/horarioVerano&gt;</w:t>
      </w:r>
    </w:p>
    <w:p w14:paraId="1D91BD03" w14:textId="77777777" w:rsidR="00C763D5" w:rsidRPr="001302B8" w:rsidRDefault="00C763D5" w:rsidP="00C763D5">
      <w:pPr>
        <w:ind w:left="-851"/>
        <w:rPr>
          <w:color w:val="00B050"/>
          <w:sz w:val="16"/>
          <w:szCs w:val="16"/>
        </w:rPr>
      </w:pPr>
      <w:r w:rsidRPr="001302B8">
        <w:rPr>
          <w:sz w:val="16"/>
          <w:szCs w:val="16"/>
        </w:rPr>
        <w:t xml:space="preserve">   </w:t>
      </w:r>
      <w:r w:rsidRPr="00C763D5">
        <w:rPr>
          <w:sz w:val="16"/>
          <w:szCs w:val="16"/>
          <w:highlight w:val="cyan"/>
        </w:rPr>
        <w:t>&lt;</w:t>
      </w:r>
      <w:r w:rsidRPr="00C763D5">
        <w:rPr>
          <w:color w:val="5F497A" w:themeColor="accent4" w:themeShade="BF"/>
          <w:sz w:val="16"/>
          <w:szCs w:val="16"/>
          <w:highlight w:val="cyan"/>
        </w:rPr>
        <w:t>horarioHabitualVerano&gt;</w:t>
      </w:r>
      <w:r w:rsidRPr="001302B8">
        <w:rPr>
          <w:color w:val="00B050"/>
          <w:sz w:val="16"/>
          <w:szCs w:val="16"/>
        </w:rPr>
        <w:t>L-V 09:00-14:00 / 16:00-19:00</w:t>
      </w:r>
    </w:p>
    <w:p w14:paraId="7B0CEDD5" w14:textId="77777777" w:rsidR="00C763D5" w:rsidRPr="001302B8" w:rsidRDefault="00C763D5" w:rsidP="00C763D5">
      <w:pPr>
        <w:rPr>
          <w:color w:val="FF0000"/>
          <w:sz w:val="16"/>
          <w:szCs w:val="16"/>
        </w:rPr>
      </w:pPr>
      <w:r w:rsidRPr="001302B8">
        <w:rPr>
          <w:color w:val="FF0000"/>
          <w:sz w:val="16"/>
          <w:szCs w:val="16"/>
        </w:rPr>
        <w:t>(</w:t>
      </w:r>
    </w:p>
    <w:p w14:paraId="3A0D0B1A" w14:textId="77777777" w:rsidR="00C763D5" w:rsidRPr="001302B8" w:rsidRDefault="00C763D5" w:rsidP="00C763D5">
      <w:pPr>
        <w:rPr>
          <w:color w:val="FF0000"/>
          <w:sz w:val="16"/>
          <w:szCs w:val="16"/>
        </w:rPr>
      </w:pPr>
      <w:r w:rsidRPr="001302B8">
        <w:rPr>
          <w:color w:val="FF0000"/>
          <w:sz w:val="16"/>
          <w:szCs w:val="16"/>
        </w:rPr>
        <w:t>"</w:t>
      </w:r>
      <w:r w:rsidRPr="001302B8">
        <w:rPr>
          <w:color w:val="5F497A" w:themeColor="accent4" w:themeShade="BF"/>
          <w:sz w:val="16"/>
          <w:szCs w:val="16"/>
        </w:rPr>
        <w:t>L-J</w:t>
      </w:r>
      <w:r w:rsidRPr="001302B8">
        <w:rPr>
          <w:color w:val="FF0000"/>
          <w:sz w:val="16"/>
          <w:szCs w:val="16"/>
        </w:rPr>
        <w:t xml:space="preserve"> HORARIO_VERANO_W_M_INI - HORARIO_ VERANO _W_M_FIN / HORARIO_ VERANO _W_T_INI-HORARIO_ VERANO _W_T_FIN"</w:t>
      </w:r>
    </w:p>
    <w:p w14:paraId="216FAEB4" w14:textId="77777777" w:rsidR="00C763D5" w:rsidRPr="001302B8" w:rsidRDefault="00C763D5" w:rsidP="00C763D5">
      <w:pPr>
        <w:tabs>
          <w:tab w:val="left" w:pos="2115"/>
        </w:tabs>
        <w:rPr>
          <w:color w:val="FF0000"/>
          <w:sz w:val="16"/>
          <w:szCs w:val="16"/>
        </w:rPr>
      </w:pPr>
      <w:r w:rsidRPr="001302B8">
        <w:rPr>
          <w:color w:val="FF0000"/>
          <w:sz w:val="16"/>
          <w:szCs w:val="16"/>
        </w:rPr>
        <w:t>)</w:t>
      </w:r>
      <w:r w:rsidRPr="001302B8">
        <w:rPr>
          <w:color w:val="FF0000"/>
          <w:sz w:val="16"/>
          <w:szCs w:val="16"/>
        </w:rPr>
        <w:tab/>
      </w:r>
    </w:p>
    <w:p w14:paraId="548DE317" w14:textId="77777777" w:rsidR="00C763D5" w:rsidRPr="00C763D5" w:rsidRDefault="00C763D5" w:rsidP="00C763D5">
      <w:pPr>
        <w:ind w:left="-851"/>
        <w:rPr>
          <w:color w:val="5F497A" w:themeColor="accent4" w:themeShade="BF"/>
          <w:sz w:val="16"/>
          <w:szCs w:val="16"/>
          <w:highlight w:val="cyan"/>
        </w:rPr>
      </w:pPr>
      <w:r w:rsidRPr="001302B8">
        <w:rPr>
          <w:color w:val="5F497A" w:themeColor="accent4" w:themeShade="BF"/>
          <w:sz w:val="16"/>
          <w:szCs w:val="16"/>
        </w:rPr>
        <w:t xml:space="preserve">    </w:t>
      </w:r>
      <w:r w:rsidRPr="00C763D5">
        <w:rPr>
          <w:color w:val="5F497A" w:themeColor="accent4" w:themeShade="BF"/>
          <w:sz w:val="16"/>
          <w:szCs w:val="16"/>
          <w:highlight w:val="cyan"/>
        </w:rPr>
        <w:t>&lt;/ horarioHabitualVerano &gt;</w:t>
      </w:r>
    </w:p>
    <w:p w14:paraId="624DCFEE" w14:textId="77777777" w:rsidR="00C763D5" w:rsidRPr="001302B8" w:rsidRDefault="00C763D5" w:rsidP="00C763D5">
      <w:pPr>
        <w:ind w:left="-851"/>
        <w:rPr>
          <w:color w:val="5F497A" w:themeColor="accent4" w:themeShade="BF"/>
          <w:sz w:val="16"/>
          <w:szCs w:val="16"/>
        </w:rPr>
      </w:pPr>
      <w:r w:rsidRPr="00C763D5">
        <w:rPr>
          <w:color w:val="5F497A" w:themeColor="accent4" w:themeShade="BF"/>
          <w:sz w:val="16"/>
          <w:szCs w:val="16"/>
          <w:highlight w:val="cyan"/>
        </w:rPr>
        <w:t xml:space="preserve">    &lt; horarioViernesVerano &gt;</w:t>
      </w:r>
    </w:p>
    <w:p w14:paraId="5E2ED0D9" w14:textId="77777777" w:rsidR="00C763D5" w:rsidRPr="001302B8" w:rsidRDefault="00C763D5" w:rsidP="00C763D5">
      <w:pPr>
        <w:rPr>
          <w:color w:val="FF0000"/>
          <w:sz w:val="16"/>
          <w:szCs w:val="16"/>
        </w:rPr>
      </w:pPr>
      <w:r w:rsidRPr="001302B8">
        <w:rPr>
          <w:color w:val="FF0000"/>
          <w:sz w:val="16"/>
          <w:szCs w:val="16"/>
        </w:rPr>
        <w:t>(</w:t>
      </w:r>
    </w:p>
    <w:p w14:paraId="450F0A8B" w14:textId="77777777" w:rsidR="00C763D5" w:rsidRPr="001302B8" w:rsidRDefault="00C763D5" w:rsidP="00C763D5">
      <w:pPr>
        <w:rPr>
          <w:color w:val="FF0000"/>
          <w:sz w:val="16"/>
          <w:szCs w:val="16"/>
        </w:rPr>
      </w:pPr>
      <w:r w:rsidRPr="001302B8">
        <w:rPr>
          <w:color w:val="FF0000"/>
          <w:sz w:val="16"/>
          <w:szCs w:val="16"/>
        </w:rPr>
        <w:t xml:space="preserve">HORARIO_ VERANO _V_M_INI - HORARIO_ VERANO _V_M_FIN / HORARIO_ VERANO _V_T_INI- </w:t>
      </w:r>
    </w:p>
    <w:p w14:paraId="6D145E0B" w14:textId="77777777" w:rsidR="00C763D5" w:rsidRPr="001302B8" w:rsidRDefault="00C763D5" w:rsidP="00C763D5">
      <w:pPr>
        <w:rPr>
          <w:color w:val="FF0000"/>
          <w:sz w:val="16"/>
          <w:szCs w:val="16"/>
        </w:rPr>
      </w:pPr>
      <w:r w:rsidRPr="001302B8">
        <w:rPr>
          <w:color w:val="FF0000"/>
          <w:sz w:val="16"/>
          <w:szCs w:val="16"/>
        </w:rPr>
        <w:t>HORARIO_ VERANO _V_T_FIN</w:t>
      </w:r>
    </w:p>
    <w:p w14:paraId="4168CD3F" w14:textId="77777777" w:rsidR="00C763D5" w:rsidRPr="001302B8" w:rsidRDefault="00C763D5" w:rsidP="00C763D5">
      <w:pPr>
        <w:tabs>
          <w:tab w:val="left" w:pos="2115"/>
        </w:tabs>
        <w:rPr>
          <w:color w:val="FF0000"/>
          <w:sz w:val="16"/>
          <w:szCs w:val="16"/>
        </w:rPr>
      </w:pPr>
      <w:r w:rsidRPr="001302B8">
        <w:rPr>
          <w:color w:val="FF0000"/>
          <w:sz w:val="16"/>
          <w:szCs w:val="16"/>
        </w:rPr>
        <w:lastRenderedPageBreak/>
        <w:t>)</w:t>
      </w:r>
      <w:r w:rsidRPr="001302B8">
        <w:rPr>
          <w:color w:val="FF0000"/>
          <w:sz w:val="16"/>
          <w:szCs w:val="16"/>
        </w:rPr>
        <w:tab/>
      </w:r>
    </w:p>
    <w:p w14:paraId="6C96D076" w14:textId="77777777" w:rsidR="00C763D5" w:rsidRPr="001302B8" w:rsidRDefault="00C763D5" w:rsidP="00C763D5">
      <w:pPr>
        <w:ind w:left="-851"/>
        <w:rPr>
          <w:color w:val="5F497A" w:themeColor="accent4" w:themeShade="BF"/>
          <w:sz w:val="16"/>
          <w:szCs w:val="16"/>
        </w:rPr>
      </w:pPr>
      <w:r w:rsidRPr="001302B8">
        <w:rPr>
          <w:color w:val="5F497A" w:themeColor="accent4" w:themeShade="BF"/>
          <w:sz w:val="16"/>
          <w:szCs w:val="16"/>
        </w:rPr>
        <w:t xml:space="preserve">    </w:t>
      </w:r>
      <w:r w:rsidRPr="00C763D5">
        <w:rPr>
          <w:color w:val="5F497A" w:themeColor="accent4" w:themeShade="BF"/>
          <w:sz w:val="16"/>
          <w:szCs w:val="16"/>
          <w:highlight w:val="cyan"/>
        </w:rPr>
        <w:t>&lt;/ horarioViernesVerano &gt;</w:t>
      </w:r>
    </w:p>
    <w:p w14:paraId="70C83241" w14:textId="77777777" w:rsidR="00C763D5" w:rsidRPr="001302B8" w:rsidRDefault="00C763D5" w:rsidP="00C763D5">
      <w:pPr>
        <w:ind w:left="-851"/>
        <w:rPr>
          <w:color w:val="5F497A" w:themeColor="accent4" w:themeShade="BF"/>
          <w:sz w:val="16"/>
          <w:szCs w:val="16"/>
        </w:rPr>
      </w:pPr>
      <w:r w:rsidRPr="001302B8">
        <w:rPr>
          <w:sz w:val="16"/>
          <w:szCs w:val="16"/>
        </w:rPr>
        <w:tab/>
      </w:r>
      <w:r w:rsidRPr="00C763D5">
        <w:rPr>
          <w:color w:val="5F497A" w:themeColor="accent4" w:themeShade="BF"/>
          <w:sz w:val="16"/>
          <w:szCs w:val="16"/>
          <w:highlight w:val="cyan"/>
        </w:rPr>
        <w:t>&lt;abiertoSabadosVerano&gt;</w:t>
      </w:r>
      <w:r w:rsidRPr="001302B8">
        <w:rPr>
          <w:color w:val="FF0000"/>
          <w:sz w:val="16"/>
          <w:szCs w:val="16"/>
        </w:rPr>
        <w:t xml:space="preserve"> (HORARIO_VERANO_S</w:t>
      </w:r>
      <w:r w:rsidRPr="00C763D5">
        <w:rPr>
          <w:color w:val="5F497A" w:themeColor="accent4" w:themeShade="BF"/>
          <w:sz w:val="16"/>
          <w:szCs w:val="16"/>
          <w:highlight w:val="cyan"/>
        </w:rPr>
        <w:t>)&lt;/ abiertoSabadosVerano &gt;</w:t>
      </w:r>
    </w:p>
    <w:p w14:paraId="4B3CDD53" w14:textId="77777777" w:rsidR="00C763D5" w:rsidRPr="001302B8" w:rsidRDefault="00C763D5" w:rsidP="00C763D5">
      <w:pPr>
        <w:ind w:left="-851"/>
        <w:rPr>
          <w:color w:val="5F497A" w:themeColor="accent4" w:themeShade="BF"/>
          <w:sz w:val="16"/>
          <w:szCs w:val="16"/>
        </w:rPr>
      </w:pPr>
      <w:r w:rsidRPr="001302B8">
        <w:rPr>
          <w:color w:val="5F497A" w:themeColor="accent4" w:themeShade="BF"/>
          <w:sz w:val="16"/>
          <w:szCs w:val="16"/>
        </w:rPr>
        <w:t xml:space="preserve">    </w:t>
      </w:r>
      <w:r w:rsidRPr="00C763D5">
        <w:rPr>
          <w:color w:val="5F497A" w:themeColor="accent4" w:themeShade="BF"/>
          <w:sz w:val="16"/>
          <w:szCs w:val="16"/>
          <w:highlight w:val="cyan"/>
        </w:rPr>
        <w:t>&lt;horarioSabadosVerano</w:t>
      </w:r>
      <w:r w:rsidRPr="00C763D5">
        <w:rPr>
          <w:sz w:val="16"/>
          <w:szCs w:val="16"/>
          <w:highlight w:val="cyan"/>
        </w:rPr>
        <w:t>&gt;</w:t>
      </w:r>
    </w:p>
    <w:p w14:paraId="7903A0C6" w14:textId="77777777" w:rsidR="00C763D5" w:rsidRPr="001302B8" w:rsidRDefault="00C763D5" w:rsidP="00C763D5">
      <w:pPr>
        <w:ind w:left="-851" w:firstLine="851"/>
        <w:rPr>
          <w:color w:val="FF0000"/>
          <w:sz w:val="16"/>
          <w:szCs w:val="16"/>
        </w:rPr>
      </w:pPr>
      <w:r w:rsidRPr="001302B8">
        <w:rPr>
          <w:color w:val="FF0000"/>
          <w:sz w:val="16"/>
          <w:szCs w:val="16"/>
        </w:rPr>
        <w:t>("HORARIO_ VERANO _S_INI -  HORARIO_ VERANO _S_FIN")</w:t>
      </w:r>
    </w:p>
    <w:p w14:paraId="1B3BD427" w14:textId="77777777" w:rsidR="00C763D5" w:rsidRPr="001302B8" w:rsidRDefault="00C763D5" w:rsidP="00C763D5">
      <w:pPr>
        <w:ind w:left="-851"/>
        <w:rPr>
          <w:sz w:val="16"/>
          <w:szCs w:val="16"/>
        </w:rPr>
      </w:pPr>
      <w:r w:rsidRPr="001302B8">
        <w:rPr>
          <w:color w:val="5F497A" w:themeColor="accent4" w:themeShade="BF"/>
          <w:sz w:val="16"/>
          <w:szCs w:val="16"/>
        </w:rPr>
        <w:t xml:space="preserve">    </w:t>
      </w:r>
      <w:r w:rsidRPr="00C763D5">
        <w:rPr>
          <w:color w:val="5F497A" w:themeColor="accent4" w:themeShade="BF"/>
          <w:sz w:val="16"/>
          <w:szCs w:val="16"/>
          <w:highlight w:val="cyan"/>
        </w:rPr>
        <w:t>&lt;/horarioSabadosVerano</w:t>
      </w:r>
      <w:r w:rsidRPr="00C763D5">
        <w:rPr>
          <w:sz w:val="16"/>
          <w:szCs w:val="16"/>
          <w:highlight w:val="cyan"/>
        </w:rPr>
        <w:t>&gt;</w:t>
      </w:r>
    </w:p>
    <w:p w14:paraId="2B4B21BE" w14:textId="32830DEC" w:rsidR="00C763D5" w:rsidRDefault="00C763D5" w:rsidP="00C763D5">
      <w:pPr>
        <w:ind w:left="-851"/>
        <w:rPr>
          <w:sz w:val="16"/>
          <w:szCs w:val="16"/>
        </w:rPr>
      </w:pPr>
      <w:r w:rsidRPr="001302B8">
        <w:rPr>
          <w:sz w:val="16"/>
          <w:szCs w:val="16"/>
        </w:rPr>
        <w:tab/>
        <w:t>&lt;telefono&gt;</w:t>
      </w:r>
      <w:r w:rsidRPr="001302B8">
        <w:rPr>
          <w:color w:val="00B050"/>
          <w:sz w:val="16"/>
          <w:szCs w:val="16"/>
        </w:rPr>
        <w:t xml:space="preserve">971211520 </w:t>
      </w:r>
      <w:r w:rsidRPr="001302B8">
        <w:rPr>
          <w:color w:val="FF0000"/>
          <w:sz w:val="16"/>
          <w:szCs w:val="16"/>
        </w:rPr>
        <w:t>(TELEFONOS OFICINA)</w:t>
      </w:r>
      <w:r w:rsidRPr="001302B8">
        <w:rPr>
          <w:sz w:val="16"/>
          <w:szCs w:val="16"/>
        </w:rPr>
        <w:t xml:space="preserve">&lt;/telefono&gt; </w:t>
      </w:r>
      <w:r w:rsidRPr="001302B8">
        <w:rPr>
          <w:sz w:val="16"/>
          <w:szCs w:val="16"/>
        </w:rPr>
        <w:sym w:font="Wingdings" w:char="F0DF"/>
      </w:r>
      <w:r w:rsidRPr="001302B8">
        <w:rPr>
          <w:sz w:val="16"/>
          <w:szCs w:val="16"/>
        </w:rPr>
        <w:t>- Separar teléfonos #--&gt;</w:t>
      </w:r>
    </w:p>
    <w:p w14:paraId="68B9E6FB" w14:textId="7E6E36BF" w:rsidR="00E96587" w:rsidRDefault="00E96587" w:rsidP="00E96587">
      <w:pPr>
        <w:ind w:left="-567"/>
        <w:rPr>
          <w:sz w:val="16"/>
          <w:szCs w:val="16"/>
        </w:rPr>
      </w:pPr>
      <w:r>
        <w:rPr>
          <w:sz w:val="16"/>
          <w:szCs w:val="16"/>
        </w:rPr>
        <w:t>&lt;</w:t>
      </w:r>
      <w:r w:rsidRPr="00E96587">
        <w:rPr>
          <w:color w:val="5F497A" w:themeColor="accent4" w:themeShade="BF"/>
          <w:sz w:val="16"/>
          <w:szCs w:val="16"/>
          <w:highlight w:val="cyan"/>
        </w:rPr>
        <w:t>telefono2</w:t>
      </w:r>
      <w:r w:rsidRPr="001302B8">
        <w:rPr>
          <w:sz w:val="16"/>
          <w:szCs w:val="16"/>
        </w:rPr>
        <w:t>&gt;</w:t>
      </w:r>
      <w:r w:rsidRPr="001302B8">
        <w:rPr>
          <w:color w:val="00B050"/>
          <w:sz w:val="16"/>
          <w:szCs w:val="16"/>
        </w:rPr>
        <w:t xml:space="preserve"> </w:t>
      </w:r>
      <w:r w:rsidRPr="001302B8">
        <w:rPr>
          <w:color w:val="FF0000"/>
          <w:sz w:val="16"/>
          <w:szCs w:val="16"/>
        </w:rPr>
        <w:t>(TELEFONOS OFICINA</w:t>
      </w:r>
      <w:r>
        <w:rPr>
          <w:color w:val="FF0000"/>
          <w:sz w:val="16"/>
          <w:szCs w:val="16"/>
        </w:rPr>
        <w:t>2</w:t>
      </w:r>
      <w:r w:rsidRPr="00E96587">
        <w:rPr>
          <w:color w:val="5F497A" w:themeColor="accent4" w:themeShade="BF"/>
          <w:sz w:val="16"/>
          <w:szCs w:val="16"/>
          <w:highlight w:val="cyan"/>
        </w:rPr>
        <w:t>)&lt;/telefono2&gt;</w:t>
      </w:r>
    </w:p>
    <w:p w14:paraId="251E7858" w14:textId="40DBD529" w:rsidR="00E96587" w:rsidRPr="001302B8" w:rsidRDefault="00E96587" w:rsidP="00E96587">
      <w:pPr>
        <w:ind w:left="-567"/>
        <w:rPr>
          <w:sz w:val="16"/>
          <w:szCs w:val="16"/>
        </w:rPr>
      </w:pPr>
      <w:r w:rsidRPr="00E96587">
        <w:rPr>
          <w:color w:val="5F497A" w:themeColor="accent4" w:themeShade="BF"/>
          <w:sz w:val="16"/>
          <w:szCs w:val="16"/>
          <w:highlight w:val="cyan"/>
        </w:rPr>
        <w:t>&lt;telefono3&gt;</w:t>
      </w:r>
      <w:r w:rsidRPr="001302B8">
        <w:rPr>
          <w:color w:val="00B050"/>
          <w:sz w:val="16"/>
          <w:szCs w:val="16"/>
        </w:rPr>
        <w:t xml:space="preserve"> </w:t>
      </w:r>
      <w:r w:rsidRPr="001302B8">
        <w:rPr>
          <w:color w:val="FF0000"/>
          <w:sz w:val="16"/>
          <w:szCs w:val="16"/>
        </w:rPr>
        <w:t>(TELEFONOS OFICINA</w:t>
      </w:r>
      <w:r>
        <w:rPr>
          <w:color w:val="FF0000"/>
          <w:sz w:val="16"/>
          <w:szCs w:val="16"/>
        </w:rPr>
        <w:t>3</w:t>
      </w:r>
      <w:r w:rsidRPr="00E96587">
        <w:rPr>
          <w:color w:val="5F497A" w:themeColor="accent4" w:themeShade="BF"/>
          <w:sz w:val="16"/>
          <w:szCs w:val="16"/>
          <w:highlight w:val="cyan"/>
        </w:rPr>
        <w:t>)&lt;/telefono3&gt;</w:t>
      </w:r>
    </w:p>
    <w:p w14:paraId="7C5A496A" w14:textId="17B8F504" w:rsidR="00C763D5" w:rsidRPr="001302B8" w:rsidRDefault="00C763D5" w:rsidP="00C763D5">
      <w:pPr>
        <w:ind w:left="-851"/>
        <w:rPr>
          <w:sz w:val="16"/>
          <w:szCs w:val="16"/>
        </w:rPr>
      </w:pPr>
      <w:r w:rsidRPr="001302B8">
        <w:rPr>
          <w:sz w:val="16"/>
          <w:szCs w:val="16"/>
        </w:rPr>
        <w:tab/>
        <w:t>&lt;fax&gt;</w:t>
      </w:r>
      <w:r w:rsidRPr="001302B8">
        <w:rPr>
          <w:color w:val="FF0000"/>
          <w:sz w:val="16"/>
          <w:szCs w:val="16"/>
        </w:rPr>
        <w:t>(FAX OFICINA)</w:t>
      </w:r>
      <w:r w:rsidRPr="001302B8">
        <w:rPr>
          <w:sz w:val="16"/>
          <w:szCs w:val="16"/>
        </w:rPr>
        <w:t>&lt;/fax&gt;</w:t>
      </w:r>
    </w:p>
    <w:p w14:paraId="2EBF6E15" w14:textId="77777777" w:rsidR="00C763D5" w:rsidRPr="001302B8" w:rsidRDefault="00C763D5" w:rsidP="00C763D5">
      <w:pPr>
        <w:ind w:left="-851"/>
        <w:rPr>
          <w:sz w:val="16"/>
          <w:szCs w:val="16"/>
        </w:rPr>
      </w:pPr>
      <w:r w:rsidRPr="001302B8">
        <w:rPr>
          <w:sz w:val="16"/>
          <w:szCs w:val="16"/>
        </w:rPr>
        <w:tab/>
        <w:t>&lt;clave_prod&gt;</w:t>
      </w:r>
      <w:r w:rsidRPr="001302B8">
        <w:rPr>
          <w:color w:val="00B050"/>
          <w:sz w:val="16"/>
          <w:szCs w:val="16"/>
        </w:rPr>
        <w:t>5281757</w:t>
      </w:r>
      <w:r w:rsidRPr="001302B8">
        <w:rPr>
          <w:color w:val="FF0000"/>
          <w:sz w:val="16"/>
          <w:szCs w:val="16"/>
        </w:rPr>
        <w:t>(CLAVE DE PRODUCCION)</w:t>
      </w:r>
      <w:r w:rsidRPr="001302B8">
        <w:rPr>
          <w:sz w:val="16"/>
          <w:szCs w:val="16"/>
        </w:rPr>
        <w:t>&lt;/clave_prod&gt;</w:t>
      </w:r>
    </w:p>
    <w:p w14:paraId="00EED7CD" w14:textId="77777777" w:rsidR="00C763D5" w:rsidRPr="001302B8" w:rsidRDefault="00C763D5" w:rsidP="00C763D5">
      <w:pPr>
        <w:ind w:left="-851"/>
        <w:rPr>
          <w:sz w:val="16"/>
          <w:szCs w:val="16"/>
        </w:rPr>
      </w:pPr>
      <w:r w:rsidRPr="001302B8">
        <w:rPr>
          <w:sz w:val="16"/>
          <w:szCs w:val="16"/>
        </w:rPr>
        <w:tab/>
        <w:t>&lt;miembros&gt;</w:t>
      </w:r>
    </w:p>
    <w:p w14:paraId="65D9817A" w14:textId="77777777" w:rsidR="00C763D5" w:rsidRPr="001302B8" w:rsidRDefault="00C763D5" w:rsidP="00C763D5">
      <w:pPr>
        <w:rPr>
          <w:color w:val="5F497A" w:themeColor="accent4" w:themeShade="BF"/>
          <w:sz w:val="16"/>
          <w:szCs w:val="16"/>
        </w:rPr>
      </w:pPr>
      <w:r w:rsidRPr="00C763D5">
        <w:rPr>
          <w:color w:val="5F497A" w:themeColor="accent4" w:themeShade="BF"/>
          <w:sz w:val="16"/>
          <w:szCs w:val="16"/>
          <w:highlight w:val="cyan"/>
        </w:rPr>
        <w:t>&lt;responsble&gt;</w:t>
      </w:r>
    </w:p>
    <w:p w14:paraId="64491364" w14:textId="77777777" w:rsidR="00C763D5" w:rsidRPr="001302B8" w:rsidRDefault="00C763D5" w:rsidP="00C763D5">
      <w:pPr>
        <w:rPr>
          <w:color w:val="5F497A" w:themeColor="accent4" w:themeShade="BF"/>
          <w:sz w:val="16"/>
          <w:szCs w:val="16"/>
        </w:rPr>
      </w:pPr>
      <w:r w:rsidRPr="001302B8">
        <w:rPr>
          <w:sz w:val="16"/>
          <w:szCs w:val="16"/>
        </w:rPr>
        <w:tab/>
      </w:r>
      <w:r w:rsidRPr="00C763D5">
        <w:rPr>
          <w:color w:val="5F497A" w:themeColor="accent4" w:themeShade="BF"/>
          <w:sz w:val="16"/>
          <w:szCs w:val="16"/>
          <w:highlight w:val="cyan"/>
        </w:rPr>
        <w:t>&lt;codResp</w:t>
      </w:r>
      <w:r w:rsidRPr="00C763D5">
        <w:rPr>
          <w:sz w:val="16"/>
          <w:szCs w:val="16"/>
          <w:highlight w:val="cyan"/>
        </w:rPr>
        <w:t>&gt;</w:t>
      </w:r>
      <w:r w:rsidRPr="001302B8">
        <w:rPr>
          <w:color w:val="00B050"/>
          <w:sz w:val="16"/>
          <w:szCs w:val="16"/>
        </w:rPr>
        <w:t>RODRIGO</w:t>
      </w:r>
      <w:r w:rsidRPr="001302B8">
        <w:rPr>
          <w:sz w:val="16"/>
          <w:szCs w:val="16"/>
        </w:rPr>
        <w:t xml:space="preserve"> </w:t>
      </w:r>
      <w:r w:rsidRPr="001302B8">
        <w:rPr>
          <w:color w:val="00B050"/>
          <w:sz w:val="16"/>
          <w:szCs w:val="16"/>
        </w:rPr>
        <w:t>LOPEZ</w:t>
      </w:r>
      <w:r w:rsidRPr="001302B8">
        <w:rPr>
          <w:sz w:val="16"/>
          <w:szCs w:val="16"/>
        </w:rPr>
        <w:t xml:space="preserve"> </w:t>
      </w:r>
      <w:r w:rsidRPr="001302B8">
        <w:rPr>
          <w:color w:val="00B050"/>
          <w:sz w:val="16"/>
          <w:szCs w:val="16"/>
        </w:rPr>
        <w:t>GAGO</w:t>
      </w:r>
      <w:r w:rsidRPr="001302B8">
        <w:rPr>
          <w:color w:val="FF0000"/>
          <w:sz w:val="16"/>
          <w:szCs w:val="16"/>
        </w:rPr>
        <w:t>(CODIGO DEL RESPONSABLE)</w:t>
      </w:r>
      <w:r w:rsidRPr="00C763D5">
        <w:rPr>
          <w:color w:val="5F497A" w:themeColor="accent4" w:themeShade="BF"/>
          <w:sz w:val="16"/>
          <w:szCs w:val="16"/>
          <w:highlight w:val="cyan"/>
        </w:rPr>
        <w:t>&lt;/codResp&gt;</w:t>
      </w:r>
    </w:p>
    <w:p w14:paraId="6279C21C" w14:textId="77777777" w:rsidR="00C763D5" w:rsidRPr="001302B8" w:rsidRDefault="00C763D5" w:rsidP="00C763D5">
      <w:pPr>
        <w:ind w:firstLine="708"/>
        <w:rPr>
          <w:color w:val="5F497A" w:themeColor="accent4" w:themeShade="BF"/>
          <w:sz w:val="16"/>
          <w:szCs w:val="16"/>
        </w:rPr>
      </w:pPr>
      <w:r w:rsidRPr="00C763D5">
        <w:rPr>
          <w:color w:val="5F497A" w:themeColor="accent4" w:themeShade="BF"/>
          <w:sz w:val="16"/>
          <w:szCs w:val="16"/>
          <w:highlight w:val="cyan"/>
        </w:rPr>
        <w:t>&lt;nombre</w:t>
      </w:r>
      <w:r w:rsidRPr="00C763D5">
        <w:rPr>
          <w:sz w:val="16"/>
          <w:szCs w:val="16"/>
          <w:highlight w:val="cyan"/>
        </w:rPr>
        <w:t>&gt;</w:t>
      </w:r>
      <w:r w:rsidRPr="001302B8">
        <w:rPr>
          <w:color w:val="00B050"/>
          <w:sz w:val="16"/>
          <w:szCs w:val="16"/>
        </w:rPr>
        <w:t>RODRIGO</w:t>
      </w:r>
      <w:r w:rsidRPr="001302B8">
        <w:rPr>
          <w:sz w:val="16"/>
          <w:szCs w:val="16"/>
        </w:rPr>
        <w:t xml:space="preserve"> </w:t>
      </w:r>
      <w:r w:rsidRPr="001302B8">
        <w:rPr>
          <w:color w:val="00B050"/>
          <w:sz w:val="16"/>
          <w:szCs w:val="16"/>
        </w:rPr>
        <w:t>LOPEZ</w:t>
      </w:r>
      <w:r w:rsidRPr="001302B8">
        <w:rPr>
          <w:sz w:val="16"/>
          <w:szCs w:val="16"/>
        </w:rPr>
        <w:t xml:space="preserve"> </w:t>
      </w:r>
      <w:r w:rsidRPr="001302B8">
        <w:rPr>
          <w:color w:val="00B050"/>
          <w:sz w:val="16"/>
          <w:szCs w:val="16"/>
        </w:rPr>
        <w:t>GAGO</w:t>
      </w:r>
      <w:r w:rsidRPr="001302B8">
        <w:rPr>
          <w:color w:val="FF0000"/>
          <w:sz w:val="16"/>
          <w:szCs w:val="16"/>
        </w:rPr>
        <w:t>(NOMBRE DEL RESPONSABLE</w:t>
      </w:r>
      <w:r w:rsidRPr="00C763D5">
        <w:rPr>
          <w:color w:val="FF0000"/>
          <w:sz w:val="16"/>
          <w:szCs w:val="16"/>
          <w:highlight w:val="cyan"/>
        </w:rPr>
        <w:t>)</w:t>
      </w:r>
      <w:r w:rsidRPr="00C763D5">
        <w:rPr>
          <w:color w:val="5F497A" w:themeColor="accent4" w:themeShade="BF"/>
          <w:sz w:val="16"/>
          <w:szCs w:val="16"/>
          <w:highlight w:val="cyan"/>
        </w:rPr>
        <w:t>&lt;/nombre</w:t>
      </w:r>
      <w:r w:rsidRPr="001302B8">
        <w:rPr>
          <w:color w:val="5F497A" w:themeColor="accent4" w:themeShade="BF"/>
          <w:sz w:val="16"/>
          <w:szCs w:val="16"/>
        </w:rPr>
        <w:t>&gt;</w:t>
      </w:r>
    </w:p>
    <w:p w14:paraId="7418A3C1" w14:textId="77777777" w:rsidR="00C763D5" w:rsidRPr="001302B8" w:rsidRDefault="00C763D5" w:rsidP="00C763D5">
      <w:pPr>
        <w:rPr>
          <w:color w:val="5F497A" w:themeColor="accent4" w:themeShade="BF"/>
          <w:sz w:val="16"/>
          <w:szCs w:val="16"/>
        </w:rPr>
      </w:pPr>
      <w:r w:rsidRPr="001302B8">
        <w:rPr>
          <w:sz w:val="16"/>
          <w:szCs w:val="16"/>
        </w:rPr>
        <w:tab/>
      </w:r>
      <w:r w:rsidRPr="00C763D5">
        <w:rPr>
          <w:color w:val="5F497A" w:themeColor="accent4" w:themeShade="BF"/>
          <w:sz w:val="16"/>
          <w:szCs w:val="16"/>
          <w:highlight w:val="cyan"/>
        </w:rPr>
        <w:t>&lt;nuuma&gt;</w:t>
      </w:r>
      <w:r w:rsidRPr="001302B8">
        <w:rPr>
          <w:color w:val="00B050"/>
          <w:sz w:val="16"/>
          <w:szCs w:val="16"/>
        </w:rPr>
        <w:t>LGRODR1</w:t>
      </w:r>
      <w:r w:rsidRPr="001302B8">
        <w:rPr>
          <w:color w:val="FF0000"/>
          <w:sz w:val="16"/>
          <w:szCs w:val="16"/>
        </w:rPr>
        <w:t>(NUUMA RESPONSABLE</w:t>
      </w:r>
      <w:r w:rsidRPr="00C763D5">
        <w:rPr>
          <w:color w:val="FF0000"/>
          <w:sz w:val="16"/>
          <w:szCs w:val="16"/>
          <w:highlight w:val="cyan"/>
        </w:rPr>
        <w:t>)</w:t>
      </w:r>
      <w:r w:rsidRPr="00C763D5">
        <w:rPr>
          <w:color w:val="5F497A" w:themeColor="accent4" w:themeShade="BF"/>
          <w:sz w:val="16"/>
          <w:szCs w:val="16"/>
          <w:highlight w:val="cyan"/>
        </w:rPr>
        <w:t>&lt;/nuuma</w:t>
      </w:r>
      <w:r w:rsidRPr="001302B8">
        <w:rPr>
          <w:color w:val="5F497A" w:themeColor="accent4" w:themeShade="BF"/>
          <w:sz w:val="16"/>
          <w:szCs w:val="16"/>
        </w:rPr>
        <w:t>&gt;</w:t>
      </w:r>
    </w:p>
    <w:p w14:paraId="704F1F6B" w14:textId="77777777" w:rsidR="00C763D5" w:rsidRPr="001302B8" w:rsidRDefault="00C763D5" w:rsidP="00C763D5">
      <w:pPr>
        <w:rPr>
          <w:color w:val="5F497A" w:themeColor="accent4" w:themeShade="BF"/>
          <w:sz w:val="16"/>
          <w:szCs w:val="16"/>
        </w:rPr>
      </w:pPr>
      <w:r w:rsidRPr="001302B8">
        <w:rPr>
          <w:sz w:val="16"/>
          <w:szCs w:val="16"/>
        </w:rPr>
        <w:tab/>
      </w:r>
      <w:r w:rsidRPr="00C763D5">
        <w:rPr>
          <w:color w:val="5F497A" w:themeColor="accent4" w:themeShade="BF"/>
          <w:sz w:val="16"/>
          <w:szCs w:val="16"/>
          <w:highlight w:val="cyan"/>
        </w:rPr>
        <w:t>&lt;perfil&gt;</w:t>
      </w:r>
      <w:r w:rsidRPr="001302B8">
        <w:rPr>
          <w:color w:val="00B050"/>
          <w:sz w:val="16"/>
          <w:szCs w:val="16"/>
        </w:rPr>
        <w:t>Responsable</w:t>
      </w:r>
      <w:r w:rsidRPr="001302B8">
        <w:rPr>
          <w:color w:val="FF0000"/>
          <w:sz w:val="16"/>
          <w:szCs w:val="16"/>
        </w:rPr>
        <w:t>(PERFIL RESPONSABLE</w:t>
      </w:r>
      <w:r w:rsidRPr="00C763D5">
        <w:rPr>
          <w:color w:val="FF0000"/>
          <w:sz w:val="16"/>
          <w:szCs w:val="16"/>
          <w:highlight w:val="cyan"/>
        </w:rPr>
        <w:t>)</w:t>
      </w:r>
      <w:r w:rsidRPr="00C763D5">
        <w:rPr>
          <w:color w:val="5F497A" w:themeColor="accent4" w:themeShade="BF"/>
          <w:sz w:val="16"/>
          <w:szCs w:val="16"/>
          <w:highlight w:val="cyan"/>
        </w:rPr>
        <w:t>&lt;/perfil&gt;</w:t>
      </w:r>
    </w:p>
    <w:p w14:paraId="267532E6" w14:textId="446C47FB" w:rsidR="00C763D5" w:rsidRDefault="00C763D5" w:rsidP="00C763D5">
      <w:pPr>
        <w:rPr>
          <w:color w:val="5F497A" w:themeColor="accent4" w:themeShade="BF"/>
          <w:sz w:val="16"/>
          <w:szCs w:val="16"/>
        </w:rPr>
      </w:pPr>
      <w:r w:rsidRPr="001302B8">
        <w:rPr>
          <w:sz w:val="16"/>
          <w:szCs w:val="16"/>
        </w:rPr>
        <w:tab/>
      </w:r>
      <w:r w:rsidRPr="00C763D5">
        <w:rPr>
          <w:color w:val="5F497A" w:themeColor="accent4" w:themeShade="BF"/>
          <w:sz w:val="16"/>
          <w:szCs w:val="16"/>
          <w:highlight w:val="cyan"/>
        </w:rPr>
        <w:t>&lt;email&gt;</w:t>
      </w:r>
      <w:r w:rsidRPr="001302B8">
        <w:rPr>
          <w:color w:val="00B050"/>
          <w:sz w:val="16"/>
          <w:szCs w:val="16"/>
        </w:rPr>
        <w:t>LGRODR1@mapfre.com</w:t>
      </w:r>
      <w:r w:rsidRPr="001302B8">
        <w:rPr>
          <w:color w:val="FF0000"/>
          <w:sz w:val="16"/>
          <w:szCs w:val="16"/>
        </w:rPr>
        <w:t>(EMAIL RESPONSABLE</w:t>
      </w:r>
      <w:r w:rsidRPr="00C763D5">
        <w:rPr>
          <w:color w:val="FF0000"/>
          <w:sz w:val="16"/>
          <w:szCs w:val="16"/>
          <w:highlight w:val="cyan"/>
        </w:rPr>
        <w:t>)</w:t>
      </w:r>
      <w:r w:rsidRPr="00C763D5">
        <w:rPr>
          <w:color w:val="5F497A" w:themeColor="accent4" w:themeShade="BF"/>
          <w:sz w:val="16"/>
          <w:szCs w:val="16"/>
          <w:highlight w:val="cyan"/>
        </w:rPr>
        <w:t>&lt;/email&gt;</w:t>
      </w:r>
    </w:p>
    <w:p w14:paraId="09122F5F" w14:textId="77777777" w:rsidR="00E96587" w:rsidRDefault="00E96587" w:rsidP="00C763D5">
      <w:pPr>
        <w:rPr>
          <w:color w:val="5F497A" w:themeColor="accent4" w:themeShade="BF"/>
          <w:sz w:val="16"/>
          <w:szCs w:val="16"/>
        </w:rPr>
      </w:pPr>
    </w:p>
    <w:p w14:paraId="3177D9E4" w14:textId="37992C4A" w:rsidR="00E96587" w:rsidRPr="001302B8" w:rsidRDefault="00E96587" w:rsidP="00E96587">
      <w:pPr>
        <w:rPr>
          <w:color w:val="5F497A" w:themeColor="accent4" w:themeShade="BF"/>
          <w:sz w:val="16"/>
          <w:szCs w:val="16"/>
        </w:rPr>
      </w:pPr>
      <w:r w:rsidRPr="001302B8">
        <w:rPr>
          <w:sz w:val="16"/>
          <w:szCs w:val="16"/>
        </w:rPr>
        <w:tab/>
      </w:r>
      <w:r w:rsidRPr="00C763D5">
        <w:rPr>
          <w:color w:val="5F497A" w:themeColor="accent4" w:themeShade="BF"/>
          <w:sz w:val="16"/>
          <w:szCs w:val="16"/>
          <w:highlight w:val="cyan"/>
        </w:rPr>
        <w:t>&lt;codResp</w:t>
      </w:r>
      <w:r w:rsidRPr="00C763D5">
        <w:rPr>
          <w:sz w:val="16"/>
          <w:szCs w:val="16"/>
          <w:highlight w:val="cyan"/>
        </w:rPr>
        <w:t>&gt;</w:t>
      </w:r>
      <w:r w:rsidRPr="001302B8">
        <w:rPr>
          <w:color w:val="00B050"/>
          <w:sz w:val="16"/>
          <w:szCs w:val="16"/>
        </w:rPr>
        <w:t>RODRIGO</w:t>
      </w:r>
      <w:r w:rsidRPr="001302B8">
        <w:rPr>
          <w:sz w:val="16"/>
          <w:szCs w:val="16"/>
        </w:rPr>
        <w:t xml:space="preserve"> </w:t>
      </w:r>
      <w:r w:rsidRPr="001302B8">
        <w:rPr>
          <w:color w:val="00B050"/>
          <w:sz w:val="16"/>
          <w:szCs w:val="16"/>
        </w:rPr>
        <w:t>LOPEZ</w:t>
      </w:r>
      <w:r w:rsidRPr="001302B8">
        <w:rPr>
          <w:sz w:val="16"/>
          <w:szCs w:val="16"/>
        </w:rPr>
        <w:t xml:space="preserve"> </w:t>
      </w:r>
      <w:r w:rsidRPr="001302B8">
        <w:rPr>
          <w:color w:val="00B050"/>
          <w:sz w:val="16"/>
          <w:szCs w:val="16"/>
        </w:rPr>
        <w:t>GAGO</w:t>
      </w:r>
      <w:r w:rsidRPr="001302B8">
        <w:rPr>
          <w:color w:val="FF0000"/>
          <w:sz w:val="16"/>
          <w:szCs w:val="16"/>
        </w:rPr>
        <w:t>(CODIGO DEL RESPONSABLE</w:t>
      </w:r>
      <w:r>
        <w:rPr>
          <w:color w:val="FF0000"/>
          <w:sz w:val="16"/>
          <w:szCs w:val="16"/>
        </w:rPr>
        <w:t>2</w:t>
      </w:r>
      <w:r w:rsidRPr="001302B8">
        <w:rPr>
          <w:color w:val="FF0000"/>
          <w:sz w:val="16"/>
          <w:szCs w:val="16"/>
        </w:rPr>
        <w:t>)</w:t>
      </w:r>
      <w:r w:rsidRPr="00C763D5">
        <w:rPr>
          <w:color w:val="5F497A" w:themeColor="accent4" w:themeShade="BF"/>
          <w:sz w:val="16"/>
          <w:szCs w:val="16"/>
          <w:highlight w:val="cyan"/>
        </w:rPr>
        <w:t>&lt;/codResp&gt;</w:t>
      </w:r>
    </w:p>
    <w:p w14:paraId="5DEED3BF" w14:textId="74D1DC5F" w:rsidR="00E96587" w:rsidRPr="001302B8" w:rsidRDefault="00E96587" w:rsidP="00E96587">
      <w:pPr>
        <w:ind w:firstLine="708"/>
        <w:rPr>
          <w:color w:val="5F497A" w:themeColor="accent4" w:themeShade="BF"/>
          <w:sz w:val="16"/>
          <w:szCs w:val="16"/>
        </w:rPr>
      </w:pPr>
      <w:r w:rsidRPr="00C763D5">
        <w:rPr>
          <w:color w:val="5F497A" w:themeColor="accent4" w:themeShade="BF"/>
          <w:sz w:val="16"/>
          <w:szCs w:val="16"/>
          <w:highlight w:val="cyan"/>
        </w:rPr>
        <w:t>&lt;nombre</w:t>
      </w:r>
      <w:r w:rsidRPr="00C763D5">
        <w:rPr>
          <w:sz w:val="16"/>
          <w:szCs w:val="16"/>
          <w:highlight w:val="cyan"/>
        </w:rPr>
        <w:t>&gt;</w:t>
      </w:r>
      <w:r w:rsidRPr="001302B8">
        <w:rPr>
          <w:color w:val="00B050"/>
          <w:sz w:val="16"/>
          <w:szCs w:val="16"/>
        </w:rPr>
        <w:t>RODRIGO</w:t>
      </w:r>
      <w:r w:rsidRPr="001302B8">
        <w:rPr>
          <w:sz w:val="16"/>
          <w:szCs w:val="16"/>
        </w:rPr>
        <w:t xml:space="preserve"> </w:t>
      </w:r>
      <w:r w:rsidRPr="001302B8">
        <w:rPr>
          <w:color w:val="00B050"/>
          <w:sz w:val="16"/>
          <w:szCs w:val="16"/>
        </w:rPr>
        <w:t>LOPEZ</w:t>
      </w:r>
      <w:r w:rsidRPr="001302B8">
        <w:rPr>
          <w:sz w:val="16"/>
          <w:szCs w:val="16"/>
        </w:rPr>
        <w:t xml:space="preserve"> </w:t>
      </w:r>
      <w:r w:rsidRPr="001302B8">
        <w:rPr>
          <w:color w:val="00B050"/>
          <w:sz w:val="16"/>
          <w:szCs w:val="16"/>
        </w:rPr>
        <w:t>GAGO</w:t>
      </w:r>
      <w:r w:rsidRPr="001302B8">
        <w:rPr>
          <w:color w:val="FF0000"/>
          <w:sz w:val="16"/>
          <w:szCs w:val="16"/>
        </w:rPr>
        <w:t>(NOMBRE DEL RESPONSABLE</w:t>
      </w:r>
      <w:r>
        <w:rPr>
          <w:color w:val="FF0000"/>
          <w:sz w:val="16"/>
          <w:szCs w:val="16"/>
        </w:rPr>
        <w:t>2</w:t>
      </w:r>
      <w:r w:rsidRPr="00C763D5">
        <w:rPr>
          <w:color w:val="FF0000"/>
          <w:sz w:val="16"/>
          <w:szCs w:val="16"/>
          <w:highlight w:val="cyan"/>
        </w:rPr>
        <w:t>)</w:t>
      </w:r>
      <w:r w:rsidRPr="00C763D5">
        <w:rPr>
          <w:color w:val="5F497A" w:themeColor="accent4" w:themeShade="BF"/>
          <w:sz w:val="16"/>
          <w:szCs w:val="16"/>
          <w:highlight w:val="cyan"/>
        </w:rPr>
        <w:t>&lt;/nombre</w:t>
      </w:r>
      <w:r w:rsidRPr="001302B8">
        <w:rPr>
          <w:color w:val="5F497A" w:themeColor="accent4" w:themeShade="BF"/>
          <w:sz w:val="16"/>
          <w:szCs w:val="16"/>
        </w:rPr>
        <w:t>&gt;</w:t>
      </w:r>
    </w:p>
    <w:p w14:paraId="2E3E3103" w14:textId="1E3A030C" w:rsidR="00E96587" w:rsidRPr="001302B8" w:rsidRDefault="00E96587" w:rsidP="00E96587">
      <w:pPr>
        <w:rPr>
          <w:color w:val="5F497A" w:themeColor="accent4" w:themeShade="BF"/>
          <w:sz w:val="16"/>
          <w:szCs w:val="16"/>
        </w:rPr>
      </w:pPr>
      <w:r w:rsidRPr="001302B8">
        <w:rPr>
          <w:sz w:val="16"/>
          <w:szCs w:val="16"/>
        </w:rPr>
        <w:tab/>
      </w:r>
      <w:r w:rsidRPr="00C763D5">
        <w:rPr>
          <w:color w:val="5F497A" w:themeColor="accent4" w:themeShade="BF"/>
          <w:sz w:val="16"/>
          <w:szCs w:val="16"/>
          <w:highlight w:val="cyan"/>
        </w:rPr>
        <w:t>&lt;nuuma&gt;</w:t>
      </w:r>
      <w:r w:rsidRPr="001302B8">
        <w:rPr>
          <w:color w:val="00B050"/>
          <w:sz w:val="16"/>
          <w:szCs w:val="16"/>
        </w:rPr>
        <w:t>LGRODR1</w:t>
      </w:r>
      <w:r w:rsidRPr="001302B8">
        <w:rPr>
          <w:color w:val="FF0000"/>
          <w:sz w:val="16"/>
          <w:szCs w:val="16"/>
        </w:rPr>
        <w:t>(NUUMA RESPONSABLE</w:t>
      </w:r>
      <w:r>
        <w:rPr>
          <w:color w:val="FF0000"/>
          <w:sz w:val="16"/>
          <w:szCs w:val="16"/>
        </w:rPr>
        <w:t>2</w:t>
      </w:r>
      <w:r w:rsidRPr="00C763D5">
        <w:rPr>
          <w:color w:val="FF0000"/>
          <w:sz w:val="16"/>
          <w:szCs w:val="16"/>
          <w:highlight w:val="cyan"/>
        </w:rPr>
        <w:t>)</w:t>
      </w:r>
      <w:r w:rsidRPr="00C763D5">
        <w:rPr>
          <w:color w:val="5F497A" w:themeColor="accent4" w:themeShade="BF"/>
          <w:sz w:val="16"/>
          <w:szCs w:val="16"/>
          <w:highlight w:val="cyan"/>
        </w:rPr>
        <w:t>&lt;/nuuma</w:t>
      </w:r>
      <w:r w:rsidRPr="001302B8">
        <w:rPr>
          <w:color w:val="5F497A" w:themeColor="accent4" w:themeShade="BF"/>
          <w:sz w:val="16"/>
          <w:szCs w:val="16"/>
        </w:rPr>
        <w:t>&gt;</w:t>
      </w:r>
    </w:p>
    <w:p w14:paraId="22EB05C6" w14:textId="29BB1575" w:rsidR="00E96587" w:rsidRPr="001302B8" w:rsidRDefault="00E96587" w:rsidP="00E96587">
      <w:pPr>
        <w:rPr>
          <w:color w:val="5F497A" w:themeColor="accent4" w:themeShade="BF"/>
          <w:sz w:val="16"/>
          <w:szCs w:val="16"/>
        </w:rPr>
      </w:pPr>
      <w:r w:rsidRPr="001302B8">
        <w:rPr>
          <w:sz w:val="16"/>
          <w:szCs w:val="16"/>
        </w:rPr>
        <w:tab/>
      </w:r>
      <w:r w:rsidRPr="00C763D5">
        <w:rPr>
          <w:color w:val="5F497A" w:themeColor="accent4" w:themeShade="BF"/>
          <w:sz w:val="16"/>
          <w:szCs w:val="16"/>
          <w:highlight w:val="cyan"/>
        </w:rPr>
        <w:t>&lt;perfil&gt;</w:t>
      </w:r>
      <w:r w:rsidRPr="001302B8">
        <w:rPr>
          <w:color w:val="00B050"/>
          <w:sz w:val="16"/>
          <w:szCs w:val="16"/>
        </w:rPr>
        <w:t>Responsable</w:t>
      </w:r>
      <w:r w:rsidRPr="001302B8">
        <w:rPr>
          <w:color w:val="FF0000"/>
          <w:sz w:val="16"/>
          <w:szCs w:val="16"/>
        </w:rPr>
        <w:t>(PERFIL RESPONSABLE</w:t>
      </w:r>
      <w:r>
        <w:rPr>
          <w:color w:val="FF0000"/>
          <w:sz w:val="16"/>
          <w:szCs w:val="16"/>
        </w:rPr>
        <w:t>2</w:t>
      </w:r>
      <w:r w:rsidRPr="00C763D5">
        <w:rPr>
          <w:color w:val="FF0000"/>
          <w:sz w:val="16"/>
          <w:szCs w:val="16"/>
          <w:highlight w:val="cyan"/>
        </w:rPr>
        <w:t>)</w:t>
      </w:r>
      <w:r w:rsidRPr="00C763D5">
        <w:rPr>
          <w:color w:val="5F497A" w:themeColor="accent4" w:themeShade="BF"/>
          <w:sz w:val="16"/>
          <w:szCs w:val="16"/>
          <w:highlight w:val="cyan"/>
        </w:rPr>
        <w:t>&lt;/perfil&gt;</w:t>
      </w:r>
    </w:p>
    <w:p w14:paraId="2D4953EC" w14:textId="68823C50" w:rsidR="00E96587" w:rsidRPr="001302B8" w:rsidRDefault="00E96587" w:rsidP="00E96587">
      <w:pPr>
        <w:rPr>
          <w:color w:val="5F497A" w:themeColor="accent4" w:themeShade="BF"/>
          <w:sz w:val="16"/>
          <w:szCs w:val="16"/>
        </w:rPr>
      </w:pPr>
      <w:r w:rsidRPr="001302B8">
        <w:rPr>
          <w:sz w:val="16"/>
          <w:szCs w:val="16"/>
        </w:rPr>
        <w:tab/>
      </w:r>
      <w:r w:rsidRPr="00C763D5">
        <w:rPr>
          <w:color w:val="5F497A" w:themeColor="accent4" w:themeShade="BF"/>
          <w:sz w:val="16"/>
          <w:szCs w:val="16"/>
          <w:highlight w:val="cyan"/>
        </w:rPr>
        <w:t>&lt;email&gt;</w:t>
      </w:r>
      <w:r w:rsidRPr="001302B8">
        <w:rPr>
          <w:color w:val="00B050"/>
          <w:sz w:val="16"/>
          <w:szCs w:val="16"/>
        </w:rPr>
        <w:t>LGRODR1@mapfre.com</w:t>
      </w:r>
      <w:r w:rsidRPr="001302B8">
        <w:rPr>
          <w:color w:val="FF0000"/>
          <w:sz w:val="16"/>
          <w:szCs w:val="16"/>
        </w:rPr>
        <w:t>(EMAIL RESPONSABLE</w:t>
      </w:r>
      <w:r>
        <w:rPr>
          <w:color w:val="FF0000"/>
          <w:sz w:val="16"/>
          <w:szCs w:val="16"/>
        </w:rPr>
        <w:t>2</w:t>
      </w:r>
      <w:r w:rsidRPr="00C763D5">
        <w:rPr>
          <w:color w:val="FF0000"/>
          <w:sz w:val="16"/>
          <w:szCs w:val="16"/>
          <w:highlight w:val="cyan"/>
        </w:rPr>
        <w:t>)</w:t>
      </w:r>
      <w:r w:rsidRPr="00C763D5">
        <w:rPr>
          <w:color w:val="5F497A" w:themeColor="accent4" w:themeShade="BF"/>
          <w:sz w:val="16"/>
          <w:szCs w:val="16"/>
          <w:highlight w:val="cyan"/>
        </w:rPr>
        <w:t>&lt;/email&gt;</w:t>
      </w:r>
    </w:p>
    <w:p w14:paraId="4EBFFCDA" w14:textId="77777777" w:rsidR="00E96587" w:rsidRPr="001302B8" w:rsidRDefault="00E96587" w:rsidP="00C763D5">
      <w:pPr>
        <w:rPr>
          <w:color w:val="5F497A" w:themeColor="accent4" w:themeShade="BF"/>
          <w:sz w:val="16"/>
          <w:szCs w:val="16"/>
        </w:rPr>
      </w:pPr>
    </w:p>
    <w:p w14:paraId="792E7219" w14:textId="7C745673" w:rsidR="00C763D5" w:rsidRPr="001302B8" w:rsidRDefault="00C763D5" w:rsidP="00C763D5">
      <w:pPr>
        <w:rPr>
          <w:color w:val="5F497A" w:themeColor="accent4" w:themeShade="BF"/>
          <w:sz w:val="16"/>
          <w:szCs w:val="16"/>
        </w:rPr>
      </w:pPr>
      <w:r w:rsidRPr="00C763D5">
        <w:rPr>
          <w:color w:val="5F497A" w:themeColor="accent4" w:themeShade="BF"/>
          <w:sz w:val="16"/>
          <w:szCs w:val="16"/>
          <w:highlight w:val="cyan"/>
        </w:rPr>
        <w:t>&lt;/</w:t>
      </w:r>
      <w:r w:rsidR="00E96587" w:rsidRPr="00E96587">
        <w:rPr>
          <w:color w:val="5F497A" w:themeColor="accent4" w:themeShade="BF"/>
          <w:sz w:val="16"/>
          <w:szCs w:val="16"/>
          <w:highlight w:val="cyan"/>
        </w:rPr>
        <w:t xml:space="preserve"> </w:t>
      </w:r>
      <w:r w:rsidR="00E96587" w:rsidRPr="00C763D5">
        <w:rPr>
          <w:color w:val="5F497A" w:themeColor="accent4" w:themeShade="BF"/>
          <w:sz w:val="16"/>
          <w:szCs w:val="16"/>
          <w:highlight w:val="cyan"/>
        </w:rPr>
        <w:t xml:space="preserve">responsble </w:t>
      </w:r>
      <w:r w:rsidRPr="00C763D5">
        <w:rPr>
          <w:color w:val="5F497A" w:themeColor="accent4" w:themeShade="BF"/>
          <w:sz w:val="16"/>
          <w:szCs w:val="16"/>
          <w:highlight w:val="cyan"/>
        </w:rPr>
        <w:t>&gt;</w:t>
      </w:r>
    </w:p>
    <w:p w14:paraId="6BACB5E1" w14:textId="77777777" w:rsidR="00C763D5" w:rsidRPr="001302B8" w:rsidRDefault="00C763D5" w:rsidP="00C763D5">
      <w:pPr>
        <w:rPr>
          <w:sz w:val="16"/>
          <w:szCs w:val="16"/>
        </w:rPr>
      </w:pPr>
      <w:r w:rsidRPr="001302B8">
        <w:rPr>
          <w:sz w:val="16"/>
          <w:szCs w:val="16"/>
        </w:rPr>
        <w:t>&lt;miembro&gt;</w:t>
      </w:r>
    </w:p>
    <w:p w14:paraId="5BCA732B" w14:textId="77777777" w:rsidR="00C763D5" w:rsidRPr="001302B8" w:rsidRDefault="00C763D5" w:rsidP="00C763D5">
      <w:pPr>
        <w:rPr>
          <w:sz w:val="16"/>
          <w:szCs w:val="16"/>
        </w:rPr>
      </w:pPr>
      <w:r w:rsidRPr="001302B8">
        <w:rPr>
          <w:sz w:val="16"/>
          <w:szCs w:val="16"/>
        </w:rPr>
        <w:tab/>
        <w:t>&lt;nombre&gt;</w:t>
      </w:r>
      <w:r w:rsidRPr="001302B8">
        <w:rPr>
          <w:color w:val="00B050"/>
          <w:sz w:val="16"/>
          <w:szCs w:val="16"/>
        </w:rPr>
        <w:t>RODRIGO</w:t>
      </w:r>
      <w:r w:rsidRPr="001302B8">
        <w:rPr>
          <w:sz w:val="16"/>
          <w:szCs w:val="16"/>
        </w:rPr>
        <w:t xml:space="preserve"> </w:t>
      </w:r>
      <w:r w:rsidRPr="001302B8">
        <w:rPr>
          <w:color w:val="00B050"/>
          <w:sz w:val="16"/>
          <w:szCs w:val="16"/>
        </w:rPr>
        <w:t>LOPEZ</w:t>
      </w:r>
      <w:r w:rsidRPr="001302B8">
        <w:rPr>
          <w:sz w:val="16"/>
          <w:szCs w:val="16"/>
        </w:rPr>
        <w:t xml:space="preserve"> </w:t>
      </w:r>
      <w:r w:rsidRPr="001302B8">
        <w:rPr>
          <w:color w:val="00B050"/>
          <w:sz w:val="16"/>
          <w:szCs w:val="16"/>
        </w:rPr>
        <w:t>GAGO</w:t>
      </w:r>
      <w:r w:rsidRPr="001302B8">
        <w:rPr>
          <w:color w:val="FF0000"/>
          <w:sz w:val="16"/>
          <w:szCs w:val="16"/>
        </w:rPr>
        <w:t>(LISTA DE OTROS MIEMBROS)</w:t>
      </w:r>
      <w:r w:rsidRPr="001302B8">
        <w:rPr>
          <w:sz w:val="16"/>
          <w:szCs w:val="16"/>
        </w:rPr>
        <w:t>&lt;/nombre&gt;</w:t>
      </w:r>
    </w:p>
    <w:p w14:paraId="00B13156" w14:textId="77777777" w:rsidR="00C763D5" w:rsidRPr="001302B8" w:rsidRDefault="00C763D5" w:rsidP="00C763D5">
      <w:pPr>
        <w:rPr>
          <w:sz w:val="16"/>
          <w:szCs w:val="16"/>
        </w:rPr>
      </w:pPr>
      <w:r w:rsidRPr="001302B8">
        <w:rPr>
          <w:sz w:val="16"/>
          <w:szCs w:val="16"/>
        </w:rPr>
        <w:tab/>
        <w:t>&lt;nuuma&gt;</w:t>
      </w:r>
      <w:r w:rsidRPr="001302B8">
        <w:rPr>
          <w:color w:val="00B050"/>
          <w:sz w:val="16"/>
          <w:szCs w:val="16"/>
        </w:rPr>
        <w:t>LGRODR1</w:t>
      </w:r>
      <w:r w:rsidRPr="001302B8">
        <w:rPr>
          <w:color w:val="FF0000"/>
          <w:sz w:val="16"/>
          <w:szCs w:val="16"/>
        </w:rPr>
        <w:t>(LISTA DE OTROS MIEMBROS)</w:t>
      </w:r>
      <w:r w:rsidRPr="001302B8">
        <w:rPr>
          <w:sz w:val="16"/>
          <w:szCs w:val="16"/>
        </w:rPr>
        <w:t>&lt;/nuuma&gt;</w:t>
      </w:r>
    </w:p>
    <w:p w14:paraId="28BE5542" w14:textId="77777777" w:rsidR="00C763D5" w:rsidRPr="001302B8" w:rsidRDefault="00C763D5" w:rsidP="00C763D5">
      <w:pPr>
        <w:rPr>
          <w:sz w:val="16"/>
          <w:szCs w:val="16"/>
        </w:rPr>
      </w:pPr>
      <w:r w:rsidRPr="001302B8">
        <w:rPr>
          <w:sz w:val="16"/>
          <w:szCs w:val="16"/>
        </w:rPr>
        <w:tab/>
        <w:t>&lt;perfil&gt;</w:t>
      </w:r>
      <w:r w:rsidRPr="001302B8">
        <w:rPr>
          <w:color w:val="00B050"/>
          <w:sz w:val="16"/>
          <w:szCs w:val="16"/>
        </w:rPr>
        <w:t>Responsable</w:t>
      </w:r>
      <w:r w:rsidRPr="001302B8">
        <w:rPr>
          <w:color w:val="FF0000"/>
          <w:sz w:val="16"/>
          <w:szCs w:val="16"/>
        </w:rPr>
        <w:t>(LISTA DE OTROS MIEMBROS)</w:t>
      </w:r>
      <w:r w:rsidRPr="001302B8">
        <w:rPr>
          <w:sz w:val="16"/>
          <w:szCs w:val="16"/>
        </w:rPr>
        <w:t>&lt;/perfil&gt;</w:t>
      </w:r>
    </w:p>
    <w:p w14:paraId="28D9947A" w14:textId="77777777" w:rsidR="00C763D5" w:rsidRPr="001302B8" w:rsidRDefault="00C763D5" w:rsidP="00C763D5">
      <w:pPr>
        <w:rPr>
          <w:sz w:val="16"/>
          <w:szCs w:val="16"/>
        </w:rPr>
      </w:pPr>
      <w:r w:rsidRPr="001302B8">
        <w:rPr>
          <w:sz w:val="16"/>
          <w:szCs w:val="16"/>
        </w:rPr>
        <w:tab/>
        <w:t>&lt;email&gt;</w:t>
      </w:r>
      <w:r w:rsidRPr="001302B8">
        <w:rPr>
          <w:color w:val="00B050"/>
          <w:sz w:val="16"/>
          <w:szCs w:val="16"/>
        </w:rPr>
        <w:t>LGRODR1@mapfre.com</w:t>
      </w:r>
      <w:r w:rsidRPr="001302B8">
        <w:rPr>
          <w:color w:val="FF0000"/>
          <w:sz w:val="16"/>
          <w:szCs w:val="16"/>
        </w:rPr>
        <w:t>(LISTA DE OTROS MIEMBROS)</w:t>
      </w:r>
      <w:r w:rsidRPr="001302B8">
        <w:rPr>
          <w:sz w:val="16"/>
          <w:szCs w:val="16"/>
        </w:rPr>
        <w:t>&lt;/email&gt;</w:t>
      </w:r>
    </w:p>
    <w:p w14:paraId="3E21E6F2" w14:textId="77777777" w:rsidR="00C763D5" w:rsidRPr="001302B8" w:rsidRDefault="00C763D5" w:rsidP="00C763D5">
      <w:pPr>
        <w:rPr>
          <w:sz w:val="16"/>
          <w:szCs w:val="16"/>
        </w:rPr>
      </w:pPr>
      <w:r w:rsidRPr="001302B8">
        <w:rPr>
          <w:sz w:val="16"/>
          <w:szCs w:val="16"/>
        </w:rPr>
        <w:t>&lt;/miembro&gt;</w:t>
      </w:r>
    </w:p>
    <w:p w14:paraId="35A5B336" w14:textId="77777777" w:rsidR="00C763D5" w:rsidRPr="001302B8" w:rsidRDefault="00C763D5" w:rsidP="00C763D5">
      <w:pPr>
        <w:ind w:left="-851"/>
        <w:rPr>
          <w:sz w:val="16"/>
          <w:szCs w:val="16"/>
        </w:rPr>
      </w:pPr>
      <w:r w:rsidRPr="001302B8">
        <w:rPr>
          <w:sz w:val="16"/>
          <w:szCs w:val="16"/>
        </w:rPr>
        <w:t>&lt;/miembros&gt;</w:t>
      </w:r>
    </w:p>
    <w:p w14:paraId="30D8DFF5" w14:textId="77777777" w:rsidR="00C763D5" w:rsidRPr="001302B8" w:rsidRDefault="00C763D5" w:rsidP="00C763D5">
      <w:pPr>
        <w:ind w:left="-851"/>
        <w:rPr>
          <w:sz w:val="16"/>
          <w:szCs w:val="16"/>
        </w:rPr>
      </w:pPr>
      <w:r w:rsidRPr="001302B8">
        <w:rPr>
          <w:sz w:val="16"/>
          <w:szCs w:val="16"/>
        </w:rPr>
        <w:t>&lt;/oficina&gt;</w:t>
      </w:r>
    </w:p>
    <w:p w14:paraId="7EA38F0B" w14:textId="1950A2DB" w:rsidR="00C763D5" w:rsidRDefault="00C763D5">
      <w:pPr>
        <w:spacing w:before="0"/>
        <w:ind w:firstLine="0"/>
        <w:jc w:val="left"/>
        <w:rPr>
          <w:rFonts w:eastAsia="Calibri" w:cstheme="minorHAnsi"/>
          <w:szCs w:val="22"/>
          <w:lang w:val="es-ES"/>
        </w:rPr>
      </w:pPr>
      <w:r>
        <w:rPr>
          <w:rFonts w:cstheme="minorHAnsi"/>
        </w:rPr>
        <w:br w:type="page"/>
      </w:r>
    </w:p>
    <w:p w14:paraId="61FA8A76" w14:textId="42C3CAFB" w:rsidR="00C763D5" w:rsidRDefault="00C763D5" w:rsidP="008450C0">
      <w:pPr>
        <w:pStyle w:val="Prrafodelista"/>
        <w:spacing w:line="276" w:lineRule="auto"/>
        <w:ind w:left="426" w:firstLine="142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LISTADO CAMPOS</w:t>
      </w:r>
    </w:p>
    <w:tbl>
      <w:tblPr>
        <w:tblW w:w="60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00"/>
        <w:gridCol w:w="3280"/>
      </w:tblGrid>
      <w:tr w:rsidR="00C763D5" w:rsidRPr="00C763D5" w14:paraId="56F509E2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3AFE9" w14:textId="6850EE4C" w:rsidR="00C763D5" w:rsidRPr="00C763D5" w:rsidRDefault="00C763D5" w:rsidP="00C763D5">
            <w:pPr>
              <w:spacing w:before="0"/>
              <w:ind w:firstLine="0"/>
              <w:jc w:val="center"/>
              <w:rPr>
                <w:rFonts w:ascii="Calibri" w:hAnsi="Calibri"/>
                <w:b/>
                <w:bCs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Calibri" w:hAnsi="Calibri"/>
                <w:b/>
                <w:bCs/>
                <w:color w:val="000000"/>
                <w:sz w:val="18"/>
                <w:szCs w:val="18"/>
                <w:lang w:val="es-ES" w:eastAsia="es-ES"/>
              </w:rPr>
              <w:t>Fichero XML</w:t>
            </w:r>
          </w:p>
        </w:tc>
        <w:tc>
          <w:tcPr>
            <w:tcW w:w="3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02DAD" w14:textId="7C5883C8" w:rsidR="00C763D5" w:rsidRPr="00C763D5" w:rsidRDefault="00C763D5" w:rsidP="00C763D5">
            <w:pPr>
              <w:spacing w:before="0"/>
              <w:ind w:firstLine="0"/>
              <w:jc w:val="center"/>
              <w:rPr>
                <w:rFonts w:ascii="Calibri" w:hAnsi="Calibri"/>
                <w:b/>
                <w:bCs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Calibri" w:hAnsi="Calibri"/>
                <w:b/>
                <w:bCs/>
                <w:color w:val="000000"/>
                <w:sz w:val="18"/>
                <w:szCs w:val="18"/>
                <w:lang w:val="es-ES" w:eastAsia="es-ES"/>
              </w:rPr>
              <w:t>Fichero BDEC</w:t>
            </w:r>
          </w:p>
        </w:tc>
      </w:tr>
      <w:tr w:rsidR="00C763D5" w:rsidRPr="00C763D5" w14:paraId="28092F09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8FA3F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id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4FFE1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CODIGO OFICINA</w:t>
            </w:r>
          </w:p>
        </w:tc>
      </w:tr>
      <w:tr w:rsidR="00C763D5" w:rsidRPr="00C763D5" w14:paraId="215BB37D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0EDFE"/>
            <w:noWrap/>
            <w:vAlign w:val="bottom"/>
            <w:hideMark/>
          </w:tcPr>
          <w:p w14:paraId="035E2D03" w14:textId="6A99CC36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i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i/>
                <w:color w:val="000000"/>
                <w:sz w:val="18"/>
                <w:szCs w:val="18"/>
                <w:lang w:val="es-ES" w:eastAsia="es-ES"/>
              </w:rPr>
              <w:t>Tipo de oficina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17D2B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CODIGO TIPO OFICINA</w:t>
            </w:r>
          </w:p>
        </w:tc>
      </w:tr>
      <w:tr w:rsidR="00C763D5" w:rsidRPr="00C763D5" w14:paraId="3C55DF45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18638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tipo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6FAF2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DENOMINACION TIPO DE OFICINA</w:t>
            </w:r>
          </w:p>
        </w:tc>
      </w:tr>
      <w:tr w:rsidR="00C763D5" w:rsidRPr="00C763D5" w14:paraId="79A7C5C2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32D3D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denominacion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B4877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DENOMINACION OFICINA</w:t>
            </w:r>
          </w:p>
        </w:tc>
      </w:tr>
      <w:tr w:rsidR="00C763D5" w:rsidRPr="00C763D5" w14:paraId="7876FFFB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A9D16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ceco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492757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CODIGO CECO</w:t>
            </w:r>
          </w:p>
        </w:tc>
      </w:tr>
      <w:tr w:rsidR="00C763D5" w:rsidRPr="00C763D5" w14:paraId="7739FC8F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7360D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idDirTerritorial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1398F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CODIGO DT</w:t>
            </w:r>
          </w:p>
        </w:tc>
      </w:tr>
      <w:tr w:rsidR="00C763D5" w:rsidRPr="00C763D5" w14:paraId="4068EACF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B0372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idDGT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FEBE2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CODIGO DGT</w:t>
            </w:r>
          </w:p>
        </w:tc>
      </w:tr>
      <w:tr w:rsidR="00C763D5" w:rsidRPr="00C763D5" w14:paraId="50356EE1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4D966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idOficinaDirecta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4DB80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CODIGO OFICINA DIRECTA</w:t>
            </w:r>
          </w:p>
        </w:tc>
      </w:tr>
      <w:tr w:rsidR="00C763D5" w:rsidRPr="00C763D5" w14:paraId="2130FACF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B7C1D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idOficinaDelegada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53E39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CODIGO OFICINA DELEGADA</w:t>
            </w:r>
          </w:p>
        </w:tc>
      </w:tr>
      <w:tr w:rsidR="00C763D5" w:rsidRPr="00C763D5" w14:paraId="60732C7C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29277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direccion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89D312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DENOMINACION VIA</w:t>
            </w:r>
          </w:p>
        </w:tc>
      </w:tr>
      <w:tr w:rsidR="00C763D5" w:rsidRPr="00C763D5" w14:paraId="6E1731D6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E6DCF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localidad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477318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DENOMINACION LOCALIDAD</w:t>
            </w:r>
          </w:p>
        </w:tc>
      </w:tr>
      <w:tr w:rsidR="00C763D5" w:rsidRPr="00C763D5" w14:paraId="72C4AE60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FE1F2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provincia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BB67D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DENOMINACION PROVINCIA</w:t>
            </w:r>
          </w:p>
        </w:tc>
      </w:tr>
      <w:tr w:rsidR="00C763D5" w:rsidRPr="00C763D5" w14:paraId="27713E9E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9853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codigoPostal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7AA74F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CODIGO POSTAL</w:t>
            </w:r>
          </w:p>
        </w:tc>
      </w:tr>
      <w:tr w:rsidR="00C763D5" w:rsidRPr="00C763D5" w14:paraId="1C94E708" w14:textId="77777777" w:rsidTr="00122CF2">
        <w:trPr>
          <w:trHeight w:val="237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C00BA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horarioHabitual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34A46E" w14:textId="32B9624F" w:rsidR="00C763D5" w:rsidRPr="00122CF2" w:rsidRDefault="00122CF2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122CF2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HORARIO_NORMAL_W</w:t>
            </w:r>
          </w:p>
        </w:tc>
      </w:tr>
      <w:tr w:rsidR="00C763D5" w:rsidRPr="00C763D5" w14:paraId="11AD5D1B" w14:textId="77777777" w:rsidTr="00122CF2">
        <w:trPr>
          <w:trHeight w:val="255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0EDFE"/>
            <w:noWrap/>
            <w:vAlign w:val="bottom"/>
            <w:hideMark/>
          </w:tcPr>
          <w:p w14:paraId="176FD3EF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horarioViernes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2229E1" w14:textId="23D8ACE4" w:rsidR="00C763D5" w:rsidRPr="00C763D5" w:rsidRDefault="00C763D5" w:rsidP="00122CF2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HORARIO_NORMAL_V</w:t>
            </w:r>
          </w:p>
        </w:tc>
      </w:tr>
      <w:tr w:rsidR="00C763D5" w:rsidRPr="00C763D5" w14:paraId="7DD5A78C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98969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horarioVerano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794841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PERIODO_VERANO (S/N)</w:t>
            </w:r>
          </w:p>
        </w:tc>
      </w:tr>
      <w:tr w:rsidR="00C763D5" w:rsidRPr="00C763D5" w14:paraId="6973880D" w14:textId="77777777" w:rsidTr="00122CF2">
        <w:trPr>
          <w:trHeight w:val="177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0EDFE"/>
            <w:noWrap/>
            <w:vAlign w:val="bottom"/>
            <w:hideMark/>
          </w:tcPr>
          <w:p w14:paraId="0889A012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horarioHabitual_verano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2CE8FE8" w14:textId="2B823BA8" w:rsidR="00C763D5" w:rsidRPr="00C763D5" w:rsidRDefault="00122CF2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HORARIO_VERANO_W</w:t>
            </w:r>
          </w:p>
        </w:tc>
      </w:tr>
      <w:tr w:rsidR="00C763D5" w:rsidRPr="00C763D5" w14:paraId="304A60AC" w14:textId="77777777" w:rsidTr="00122CF2">
        <w:trPr>
          <w:trHeight w:val="223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0EDFE"/>
            <w:noWrap/>
            <w:vAlign w:val="bottom"/>
            <w:hideMark/>
          </w:tcPr>
          <w:p w14:paraId="10375396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horarioViernes_verano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8E5472" w14:textId="40FF226B" w:rsidR="00C763D5" w:rsidRPr="00C763D5" w:rsidRDefault="00C763D5" w:rsidP="00122CF2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HORARIO_VERANO_V</w:t>
            </w:r>
          </w:p>
        </w:tc>
      </w:tr>
      <w:tr w:rsidR="00C763D5" w:rsidRPr="00C763D5" w14:paraId="4A519195" w14:textId="77777777" w:rsidTr="008450C0">
        <w:trPr>
          <w:trHeight w:val="48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6B765C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periodoVerano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A87307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PERIODO_VERANO_INICIO</w:t>
            </w: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br/>
              <w:t>PERIODO_VERANO_FIN</w:t>
            </w:r>
          </w:p>
        </w:tc>
      </w:tr>
      <w:tr w:rsidR="00C763D5" w:rsidRPr="00C763D5" w14:paraId="5167F34A" w14:textId="77777777" w:rsidTr="00122CF2">
        <w:trPr>
          <w:trHeight w:val="22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4AEA41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horarioSabados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099361" w14:textId="6F3882C3" w:rsidR="00C763D5" w:rsidRPr="00C763D5" w:rsidRDefault="00C763D5" w:rsidP="00122CF2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HORARIO_NORMAL_S</w:t>
            </w:r>
          </w:p>
        </w:tc>
      </w:tr>
      <w:tr w:rsidR="00C763D5" w:rsidRPr="00C763D5" w14:paraId="05CA8768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ED2BE3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abiertoSabados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95A4F" w14:textId="22C55D04" w:rsidR="00C763D5" w:rsidRPr="00C763D5" w:rsidRDefault="00122CF2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122CF2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IND_HORARIO_NORMAL_S</w:t>
            </w:r>
          </w:p>
        </w:tc>
      </w:tr>
      <w:tr w:rsidR="00C763D5" w:rsidRPr="00C763D5" w14:paraId="04CB85F3" w14:textId="77777777" w:rsidTr="00122CF2">
        <w:trPr>
          <w:trHeight w:val="296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0EDFE"/>
            <w:noWrap/>
            <w:vAlign w:val="bottom"/>
            <w:hideMark/>
          </w:tcPr>
          <w:p w14:paraId="45B95A40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horarioSabadosVerano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C82F4D" w14:textId="7125E853" w:rsidR="00C763D5" w:rsidRPr="00C763D5" w:rsidRDefault="00122CF2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HORARIO_VERANO_S</w:t>
            </w:r>
          </w:p>
        </w:tc>
      </w:tr>
      <w:tr w:rsidR="00C763D5" w:rsidRPr="00C763D5" w14:paraId="18E6C084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0EDFE"/>
            <w:noWrap/>
            <w:vAlign w:val="bottom"/>
            <w:hideMark/>
          </w:tcPr>
          <w:p w14:paraId="0EDE8130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abiertoSabadosVerano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ED3FA" w14:textId="1B8E06C6" w:rsidR="00C763D5" w:rsidRPr="00C763D5" w:rsidRDefault="00122CF2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122CF2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IND_HORARIO_VERANO_S</w:t>
            </w:r>
          </w:p>
        </w:tc>
      </w:tr>
      <w:tr w:rsidR="00C763D5" w:rsidRPr="00C763D5" w14:paraId="551084AA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743F40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telefono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B5609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TELEFONOS OFICINA</w:t>
            </w:r>
          </w:p>
        </w:tc>
      </w:tr>
      <w:tr w:rsidR="00E96587" w:rsidRPr="00C763D5" w14:paraId="7E44643A" w14:textId="77777777" w:rsidTr="00E96587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3D1ED"/>
            <w:noWrap/>
            <w:vAlign w:val="bottom"/>
          </w:tcPr>
          <w:p w14:paraId="4905A4EC" w14:textId="7754C2D1" w:rsidR="00E96587" w:rsidRPr="00C763D5" w:rsidRDefault="00E96587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Telefono</w:t>
            </w:r>
            <w:r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2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894C487" w14:textId="2D10D576" w:rsidR="00E96587" w:rsidRPr="00C763D5" w:rsidRDefault="00E96587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TELEFONOS OFICINA</w:t>
            </w:r>
            <w:r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2</w:t>
            </w:r>
          </w:p>
        </w:tc>
      </w:tr>
      <w:tr w:rsidR="00E96587" w:rsidRPr="00C763D5" w14:paraId="343103F3" w14:textId="77777777" w:rsidTr="00E96587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3D1ED"/>
            <w:noWrap/>
            <w:vAlign w:val="bottom"/>
          </w:tcPr>
          <w:p w14:paraId="28A08800" w14:textId="2380432A" w:rsidR="00E96587" w:rsidRPr="00C763D5" w:rsidRDefault="00E96587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Telefono</w:t>
            </w:r>
            <w:r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3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18E1E66" w14:textId="122329D8" w:rsidR="00E96587" w:rsidRPr="00C763D5" w:rsidRDefault="00E96587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TELEFONOS OFICINA</w:t>
            </w:r>
            <w:r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3</w:t>
            </w:r>
          </w:p>
        </w:tc>
      </w:tr>
      <w:tr w:rsidR="00C763D5" w:rsidRPr="00C763D5" w14:paraId="6CA15CB2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C43D9B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fax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7C464A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FAX OFICINA</w:t>
            </w:r>
          </w:p>
        </w:tc>
      </w:tr>
      <w:tr w:rsidR="00C763D5" w:rsidRPr="00C763D5" w14:paraId="6CC6079B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E1460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clave_prod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05627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CLAVE DE PRODUCCION</w:t>
            </w:r>
          </w:p>
        </w:tc>
      </w:tr>
      <w:tr w:rsidR="00C763D5" w:rsidRPr="00C763D5" w14:paraId="6EA8DF29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0EDFE"/>
            <w:noWrap/>
            <w:vAlign w:val="bottom"/>
            <w:hideMark/>
          </w:tcPr>
          <w:p w14:paraId="041EC5D1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CODIGO DEL RESPONSABLE1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783D2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CODIGO DEL RESPONSABLE</w:t>
            </w:r>
          </w:p>
        </w:tc>
      </w:tr>
      <w:tr w:rsidR="00C763D5" w:rsidRPr="00C763D5" w14:paraId="712BC625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0EDFE"/>
            <w:noWrap/>
            <w:vAlign w:val="bottom"/>
            <w:hideMark/>
          </w:tcPr>
          <w:p w14:paraId="5F8619DC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NOMBRE DEL RESPONSABLE1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AF167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NOMBRE DEL RESPONSABLE</w:t>
            </w:r>
          </w:p>
        </w:tc>
      </w:tr>
      <w:tr w:rsidR="00C763D5" w:rsidRPr="00C763D5" w14:paraId="36BD7F2A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0EDFE"/>
            <w:noWrap/>
            <w:vAlign w:val="bottom"/>
            <w:hideMark/>
          </w:tcPr>
          <w:p w14:paraId="375D6F74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NUUMA RESPONSABLE1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99248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NUUMA RESPONSABLE</w:t>
            </w:r>
          </w:p>
        </w:tc>
      </w:tr>
      <w:tr w:rsidR="00C763D5" w:rsidRPr="00C763D5" w14:paraId="67AE0AD9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0EDFE"/>
            <w:noWrap/>
            <w:vAlign w:val="bottom"/>
            <w:hideMark/>
          </w:tcPr>
          <w:p w14:paraId="1EC45224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PERFIL RESPONSABLE1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FE76C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PERFIL RESPONSABLE</w:t>
            </w:r>
          </w:p>
        </w:tc>
      </w:tr>
      <w:tr w:rsidR="00C763D5" w:rsidRPr="00C763D5" w14:paraId="2BD07F81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0EDFE"/>
            <w:noWrap/>
            <w:vAlign w:val="bottom"/>
            <w:hideMark/>
          </w:tcPr>
          <w:p w14:paraId="1AE32756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EMAIL RESPONSABLE1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68D56D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EMAIL RESPONSABLE</w:t>
            </w:r>
          </w:p>
        </w:tc>
      </w:tr>
      <w:tr w:rsidR="00C763D5" w:rsidRPr="00C763D5" w14:paraId="0508C00B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0EDFE"/>
            <w:noWrap/>
            <w:vAlign w:val="bottom"/>
            <w:hideMark/>
          </w:tcPr>
          <w:p w14:paraId="78B84795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CODIGO DEL RESPONSABLE2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9F2985" w14:textId="1CBD90CB" w:rsidR="00C763D5" w:rsidRPr="00C763D5" w:rsidRDefault="00C763D5" w:rsidP="00E96587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CODIGO DEL RESPONSABLE2</w:t>
            </w:r>
            <w:r w:rsidR="008450C0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 xml:space="preserve"> </w:t>
            </w:r>
          </w:p>
        </w:tc>
      </w:tr>
      <w:tr w:rsidR="00C763D5" w:rsidRPr="00C763D5" w14:paraId="0DB6D07B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0EDFE"/>
            <w:noWrap/>
            <w:vAlign w:val="bottom"/>
            <w:hideMark/>
          </w:tcPr>
          <w:p w14:paraId="3BBC089D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NOMBRE DEL RESPONSABLE2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345BA" w14:textId="0B5A0A82" w:rsidR="00C763D5" w:rsidRPr="00C763D5" w:rsidRDefault="00C763D5" w:rsidP="00E96587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NOMBRE DEL RESPONSABLE2</w:t>
            </w:r>
          </w:p>
        </w:tc>
      </w:tr>
      <w:tr w:rsidR="00C763D5" w:rsidRPr="00C763D5" w14:paraId="34919813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0EDFE"/>
            <w:noWrap/>
            <w:vAlign w:val="bottom"/>
            <w:hideMark/>
          </w:tcPr>
          <w:p w14:paraId="3968C557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NUUMA RESPONSABLE2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677F77" w14:textId="2539E740" w:rsidR="00C763D5" w:rsidRPr="00C763D5" w:rsidRDefault="00C763D5" w:rsidP="00E96587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NUUMA RESPONSABLE2</w:t>
            </w:r>
          </w:p>
        </w:tc>
      </w:tr>
      <w:tr w:rsidR="00C763D5" w:rsidRPr="00C763D5" w14:paraId="4D3FE903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0EDFE"/>
            <w:noWrap/>
            <w:vAlign w:val="bottom"/>
            <w:hideMark/>
          </w:tcPr>
          <w:p w14:paraId="5083F24F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PERFIL RESPONSABLE2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F39FA1" w14:textId="68F0E761" w:rsidR="00C763D5" w:rsidRPr="00C763D5" w:rsidRDefault="00C763D5" w:rsidP="00E96587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PERFIL RESPONSABLE2</w:t>
            </w:r>
            <w:r w:rsidR="008450C0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 xml:space="preserve"> </w:t>
            </w:r>
          </w:p>
        </w:tc>
      </w:tr>
      <w:tr w:rsidR="00C763D5" w:rsidRPr="00C763D5" w14:paraId="7FE9083B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0EDFE"/>
            <w:noWrap/>
            <w:vAlign w:val="bottom"/>
            <w:hideMark/>
          </w:tcPr>
          <w:p w14:paraId="27DAE5F1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EMAIL RESPONSABLE2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41DD4" w14:textId="62639B6E" w:rsidR="00C763D5" w:rsidRPr="00C763D5" w:rsidRDefault="00C763D5" w:rsidP="00E96587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EMAIL RESPONSABLE2</w:t>
            </w:r>
            <w:r w:rsidR="008450C0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 xml:space="preserve"> </w:t>
            </w:r>
          </w:p>
        </w:tc>
      </w:tr>
      <w:tr w:rsidR="00C763D5" w:rsidRPr="00C763D5" w14:paraId="2A92E550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DC4CF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miembro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3F8F7" w14:textId="625BDFE2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LISTA DE OTROS MIEMBROS</w:t>
            </w:r>
            <w:r w:rsidR="008450C0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 xml:space="preserve"> </w:t>
            </w:r>
          </w:p>
        </w:tc>
      </w:tr>
      <w:tr w:rsidR="00C763D5" w:rsidRPr="00C763D5" w14:paraId="6E8C1B73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73EFC6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nombre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2643B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LISTA DE OTROS MIEMBROS</w:t>
            </w:r>
          </w:p>
        </w:tc>
      </w:tr>
      <w:tr w:rsidR="00C763D5" w:rsidRPr="00C763D5" w14:paraId="53FC81BA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05F9D3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nuuma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DCE9F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LISTA DE OTROS MIEMBROS</w:t>
            </w:r>
          </w:p>
        </w:tc>
      </w:tr>
      <w:tr w:rsidR="00C763D5" w:rsidRPr="00C763D5" w14:paraId="1E66488B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99FDA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perfil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463B86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LISTA DE OTROS MIEMBROS</w:t>
            </w:r>
          </w:p>
        </w:tc>
      </w:tr>
      <w:tr w:rsidR="00C763D5" w:rsidRPr="00C763D5" w14:paraId="1C643E6D" w14:textId="77777777" w:rsidTr="008450C0">
        <w:trPr>
          <w:trHeight w:val="240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F9AD33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email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659EB" w14:textId="77777777" w:rsidR="00C763D5" w:rsidRPr="00C763D5" w:rsidRDefault="00C763D5" w:rsidP="00C763D5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</w:pPr>
            <w:r w:rsidRPr="00C763D5">
              <w:rPr>
                <w:rFonts w:ascii="Calibri" w:hAnsi="Calibri"/>
                <w:color w:val="000000"/>
                <w:sz w:val="18"/>
                <w:szCs w:val="18"/>
                <w:lang w:val="es-ES" w:eastAsia="es-ES"/>
              </w:rPr>
              <w:t>LISTA DE OTROS MIEMBROS</w:t>
            </w:r>
          </w:p>
        </w:tc>
      </w:tr>
    </w:tbl>
    <w:p w14:paraId="493FFB29" w14:textId="77777777" w:rsidR="00C763D5" w:rsidRDefault="00C763D5" w:rsidP="00D02A7F">
      <w:pPr>
        <w:pStyle w:val="Prrafodelista"/>
        <w:spacing w:line="276" w:lineRule="auto"/>
        <w:ind w:left="426" w:firstLine="142"/>
        <w:jc w:val="both"/>
        <w:rPr>
          <w:rFonts w:asciiTheme="minorHAnsi" w:hAnsiTheme="minorHAnsi" w:cstheme="minorHAnsi"/>
        </w:rPr>
      </w:pPr>
    </w:p>
    <w:p w14:paraId="5E378C43" w14:textId="38487E01" w:rsidR="00330786" w:rsidRDefault="00330786">
      <w:pPr>
        <w:spacing w:before="0"/>
        <w:ind w:firstLine="0"/>
        <w:jc w:val="left"/>
        <w:rPr>
          <w:rFonts w:eastAsia="Calibri" w:cstheme="minorHAnsi"/>
          <w:szCs w:val="22"/>
          <w:lang w:val="es-ES"/>
        </w:rPr>
      </w:pPr>
      <w:r>
        <w:rPr>
          <w:rFonts w:cstheme="minorHAnsi"/>
        </w:rPr>
        <w:br w:type="page"/>
      </w:r>
    </w:p>
    <w:p w14:paraId="5016C800" w14:textId="77777777" w:rsidR="00C763D5" w:rsidRPr="00D02A7F" w:rsidRDefault="00C763D5" w:rsidP="00D02A7F">
      <w:pPr>
        <w:pStyle w:val="Prrafodelista"/>
        <w:spacing w:line="276" w:lineRule="auto"/>
        <w:ind w:left="426" w:firstLine="142"/>
        <w:jc w:val="both"/>
        <w:rPr>
          <w:rFonts w:asciiTheme="minorHAnsi" w:hAnsiTheme="minorHAnsi" w:cstheme="minorHAnsi"/>
        </w:rPr>
      </w:pPr>
    </w:p>
    <w:p w14:paraId="642F9F84" w14:textId="77777777" w:rsidR="008B3058" w:rsidRDefault="008B3058" w:rsidP="005B7400">
      <w:pPr>
        <w:pStyle w:val="Ttulo4"/>
        <w:tabs>
          <w:tab w:val="clear" w:pos="1290"/>
        </w:tabs>
      </w:pPr>
      <w:bookmarkStart w:id="9" w:name="_Toc240696761"/>
      <w:bookmarkStart w:id="10" w:name="_Toc332630027"/>
      <w:bookmarkStart w:id="11" w:name="_Toc46821458"/>
      <w:r w:rsidRPr="00B85041">
        <w:t>Precondiciones</w:t>
      </w:r>
      <w:bookmarkEnd w:id="9"/>
      <w:bookmarkEnd w:id="10"/>
      <w:bookmarkEnd w:id="11"/>
    </w:p>
    <w:p w14:paraId="7180CED5" w14:textId="77777777" w:rsidR="005B7400" w:rsidRPr="001521DE" w:rsidRDefault="005B7400" w:rsidP="001521DE">
      <w:pPr>
        <w:pStyle w:val="Prrafodelista"/>
        <w:spacing w:line="276" w:lineRule="auto"/>
        <w:ind w:left="426" w:firstLine="142"/>
        <w:jc w:val="both"/>
        <w:rPr>
          <w:rFonts w:asciiTheme="minorHAnsi" w:hAnsiTheme="minorHAnsi" w:cstheme="minorHAnsi"/>
        </w:rPr>
      </w:pPr>
      <w:r w:rsidRPr="001521DE">
        <w:rPr>
          <w:rFonts w:asciiTheme="minorHAnsi" w:hAnsiTheme="minorHAnsi" w:cstheme="minorHAnsi"/>
        </w:rPr>
        <w:t>Deben de proporcionarnos el fichero de BDEC con la información</w:t>
      </w:r>
      <w:r w:rsidR="003767C9" w:rsidRPr="001521DE">
        <w:rPr>
          <w:rFonts w:asciiTheme="minorHAnsi" w:hAnsiTheme="minorHAnsi" w:cstheme="minorHAnsi"/>
        </w:rPr>
        <w:t>.</w:t>
      </w:r>
      <w:r w:rsidRPr="001521DE">
        <w:rPr>
          <w:rFonts w:asciiTheme="minorHAnsi" w:hAnsiTheme="minorHAnsi" w:cstheme="minorHAnsi"/>
        </w:rPr>
        <w:t xml:space="preserve"> </w:t>
      </w:r>
    </w:p>
    <w:p w14:paraId="1F3EAD3E" w14:textId="77777777" w:rsidR="001521DE" w:rsidRDefault="005B7400" w:rsidP="001521DE">
      <w:pPr>
        <w:pStyle w:val="Prrafodelista"/>
        <w:spacing w:line="276" w:lineRule="auto"/>
        <w:ind w:left="426" w:firstLine="142"/>
        <w:jc w:val="both"/>
        <w:rPr>
          <w:rFonts w:asciiTheme="minorHAnsi" w:hAnsiTheme="minorHAnsi" w:cstheme="minorHAnsi"/>
        </w:rPr>
      </w:pPr>
      <w:r w:rsidRPr="001521DE">
        <w:rPr>
          <w:rFonts w:asciiTheme="minorHAnsi" w:hAnsiTheme="minorHAnsi" w:cstheme="minorHAnsi"/>
        </w:rPr>
        <w:t xml:space="preserve">En el caso de no existir dicho fichero se enviará un correo </w:t>
      </w:r>
      <w:r w:rsidR="001521DE">
        <w:rPr>
          <w:rFonts w:asciiTheme="minorHAnsi" w:hAnsiTheme="minorHAnsi" w:cstheme="minorHAnsi"/>
        </w:rPr>
        <w:t xml:space="preserve">de aviso a los gestores </w:t>
      </w:r>
      <w:r w:rsidRPr="001521DE">
        <w:rPr>
          <w:rFonts w:asciiTheme="minorHAnsi" w:hAnsiTheme="minorHAnsi" w:cstheme="minorHAnsi"/>
        </w:rPr>
        <w:t>de la red en la red</w:t>
      </w:r>
      <w:r w:rsidR="001521DE">
        <w:rPr>
          <w:rFonts w:asciiTheme="minorHAnsi" w:hAnsiTheme="minorHAnsi" w:cstheme="minorHAnsi"/>
        </w:rPr>
        <w:t xml:space="preserve"> </w:t>
      </w:r>
      <w:r w:rsidRPr="001521DE">
        <w:rPr>
          <w:rFonts w:asciiTheme="minorHAnsi" w:hAnsiTheme="minorHAnsi" w:cstheme="minorHAnsi"/>
        </w:rPr>
        <w:t>inicialmente a</w:t>
      </w:r>
      <w:r w:rsidR="001521DE">
        <w:rPr>
          <w:rFonts w:asciiTheme="minorHAnsi" w:hAnsiTheme="minorHAnsi" w:cstheme="minorHAnsi"/>
        </w:rPr>
        <w:t>:</w:t>
      </w:r>
    </w:p>
    <w:p w14:paraId="63EE2664" w14:textId="77777777" w:rsidR="001521DE" w:rsidRDefault="005B7400" w:rsidP="001521DE">
      <w:pPr>
        <w:pStyle w:val="Prrafodelista"/>
        <w:numPr>
          <w:ilvl w:val="0"/>
          <w:numId w:val="39"/>
        </w:numPr>
        <w:spacing w:line="276" w:lineRule="auto"/>
        <w:jc w:val="both"/>
        <w:rPr>
          <w:rFonts w:asciiTheme="minorHAnsi" w:hAnsiTheme="minorHAnsi" w:cstheme="minorHAnsi"/>
        </w:rPr>
      </w:pPr>
      <w:r w:rsidRPr="001521DE">
        <w:rPr>
          <w:rFonts w:asciiTheme="minorHAnsi" w:hAnsiTheme="minorHAnsi" w:cstheme="minorHAnsi"/>
        </w:rPr>
        <w:t xml:space="preserve"> </w:t>
      </w:r>
      <w:hyperlink r:id="rId15" w:history="1">
        <w:r w:rsidRPr="001521DE">
          <w:rPr>
            <w:rFonts w:cstheme="minorHAnsi"/>
            <w:bCs/>
          </w:rPr>
          <w:t>manovo@3p.mapfre.com</w:t>
        </w:r>
      </w:hyperlink>
    </w:p>
    <w:p w14:paraId="11D93E31" w14:textId="77777777" w:rsidR="001521DE" w:rsidRDefault="003D7AF6" w:rsidP="001521DE">
      <w:pPr>
        <w:pStyle w:val="Prrafodelista"/>
        <w:numPr>
          <w:ilvl w:val="0"/>
          <w:numId w:val="39"/>
        </w:numPr>
        <w:spacing w:line="276" w:lineRule="auto"/>
        <w:jc w:val="both"/>
        <w:rPr>
          <w:rFonts w:asciiTheme="minorHAnsi" w:hAnsiTheme="minorHAnsi" w:cstheme="minorHAnsi"/>
        </w:rPr>
      </w:pPr>
      <w:hyperlink r:id="rId16" w:history="1">
        <w:r w:rsidR="005B7400" w:rsidRPr="001521DE">
          <w:rPr>
            <w:rFonts w:cstheme="minorHAnsi"/>
            <w:bCs/>
          </w:rPr>
          <w:t>moyarom@3p.mapfre.com</w:t>
        </w:r>
      </w:hyperlink>
      <w:r w:rsidR="005B7400" w:rsidRPr="001521DE">
        <w:rPr>
          <w:rFonts w:asciiTheme="minorHAnsi" w:hAnsiTheme="minorHAnsi" w:cstheme="minorHAnsi"/>
        </w:rPr>
        <w:t xml:space="preserve"> </w:t>
      </w:r>
    </w:p>
    <w:p w14:paraId="12C9D64A" w14:textId="6652E0BF" w:rsidR="003767C9" w:rsidRPr="001521DE" w:rsidRDefault="005B7400" w:rsidP="001521DE">
      <w:pPr>
        <w:pStyle w:val="Prrafodelista"/>
        <w:numPr>
          <w:ilvl w:val="0"/>
          <w:numId w:val="39"/>
        </w:numPr>
        <w:spacing w:line="276" w:lineRule="auto"/>
        <w:jc w:val="both"/>
        <w:rPr>
          <w:rFonts w:asciiTheme="minorHAnsi" w:hAnsiTheme="minorHAnsi" w:cstheme="minorHAnsi"/>
        </w:rPr>
      </w:pPr>
      <w:r w:rsidRPr="001521DE">
        <w:rPr>
          <w:rFonts w:asciiTheme="minorHAnsi" w:hAnsiTheme="minorHAnsi" w:cstheme="minorHAnsi"/>
        </w:rPr>
        <w:t xml:space="preserve"> jmrami6@3p.mapfre.com</w:t>
      </w:r>
    </w:p>
    <w:p w14:paraId="0396D69A" w14:textId="1C632C83" w:rsidR="003767C9" w:rsidRDefault="003767C9" w:rsidP="001521DE"/>
    <w:p w14:paraId="6363FF84" w14:textId="56FD9F98" w:rsidR="00326D08" w:rsidRDefault="00326D08" w:rsidP="00326D08">
      <w:pPr>
        <w:pStyle w:val="Prrafodelista"/>
        <w:spacing w:line="276" w:lineRule="auto"/>
        <w:ind w:left="426" w:firstLine="142"/>
        <w:jc w:val="both"/>
        <w:rPr>
          <w:rFonts w:asciiTheme="minorHAnsi" w:hAnsiTheme="minorHAnsi" w:cstheme="minorHAnsi"/>
        </w:rPr>
      </w:pPr>
      <w:r w:rsidRPr="001521DE">
        <w:rPr>
          <w:rFonts w:asciiTheme="minorHAnsi" w:hAnsiTheme="minorHAnsi" w:cstheme="minorHAnsi"/>
        </w:rPr>
        <w:t xml:space="preserve">En el caso </w:t>
      </w:r>
      <w:r>
        <w:rPr>
          <w:rFonts w:asciiTheme="minorHAnsi" w:hAnsiTheme="minorHAnsi" w:cstheme="minorHAnsi"/>
        </w:rPr>
        <w:t xml:space="preserve">que se detecte </w:t>
      </w:r>
      <w:r w:rsidR="009500F2">
        <w:rPr>
          <w:rFonts w:asciiTheme="minorHAnsi" w:hAnsiTheme="minorHAnsi" w:cstheme="minorHAnsi"/>
        </w:rPr>
        <w:t>más</w:t>
      </w:r>
      <w:r>
        <w:rPr>
          <w:rFonts w:asciiTheme="minorHAnsi" w:hAnsiTheme="minorHAnsi" w:cstheme="minorHAnsi"/>
        </w:rPr>
        <w:t xml:space="preserve"> de 10 </w:t>
      </w:r>
      <w:r w:rsidR="009500F2">
        <w:rPr>
          <w:rFonts w:asciiTheme="minorHAnsi" w:hAnsiTheme="minorHAnsi" w:cstheme="minorHAnsi"/>
        </w:rPr>
        <w:t>oficinas</w:t>
      </w:r>
      <w:r>
        <w:rPr>
          <w:rFonts w:asciiTheme="minorHAnsi" w:hAnsiTheme="minorHAnsi" w:cstheme="minorHAnsi"/>
        </w:rPr>
        <w:t xml:space="preserve"> de bajas</w:t>
      </w:r>
      <w:r w:rsidR="009500F2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se pararan </w:t>
      </w:r>
      <w:r w:rsidR="009500F2">
        <w:rPr>
          <w:rFonts w:asciiTheme="minorHAnsi" w:hAnsiTheme="minorHAnsi" w:cstheme="minorHAnsi"/>
        </w:rPr>
        <w:t>los procesos</w:t>
      </w:r>
      <w:r>
        <w:rPr>
          <w:rFonts w:asciiTheme="minorHAnsi" w:hAnsiTheme="minorHAnsi" w:cstheme="minorHAnsi"/>
        </w:rPr>
        <w:t xml:space="preserve"> de generación de los xml y </w:t>
      </w:r>
      <w:r w:rsidRPr="001521DE">
        <w:rPr>
          <w:rFonts w:asciiTheme="minorHAnsi" w:hAnsiTheme="minorHAnsi" w:cstheme="minorHAnsi"/>
        </w:rPr>
        <w:t xml:space="preserve">se enviará un correo </w:t>
      </w:r>
      <w:r>
        <w:rPr>
          <w:rFonts w:asciiTheme="minorHAnsi" w:hAnsiTheme="minorHAnsi" w:cstheme="minorHAnsi"/>
        </w:rPr>
        <w:t xml:space="preserve">de aviso a los gestores </w:t>
      </w:r>
      <w:r w:rsidRPr="001521DE">
        <w:rPr>
          <w:rFonts w:asciiTheme="minorHAnsi" w:hAnsiTheme="minorHAnsi" w:cstheme="minorHAnsi"/>
        </w:rPr>
        <w:t>de la red en la red</w:t>
      </w:r>
      <w:r>
        <w:rPr>
          <w:rFonts w:asciiTheme="minorHAnsi" w:hAnsiTheme="minorHAnsi" w:cstheme="minorHAnsi"/>
        </w:rPr>
        <w:t xml:space="preserve"> </w:t>
      </w:r>
      <w:r w:rsidRPr="001521DE">
        <w:rPr>
          <w:rFonts w:asciiTheme="minorHAnsi" w:hAnsiTheme="minorHAnsi" w:cstheme="minorHAnsi"/>
        </w:rPr>
        <w:t>inicialmente a</w:t>
      </w:r>
      <w:r>
        <w:rPr>
          <w:rFonts w:asciiTheme="minorHAnsi" w:hAnsiTheme="minorHAnsi" w:cstheme="minorHAnsi"/>
        </w:rPr>
        <w:t>:</w:t>
      </w:r>
    </w:p>
    <w:p w14:paraId="32ADCCEB" w14:textId="77777777" w:rsidR="00326D08" w:rsidRDefault="00326D08" w:rsidP="00326D08">
      <w:pPr>
        <w:pStyle w:val="Prrafodelista"/>
        <w:numPr>
          <w:ilvl w:val="0"/>
          <w:numId w:val="39"/>
        </w:numPr>
        <w:spacing w:line="276" w:lineRule="auto"/>
        <w:jc w:val="both"/>
        <w:rPr>
          <w:rFonts w:asciiTheme="minorHAnsi" w:hAnsiTheme="minorHAnsi" w:cstheme="minorHAnsi"/>
        </w:rPr>
      </w:pPr>
      <w:r w:rsidRPr="001521DE">
        <w:rPr>
          <w:rFonts w:asciiTheme="minorHAnsi" w:hAnsiTheme="minorHAnsi" w:cstheme="minorHAnsi"/>
        </w:rPr>
        <w:t xml:space="preserve"> </w:t>
      </w:r>
      <w:hyperlink r:id="rId17" w:history="1">
        <w:r w:rsidRPr="001521DE">
          <w:rPr>
            <w:rFonts w:cstheme="minorHAnsi"/>
            <w:bCs/>
          </w:rPr>
          <w:t>manovo@3p.mapfre.com</w:t>
        </w:r>
      </w:hyperlink>
    </w:p>
    <w:p w14:paraId="509B0FC3" w14:textId="77777777" w:rsidR="00326D08" w:rsidRDefault="003D7AF6" w:rsidP="00326D08">
      <w:pPr>
        <w:pStyle w:val="Prrafodelista"/>
        <w:numPr>
          <w:ilvl w:val="0"/>
          <w:numId w:val="39"/>
        </w:numPr>
        <w:spacing w:line="276" w:lineRule="auto"/>
        <w:jc w:val="both"/>
        <w:rPr>
          <w:rFonts w:asciiTheme="minorHAnsi" w:hAnsiTheme="minorHAnsi" w:cstheme="minorHAnsi"/>
        </w:rPr>
      </w:pPr>
      <w:hyperlink r:id="rId18" w:history="1">
        <w:r w:rsidR="00326D08" w:rsidRPr="001521DE">
          <w:rPr>
            <w:rFonts w:cstheme="minorHAnsi"/>
            <w:bCs/>
          </w:rPr>
          <w:t>moyarom@3p.mapfre.com</w:t>
        </w:r>
      </w:hyperlink>
      <w:r w:rsidR="00326D08" w:rsidRPr="001521DE">
        <w:rPr>
          <w:rFonts w:asciiTheme="minorHAnsi" w:hAnsiTheme="minorHAnsi" w:cstheme="minorHAnsi"/>
        </w:rPr>
        <w:t xml:space="preserve"> </w:t>
      </w:r>
    </w:p>
    <w:p w14:paraId="67B8951D" w14:textId="77777777" w:rsidR="00326D08" w:rsidRPr="001521DE" w:rsidRDefault="00326D08" w:rsidP="00326D08">
      <w:pPr>
        <w:pStyle w:val="Prrafodelista"/>
        <w:numPr>
          <w:ilvl w:val="0"/>
          <w:numId w:val="39"/>
        </w:numPr>
        <w:spacing w:line="276" w:lineRule="auto"/>
        <w:jc w:val="both"/>
        <w:rPr>
          <w:rFonts w:asciiTheme="minorHAnsi" w:hAnsiTheme="minorHAnsi" w:cstheme="minorHAnsi"/>
        </w:rPr>
      </w:pPr>
      <w:r w:rsidRPr="001521DE">
        <w:rPr>
          <w:rFonts w:asciiTheme="minorHAnsi" w:hAnsiTheme="minorHAnsi" w:cstheme="minorHAnsi"/>
        </w:rPr>
        <w:t xml:space="preserve"> jmrami6@3p.mapfre.com</w:t>
      </w:r>
    </w:p>
    <w:p w14:paraId="23AF54F7" w14:textId="4E1A85F8" w:rsidR="00326D08" w:rsidRDefault="00326D08" w:rsidP="001521DE"/>
    <w:p w14:paraId="6A926D0F" w14:textId="77777777" w:rsidR="00326D08" w:rsidRPr="00E0117D" w:rsidRDefault="00326D08" w:rsidP="001521DE"/>
    <w:p w14:paraId="45589BE1" w14:textId="77777777" w:rsidR="008B3058" w:rsidRDefault="008B3058" w:rsidP="008B3058">
      <w:pPr>
        <w:pStyle w:val="Ttulo4"/>
        <w:spacing w:before="240" w:after="0"/>
        <w:rPr>
          <w:lang w:val="es-ES"/>
        </w:rPr>
      </w:pPr>
      <w:bookmarkStart w:id="12" w:name="_Toc240696762"/>
      <w:bookmarkStart w:id="13" w:name="_Toc332630028"/>
      <w:bookmarkStart w:id="14" w:name="_Toc46821459"/>
      <w:r w:rsidRPr="00596A1E">
        <w:rPr>
          <w:lang w:val="es-ES"/>
        </w:rPr>
        <w:t>Poscondiciones</w:t>
      </w:r>
      <w:bookmarkEnd w:id="12"/>
      <w:bookmarkEnd w:id="13"/>
      <w:bookmarkEnd w:id="14"/>
    </w:p>
    <w:p w14:paraId="7231062D" w14:textId="77777777" w:rsidR="001521DE" w:rsidRDefault="001521DE" w:rsidP="001521DE">
      <w:pPr>
        <w:pStyle w:val="Prrafodelista"/>
        <w:spacing w:line="276" w:lineRule="auto"/>
        <w:ind w:left="426" w:firstLine="142"/>
        <w:jc w:val="both"/>
        <w:rPr>
          <w:rFonts w:asciiTheme="minorHAnsi" w:hAnsiTheme="minorHAnsi" w:cstheme="minorHAnsi"/>
        </w:rPr>
      </w:pPr>
    </w:p>
    <w:p w14:paraId="7360CDFE" w14:textId="0C138CDC" w:rsidR="008B3058" w:rsidRPr="001521DE" w:rsidRDefault="001521DE" w:rsidP="001521DE">
      <w:pPr>
        <w:pStyle w:val="Prrafodelista"/>
        <w:spacing w:line="276" w:lineRule="auto"/>
        <w:ind w:left="426" w:firstLine="142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Se dejarán los ficheros XML de las oficinas en la NAS para ser procesado</w:t>
      </w:r>
      <w:r w:rsidR="008450C0">
        <w:rPr>
          <w:rFonts w:asciiTheme="minorHAnsi" w:hAnsiTheme="minorHAnsi" w:cstheme="minorHAnsi"/>
        </w:rPr>
        <w:t>s por</w:t>
      </w:r>
      <w:r>
        <w:rPr>
          <w:rFonts w:asciiTheme="minorHAnsi" w:hAnsiTheme="minorHAnsi" w:cstheme="minorHAnsi"/>
        </w:rPr>
        <w:t xml:space="preserve"> los procesos de actualización de oficinas de Tridion </w:t>
      </w:r>
    </w:p>
    <w:p w14:paraId="4CB37F5A" w14:textId="46941B2A" w:rsidR="008450C0" w:rsidRDefault="008450C0">
      <w:pPr>
        <w:spacing w:before="0"/>
        <w:ind w:firstLine="0"/>
        <w:jc w:val="left"/>
        <w:rPr>
          <w:rFonts w:ascii="Calibri" w:eastAsia="Calibri" w:hAnsi="Calibri"/>
          <w:szCs w:val="22"/>
          <w:lang w:val="es-ES"/>
        </w:rPr>
      </w:pPr>
      <w:r>
        <w:br w:type="page"/>
      </w:r>
    </w:p>
    <w:p w14:paraId="5F650150" w14:textId="4F61DDAA" w:rsidR="00581070" w:rsidRPr="004D241A" w:rsidRDefault="00B74E12" w:rsidP="00515CCD">
      <w:pPr>
        <w:pStyle w:val="Ttulo3"/>
      </w:pPr>
      <w:bookmarkStart w:id="15" w:name="_Toc46821460"/>
      <w:r>
        <w:lastRenderedPageBreak/>
        <w:t xml:space="preserve">CU002 – </w:t>
      </w:r>
      <w:r w:rsidR="00087037">
        <w:t>Actualización Información Oficinas</w:t>
      </w:r>
      <w:bookmarkEnd w:id="15"/>
    </w:p>
    <w:tbl>
      <w:tblPr>
        <w:tblW w:w="525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63"/>
        <w:gridCol w:w="1980"/>
        <w:gridCol w:w="5514"/>
      </w:tblGrid>
      <w:tr w:rsidR="00581070" w:rsidRPr="00F47E6C" w14:paraId="60ECB8CB" w14:textId="77777777" w:rsidTr="00C120CB">
        <w:tc>
          <w:tcPr>
            <w:tcW w:w="908" w:type="pct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shd w:val="clear" w:color="auto" w:fill="B3B3B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F03D1E" w14:textId="77777777" w:rsidR="00581070" w:rsidRPr="00F47E6C" w:rsidRDefault="00581070" w:rsidP="00C120CB">
            <w:pPr>
              <w:pStyle w:val="TablaTit3"/>
              <w:rPr>
                <w:lang w:val="es-ES"/>
              </w:rPr>
            </w:pPr>
            <w:r w:rsidRPr="00F47E6C">
              <w:rPr>
                <w:lang w:val="es-ES"/>
              </w:rPr>
              <w:t>ID Caso de Uso</w:t>
            </w:r>
          </w:p>
        </w:tc>
        <w:tc>
          <w:tcPr>
            <w:tcW w:w="4092" w:type="pct"/>
            <w:gridSpan w:val="2"/>
            <w:tcBorders>
              <w:top w:val="single" w:sz="8" w:space="0" w:color="808080"/>
              <w:left w:val="nil"/>
              <w:bottom w:val="single" w:sz="8" w:space="0" w:color="808080"/>
              <w:right w:val="single" w:sz="8" w:space="0" w:color="80808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B6586AE" w14:textId="7DBA8D35" w:rsidR="00581070" w:rsidRPr="00F47E6C" w:rsidRDefault="00581070" w:rsidP="00B74E12">
            <w:pPr>
              <w:pStyle w:val="TablaTit3"/>
              <w:rPr>
                <w:color w:val="000000"/>
                <w:lang w:val="es-ES"/>
              </w:rPr>
            </w:pPr>
            <w:r>
              <w:rPr>
                <w:color w:val="000000"/>
                <w:lang w:val="es-ES"/>
              </w:rPr>
              <w:t>CU00</w:t>
            </w:r>
            <w:r w:rsidR="00B74E12">
              <w:rPr>
                <w:color w:val="000000"/>
                <w:lang w:val="es-ES"/>
              </w:rPr>
              <w:t>2</w:t>
            </w:r>
            <w:r w:rsidR="00087037">
              <w:rPr>
                <w:color w:val="000000"/>
                <w:lang w:val="es-ES"/>
              </w:rPr>
              <w:t xml:space="preserve"> Actualización Información Oficinas</w:t>
            </w:r>
          </w:p>
        </w:tc>
      </w:tr>
      <w:tr w:rsidR="00581070" w:rsidRPr="00F47E6C" w14:paraId="18FDCB81" w14:textId="77777777" w:rsidTr="00C120CB">
        <w:tc>
          <w:tcPr>
            <w:tcW w:w="908" w:type="pct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shd w:val="clear" w:color="auto" w:fill="B3B3B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7A400D" w14:textId="77777777" w:rsidR="00581070" w:rsidRPr="00F47E6C" w:rsidRDefault="00581070" w:rsidP="00C120CB">
            <w:pPr>
              <w:pStyle w:val="TablaTit3"/>
              <w:rPr>
                <w:lang w:val="es-ES"/>
              </w:rPr>
            </w:pPr>
            <w:r w:rsidRPr="00F47E6C">
              <w:rPr>
                <w:lang w:val="es-ES"/>
              </w:rPr>
              <w:t>Agrupación Funcional</w:t>
            </w:r>
          </w:p>
        </w:tc>
        <w:tc>
          <w:tcPr>
            <w:tcW w:w="4092" w:type="pct"/>
            <w:gridSpan w:val="2"/>
            <w:tcBorders>
              <w:top w:val="nil"/>
              <w:left w:val="nil"/>
              <w:bottom w:val="single" w:sz="8" w:space="0" w:color="808080"/>
              <w:right w:val="single" w:sz="8" w:space="0" w:color="80808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F819AD" w14:textId="77777777" w:rsidR="00581070" w:rsidRPr="00F47E6C" w:rsidRDefault="00581070" w:rsidP="00C120CB">
            <w:pPr>
              <w:pStyle w:val="TablaTit3"/>
              <w:rPr>
                <w:lang w:val="es-ES"/>
              </w:rPr>
            </w:pPr>
            <w:r>
              <w:rPr>
                <w:lang w:val="es-ES"/>
              </w:rPr>
              <w:t>FU001</w:t>
            </w:r>
          </w:p>
        </w:tc>
      </w:tr>
      <w:tr w:rsidR="00581070" w:rsidRPr="00F47E6C" w14:paraId="30705A3E" w14:textId="77777777" w:rsidTr="00C120CB">
        <w:tc>
          <w:tcPr>
            <w:tcW w:w="1989" w:type="pct"/>
            <w:gridSpan w:val="2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shd w:val="clear" w:color="auto" w:fill="B3B3B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B74DC8B" w14:textId="77777777" w:rsidR="00581070" w:rsidRPr="00F47E6C" w:rsidRDefault="00581070" w:rsidP="00C120CB">
            <w:pPr>
              <w:pStyle w:val="TablaTit3"/>
              <w:rPr>
                <w:lang w:val="es-ES"/>
              </w:rPr>
            </w:pPr>
            <w:r w:rsidRPr="00F47E6C">
              <w:rPr>
                <w:lang w:val="es-ES"/>
              </w:rPr>
              <w:t>Estado</w:t>
            </w:r>
          </w:p>
        </w:tc>
        <w:tc>
          <w:tcPr>
            <w:tcW w:w="3011" w:type="pct"/>
            <w:tcBorders>
              <w:top w:val="nil"/>
              <w:left w:val="nil"/>
              <w:bottom w:val="single" w:sz="8" w:space="0" w:color="808080"/>
              <w:right w:val="single" w:sz="8" w:space="0" w:color="808080"/>
            </w:tcBorders>
            <w:shd w:val="clear" w:color="auto" w:fill="B2B2B2"/>
            <w:vAlign w:val="center"/>
            <w:hideMark/>
          </w:tcPr>
          <w:p w14:paraId="2D3DA1AE" w14:textId="77777777" w:rsidR="00581070" w:rsidRPr="00F47E6C" w:rsidRDefault="00581070" w:rsidP="00C120CB">
            <w:pPr>
              <w:pStyle w:val="TablaTit3"/>
              <w:rPr>
                <w:lang w:val="es-ES"/>
              </w:rPr>
            </w:pPr>
            <w:r w:rsidRPr="00F47E6C">
              <w:rPr>
                <w:lang w:val="es-ES"/>
              </w:rPr>
              <w:t>Tipo</w:t>
            </w:r>
          </w:p>
        </w:tc>
      </w:tr>
      <w:tr w:rsidR="00581070" w:rsidRPr="00F47E6C" w14:paraId="74B206CD" w14:textId="77777777" w:rsidTr="00C120CB">
        <w:tc>
          <w:tcPr>
            <w:tcW w:w="1989" w:type="pct"/>
            <w:gridSpan w:val="2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42C1AE" w14:textId="77777777" w:rsidR="00581070" w:rsidRPr="00F47E6C" w:rsidRDefault="00581070" w:rsidP="00C120CB">
            <w:pPr>
              <w:pStyle w:val="TablaNormal0"/>
              <w:rPr>
                <w:lang w:val="es-ES"/>
              </w:rPr>
            </w:pPr>
            <w:r w:rsidRPr="00F47E6C">
              <w:rPr>
                <w:lang w:val="es-E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F47E6C"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 w:rsidRPr="00F47E6C">
              <w:rPr>
                <w:lang w:val="es-ES"/>
              </w:rPr>
              <w:fldChar w:fldCharType="end"/>
            </w:r>
            <w:r>
              <w:rPr>
                <w:lang w:val="es-ES"/>
              </w:rPr>
              <w:t xml:space="preserve"> En progr</w:t>
            </w:r>
            <w:r w:rsidRPr="00F47E6C">
              <w:rPr>
                <w:lang w:val="es-ES"/>
              </w:rPr>
              <w:t>eso</w:t>
            </w:r>
          </w:p>
          <w:p w14:paraId="590D2326" w14:textId="77777777" w:rsidR="00581070" w:rsidRPr="00F47E6C" w:rsidRDefault="00581070" w:rsidP="00C120CB">
            <w:pPr>
              <w:pStyle w:val="TablaNormal0"/>
              <w:rPr>
                <w:rFonts w:ascii="Times New Roman" w:hAnsi="Times New Roman"/>
                <w:lang w:val="es-ES"/>
              </w:rPr>
            </w:pPr>
            <w:r w:rsidRPr="00F47E6C">
              <w:rPr>
                <w:lang w:val="es-ES"/>
              </w:rPr>
              <w:fldChar w:fldCharType="begin">
                <w:ffData>
                  <w:name w:val="Casilla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F47E6C"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 w:rsidRPr="00F47E6C">
              <w:rPr>
                <w:lang w:val="es-ES"/>
              </w:rPr>
              <w:fldChar w:fldCharType="end"/>
            </w:r>
            <w:r w:rsidRPr="00F47E6C">
              <w:rPr>
                <w:lang w:val="es-ES"/>
              </w:rPr>
              <w:t xml:space="preserve"> Completado</w:t>
            </w:r>
          </w:p>
          <w:p w14:paraId="680A5B11" w14:textId="77777777" w:rsidR="00581070" w:rsidRPr="00F47E6C" w:rsidRDefault="00581070" w:rsidP="00C120CB">
            <w:pPr>
              <w:ind w:firstLine="0"/>
              <w:rPr>
                <w:rFonts w:eastAsia="Calibri" w:cs="Arial"/>
                <w:szCs w:val="22"/>
                <w:lang w:val="es-ES"/>
              </w:rPr>
            </w:pPr>
          </w:p>
        </w:tc>
        <w:tc>
          <w:tcPr>
            <w:tcW w:w="3011" w:type="pct"/>
            <w:tcBorders>
              <w:top w:val="nil"/>
              <w:left w:val="nil"/>
              <w:bottom w:val="single" w:sz="8" w:space="0" w:color="808080"/>
              <w:right w:val="single" w:sz="8" w:space="0" w:color="808080"/>
            </w:tcBorders>
            <w:shd w:val="clear" w:color="auto" w:fill="auto"/>
            <w:vAlign w:val="center"/>
            <w:hideMark/>
          </w:tcPr>
          <w:p w14:paraId="70549B73" w14:textId="3969A3EE" w:rsidR="00581070" w:rsidRPr="00F47E6C" w:rsidRDefault="00EA361A" w:rsidP="00C120CB">
            <w:pPr>
              <w:pStyle w:val="TablaNormal0"/>
              <w:rPr>
                <w:lang w:val="es-ES"/>
              </w:rPr>
            </w:pPr>
            <w:r>
              <w:rPr>
                <w:lang w:val="es-E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>
              <w:rPr>
                <w:lang w:val="es-ES"/>
              </w:rPr>
              <w:fldChar w:fldCharType="end"/>
            </w:r>
            <w:r w:rsidR="00581070" w:rsidRPr="00F47E6C">
              <w:rPr>
                <w:lang w:val="es-ES"/>
              </w:rPr>
              <w:t xml:space="preserve"> Funcional</w:t>
            </w:r>
          </w:p>
          <w:p w14:paraId="78DC89C7" w14:textId="77777777" w:rsidR="00581070" w:rsidRPr="00F47E6C" w:rsidRDefault="00581070" w:rsidP="00C120CB">
            <w:pPr>
              <w:pStyle w:val="TablaNormal0"/>
              <w:rPr>
                <w:lang w:val="es-ES"/>
              </w:rPr>
            </w:pPr>
            <w:r w:rsidRPr="00F47E6C">
              <w:rPr>
                <w:lang w:val="es-ES"/>
              </w:rPr>
              <w:fldChar w:fldCharType="begin">
                <w:ffData>
                  <w:name w:val="Casilla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F47E6C"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 w:rsidRPr="00F47E6C">
              <w:rPr>
                <w:lang w:val="es-ES"/>
              </w:rPr>
              <w:fldChar w:fldCharType="end"/>
            </w:r>
            <w:r w:rsidRPr="00F47E6C">
              <w:rPr>
                <w:lang w:val="es-ES"/>
              </w:rPr>
              <w:t xml:space="preserve"> Batch</w:t>
            </w:r>
          </w:p>
          <w:p w14:paraId="3F9E9300" w14:textId="77777777" w:rsidR="00581070" w:rsidRPr="00F47E6C" w:rsidRDefault="00581070" w:rsidP="00C120CB">
            <w:pPr>
              <w:pStyle w:val="TablaNormal0"/>
              <w:rPr>
                <w:lang w:val="es-ES"/>
              </w:rPr>
            </w:pPr>
            <w:r w:rsidRPr="00F47E6C">
              <w:rPr>
                <w:lang w:val="es-E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F47E6C"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 w:rsidRPr="00F47E6C">
              <w:rPr>
                <w:lang w:val="es-ES"/>
              </w:rPr>
              <w:fldChar w:fldCharType="end"/>
            </w:r>
            <w:r>
              <w:rPr>
                <w:lang w:val="es-ES"/>
              </w:rPr>
              <w:t xml:space="preserve"> Regla de Negocio</w:t>
            </w:r>
          </w:p>
          <w:p w14:paraId="417A3CA5" w14:textId="77777777" w:rsidR="00581070" w:rsidRPr="00F47E6C" w:rsidRDefault="00581070" w:rsidP="00C120CB">
            <w:pPr>
              <w:pStyle w:val="TablaNormal0"/>
              <w:rPr>
                <w:lang w:val="es-ES"/>
              </w:rPr>
            </w:pPr>
            <w:r w:rsidRPr="00F47E6C">
              <w:rPr>
                <w:lang w:val="es-ES"/>
              </w:rPr>
              <w:fldChar w:fldCharType="begin">
                <w:ffData>
                  <w:name w:val="Casilla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F47E6C"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 w:rsidRPr="00F47E6C">
              <w:rPr>
                <w:lang w:val="es-ES"/>
              </w:rPr>
              <w:fldChar w:fldCharType="end"/>
            </w:r>
            <w:r w:rsidRPr="00F47E6C">
              <w:rPr>
                <w:lang w:val="es-ES"/>
              </w:rPr>
              <w:t xml:space="preserve"> Servicio</w:t>
            </w:r>
          </w:p>
          <w:p w14:paraId="09755106" w14:textId="4105A5FC" w:rsidR="00581070" w:rsidRPr="00F47E6C" w:rsidRDefault="00EA361A" w:rsidP="00C120CB">
            <w:pPr>
              <w:pStyle w:val="TablaNormal0"/>
              <w:rPr>
                <w:lang w:val="es-ES"/>
              </w:rPr>
            </w:pPr>
            <w:r>
              <w:rPr>
                <w:lang w:val="es-E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>
              <w:rPr>
                <w:lang w:val="es-ES"/>
              </w:rPr>
              <w:fldChar w:fldCharType="end"/>
            </w:r>
            <w:r w:rsidR="00581070" w:rsidRPr="00F47E6C">
              <w:rPr>
                <w:lang w:val="es-ES"/>
              </w:rPr>
              <w:t xml:space="preserve"> Proceso o Tarea</w:t>
            </w:r>
          </w:p>
        </w:tc>
      </w:tr>
      <w:tr w:rsidR="00581070" w:rsidRPr="00F47E6C" w14:paraId="7C9DE476" w14:textId="77777777" w:rsidTr="00C120CB">
        <w:tc>
          <w:tcPr>
            <w:tcW w:w="908" w:type="pct"/>
            <w:shd w:val="clear" w:color="auto" w:fill="FFFFFF"/>
            <w:vAlign w:val="center"/>
            <w:hideMark/>
          </w:tcPr>
          <w:p w14:paraId="6CBBEC71" w14:textId="77777777" w:rsidR="00581070" w:rsidRPr="00F47E6C" w:rsidRDefault="00581070" w:rsidP="00C120CB">
            <w:pPr>
              <w:rPr>
                <w:rFonts w:ascii="Times New Roman" w:hAnsi="Times New Roman"/>
                <w:sz w:val="20"/>
                <w:lang w:val="es-ES" w:eastAsia="es-ES"/>
              </w:rPr>
            </w:pPr>
          </w:p>
        </w:tc>
        <w:tc>
          <w:tcPr>
            <w:tcW w:w="1081" w:type="pct"/>
            <w:shd w:val="clear" w:color="auto" w:fill="FFFFFF"/>
            <w:vAlign w:val="center"/>
            <w:hideMark/>
          </w:tcPr>
          <w:p w14:paraId="006AA291" w14:textId="77777777" w:rsidR="00581070" w:rsidRPr="00F47E6C" w:rsidRDefault="00581070" w:rsidP="00C120CB">
            <w:pPr>
              <w:rPr>
                <w:rFonts w:ascii="Times New Roman" w:hAnsi="Times New Roman"/>
                <w:sz w:val="20"/>
                <w:lang w:val="es-ES" w:eastAsia="es-ES"/>
              </w:rPr>
            </w:pPr>
          </w:p>
        </w:tc>
        <w:tc>
          <w:tcPr>
            <w:tcW w:w="3011" w:type="pct"/>
            <w:shd w:val="clear" w:color="auto" w:fill="FFFFFF"/>
            <w:vAlign w:val="center"/>
            <w:hideMark/>
          </w:tcPr>
          <w:p w14:paraId="15EB3D5D" w14:textId="77777777" w:rsidR="00581070" w:rsidRPr="00F47E6C" w:rsidRDefault="00581070" w:rsidP="00C120CB">
            <w:pPr>
              <w:rPr>
                <w:rFonts w:ascii="Times New Roman" w:hAnsi="Times New Roman"/>
                <w:sz w:val="20"/>
                <w:lang w:val="es-ES" w:eastAsia="es-ES"/>
              </w:rPr>
            </w:pPr>
          </w:p>
        </w:tc>
      </w:tr>
    </w:tbl>
    <w:p w14:paraId="505279BE" w14:textId="77777777" w:rsidR="00581070" w:rsidRDefault="00581070" w:rsidP="00581070">
      <w:pPr>
        <w:pStyle w:val="ComentarioGua0"/>
        <w:ind w:firstLine="0"/>
      </w:pPr>
    </w:p>
    <w:p w14:paraId="07153B6E" w14:textId="77777777" w:rsidR="00581070" w:rsidRDefault="00581070" w:rsidP="00C2232A">
      <w:pPr>
        <w:pStyle w:val="Ttulo4"/>
      </w:pPr>
      <w:bookmarkStart w:id="16" w:name="_Toc46821461"/>
      <w:r>
        <w:t>Descripción Funcional</w:t>
      </w:r>
      <w:bookmarkEnd w:id="16"/>
    </w:p>
    <w:p w14:paraId="5456DA6F" w14:textId="77777777" w:rsidR="00F40C2D" w:rsidRDefault="00087037" w:rsidP="00087037">
      <w:pPr>
        <w:pStyle w:val="Prrafodelista"/>
        <w:spacing w:line="276" w:lineRule="auto"/>
        <w:ind w:left="426" w:firstLine="142"/>
        <w:jc w:val="both"/>
        <w:rPr>
          <w:rFonts w:asciiTheme="minorHAnsi" w:hAnsiTheme="minorHAnsi" w:cstheme="minorHAnsi"/>
        </w:rPr>
      </w:pPr>
      <w:r w:rsidRPr="00087037">
        <w:rPr>
          <w:rFonts w:asciiTheme="minorHAnsi" w:hAnsiTheme="minorHAnsi" w:cstheme="minorHAnsi"/>
        </w:rPr>
        <w:t xml:space="preserve">Será necesario modificar el proceso actual de TRIDION que lee y procesa los documentos XML de cada oficina, </w:t>
      </w:r>
      <w:r>
        <w:rPr>
          <w:rFonts w:asciiTheme="minorHAnsi" w:hAnsiTheme="minorHAnsi" w:cstheme="minorHAnsi"/>
        </w:rPr>
        <w:t>debido al  cambio de</w:t>
      </w:r>
      <w:r w:rsidRPr="00087037">
        <w:rPr>
          <w:rFonts w:asciiTheme="minorHAnsi" w:hAnsiTheme="minorHAnsi" w:cstheme="minorHAnsi"/>
        </w:rPr>
        <w:t xml:space="preserve"> estructura </w:t>
      </w:r>
      <w:r>
        <w:rPr>
          <w:rFonts w:asciiTheme="minorHAnsi" w:hAnsiTheme="minorHAnsi" w:cstheme="minorHAnsi"/>
        </w:rPr>
        <w:t>detallado en el CU001.</w:t>
      </w:r>
    </w:p>
    <w:p w14:paraId="4BF22957" w14:textId="6BD987CC" w:rsidR="00945B81" w:rsidRDefault="00F40C2D" w:rsidP="00087037">
      <w:pPr>
        <w:pStyle w:val="Prrafodelista"/>
        <w:spacing w:line="276" w:lineRule="auto"/>
        <w:ind w:left="426" w:firstLine="142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Se </w:t>
      </w:r>
      <w:r w:rsidR="008C4F10">
        <w:rPr>
          <w:rFonts w:asciiTheme="minorHAnsi" w:hAnsiTheme="minorHAnsi" w:cstheme="minorHAnsi"/>
        </w:rPr>
        <w:t>realizarán</w:t>
      </w:r>
      <w:r>
        <w:rPr>
          <w:rFonts w:asciiTheme="minorHAnsi" w:hAnsiTheme="minorHAnsi" w:cstheme="minorHAnsi"/>
        </w:rPr>
        <w:t xml:space="preserve"> los </w:t>
      </w:r>
      <w:r w:rsidR="00C73432">
        <w:rPr>
          <w:rFonts w:asciiTheme="minorHAnsi" w:hAnsiTheme="minorHAnsi" w:cstheme="minorHAnsi"/>
        </w:rPr>
        <w:t>siguientes cambios</w:t>
      </w:r>
      <w:r w:rsidR="008C4F10">
        <w:rPr>
          <w:rFonts w:asciiTheme="minorHAnsi" w:hAnsiTheme="minorHAnsi" w:cstheme="minorHAnsi"/>
        </w:rPr>
        <w:t xml:space="preserve"> </w:t>
      </w:r>
      <w:r w:rsidR="008C4F10" w:rsidRPr="00087037">
        <w:rPr>
          <w:rFonts w:asciiTheme="minorHAnsi" w:hAnsiTheme="minorHAnsi" w:cstheme="minorHAnsi"/>
        </w:rPr>
        <w:t>en</w:t>
      </w:r>
      <w:r w:rsidR="008C4F10">
        <w:rPr>
          <w:rFonts w:asciiTheme="minorHAnsi" w:hAnsiTheme="minorHAnsi" w:cstheme="minorHAnsi"/>
        </w:rPr>
        <w:t xml:space="preserve"> el apartado información de oficina</w:t>
      </w:r>
    </w:p>
    <w:p w14:paraId="39AA15CC" w14:textId="5775931A" w:rsidR="008C4F10" w:rsidRDefault="008C4F10" w:rsidP="00087037">
      <w:pPr>
        <w:pStyle w:val="Prrafodelista"/>
        <w:spacing w:line="276" w:lineRule="auto"/>
        <w:ind w:left="426" w:firstLine="142"/>
        <w:jc w:val="both"/>
        <w:rPr>
          <w:rFonts w:asciiTheme="minorHAnsi" w:hAnsiTheme="minorHAnsi" w:cstheme="minorHAnsi"/>
        </w:rPr>
      </w:pPr>
    </w:p>
    <w:p w14:paraId="54993FFC" w14:textId="38A0913F" w:rsidR="008C4F10" w:rsidRDefault="008C4F10" w:rsidP="00087037">
      <w:pPr>
        <w:pStyle w:val="Prrafodelista"/>
        <w:spacing w:line="276" w:lineRule="auto"/>
        <w:ind w:left="426" w:firstLine="142"/>
        <w:jc w:val="both"/>
        <w:rPr>
          <w:rFonts w:asciiTheme="minorHAnsi" w:hAnsiTheme="minorHAnsi" w:cstheme="minorHAnsi"/>
        </w:rPr>
      </w:pPr>
      <w:r>
        <w:rPr>
          <w:noProof/>
          <w:lang w:eastAsia="es-ES"/>
        </w:rPr>
        <w:drawing>
          <wp:inline distT="0" distB="0" distL="0" distR="0" wp14:anchorId="2FF5E122" wp14:editId="1C7CAA9A">
            <wp:extent cx="5400675" cy="1819910"/>
            <wp:effectExtent l="0" t="0" r="9525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EF0A" w14:textId="6181B351" w:rsidR="008C4F10" w:rsidRDefault="008C4F10" w:rsidP="00087037">
      <w:pPr>
        <w:pStyle w:val="Prrafodelista"/>
        <w:spacing w:line="276" w:lineRule="auto"/>
        <w:ind w:left="426" w:firstLine="142"/>
        <w:jc w:val="both"/>
        <w:rPr>
          <w:rFonts w:asciiTheme="minorHAnsi" w:hAnsiTheme="minorHAnsi" w:cstheme="minorHAnsi"/>
        </w:rPr>
      </w:pPr>
    </w:p>
    <w:p w14:paraId="47C914D3" w14:textId="347ECC01" w:rsidR="008C4F10" w:rsidRDefault="008C4F10" w:rsidP="00C73432">
      <w:pPr>
        <w:pStyle w:val="Ttulo4"/>
        <w:numPr>
          <w:ilvl w:val="0"/>
          <w:numId w:val="0"/>
        </w:numPr>
        <w:ind w:left="426"/>
        <w:rPr>
          <w:rFonts w:cstheme="minorHAnsi"/>
        </w:rPr>
      </w:pPr>
      <w:bookmarkStart w:id="17" w:name="_Toc46821462"/>
      <w:r w:rsidRPr="00C73432">
        <w:t>Horarios</w:t>
      </w:r>
      <w:bookmarkEnd w:id="17"/>
    </w:p>
    <w:p w14:paraId="250AD427" w14:textId="77777777" w:rsidR="008C4F10" w:rsidRDefault="008C4F10" w:rsidP="008C4F10">
      <w:r>
        <w:t>Si para el horario de una oficina es de jornada continua, es decir, la hora de fin de mañana es igual a la fecha de inicio de tarde, el horario se mostrará de la siguiente forma:</w:t>
      </w:r>
    </w:p>
    <w:p w14:paraId="2B799BB5" w14:textId="77777777" w:rsidR="008C4F10" w:rsidRPr="008B37F3" w:rsidRDefault="008C4F10" w:rsidP="008C4F10">
      <w:pPr>
        <w:ind w:left="708"/>
        <w:rPr>
          <w:i/>
          <w:sz w:val="22"/>
        </w:rPr>
      </w:pPr>
      <w:r>
        <w:rPr>
          <w:i/>
          <w:sz w:val="22"/>
        </w:rPr>
        <w:t>L-J Hora_inicio_mañana</w:t>
      </w:r>
      <w:r w:rsidRPr="008B37F3">
        <w:rPr>
          <w:i/>
          <w:sz w:val="22"/>
        </w:rPr>
        <w:t>-Hora_fin_tarde</w:t>
      </w:r>
    </w:p>
    <w:p w14:paraId="735749CA" w14:textId="77777777" w:rsidR="008C4F10" w:rsidRPr="008B37F3" w:rsidRDefault="008C4F10" w:rsidP="008C4F10">
      <w:pPr>
        <w:ind w:left="708"/>
        <w:rPr>
          <w:i/>
          <w:sz w:val="22"/>
        </w:rPr>
      </w:pPr>
      <w:r w:rsidRPr="008B37F3">
        <w:rPr>
          <w:i/>
          <w:sz w:val="22"/>
        </w:rPr>
        <w:t>V Hora_inicio_mañana</w:t>
      </w:r>
      <w:r>
        <w:rPr>
          <w:i/>
          <w:sz w:val="22"/>
        </w:rPr>
        <w:t>-</w:t>
      </w:r>
      <w:r w:rsidRPr="008B37F3">
        <w:rPr>
          <w:i/>
          <w:sz w:val="22"/>
        </w:rPr>
        <w:t>Hora_fin_tarde</w:t>
      </w:r>
    </w:p>
    <w:p w14:paraId="76B6BED2" w14:textId="77777777" w:rsidR="008C4F10" w:rsidRDefault="008C4F10" w:rsidP="008C4F10">
      <w:r>
        <w:t>Si el horario de lunes a jueves es exactamente igual al horario de viernes, únicamente se mostrará una línea con el siguiente formato:</w:t>
      </w:r>
    </w:p>
    <w:p w14:paraId="5BC3629E" w14:textId="77777777" w:rsidR="008C4F10" w:rsidRPr="00FE7C58" w:rsidRDefault="008C4F10" w:rsidP="008C4F10">
      <w:pPr>
        <w:rPr>
          <w:i/>
          <w:sz w:val="22"/>
        </w:rPr>
      </w:pPr>
      <w:r>
        <w:rPr>
          <w:i/>
          <w:sz w:val="22"/>
        </w:rPr>
        <w:t>L-V</w:t>
      </w:r>
      <w:r w:rsidRPr="00FE7C58">
        <w:rPr>
          <w:i/>
          <w:sz w:val="22"/>
        </w:rPr>
        <w:t xml:space="preserve"> Hora_inicio_mañana-Hora_fin_mañana / Hora_inicio_tarde-Hora_fin_tarde</w:t>
      </w:r>
    </w:p>
    <w:p w14:paraId="71AB29A0" w14:textId="77777777" w:rsidR="008C4F10" w:rsidRDefault="008C4F10" w:rsidP="008C4F10">
      <w:r>
        <w:t>Si el horario de lunes a jueves no es igual al horario de viernes, se mostrarán en dos líneas separadas:</w:t>
      </w:r>
    </w:p>
    <w:p w14:paraId="4E68E459" w14:textId="77777777" w:rsidR="008C4F10" w:rsidRDefault="008C4F10" w:rsidP="008C4F10">
      <w:pPr>
        <w:rPr>
          <w:i/>
          <w:sz w:val="22"/>
        </w:rPr>
      </w:pPr>
      <w:r>
        <w:rPr>
          <w:i/>
          <w:sz w:val="22"/>
        </w:rPr>
        <w:t>L-J</w:t>
      </w:r>
      <w:r w:rsidRPr="00FE7C58">
        <w:rPr>
          <w:i/>
          <w:sz w:val="22"/>
        </w:rPr>
        <w:t xml:space="preserve"> Hora_inicio_mañana-Hora_fin_mañana / Hora_inicio_tarde-Hora_fin_tarde</w:t>
      </w:r>
    </w:p>
    <w:p w14:paraId="290D02AD" w14:textId="77777777" w:rsidR="008C4F10" w:rsidRPr="00FE7C58" w:rsidRDefault="008C4F10" w:rsidP="008C4F10">
      <w:pPr>
        <w:rPr>
          <w:i/>
          <w:sz w:val="22"/>
        </w:rPr>
      </w:pPr>
      <w:r>
        <w:rPr>
          <w:i/>
          <w:sz w:val="22"/>
        </w:rPr>
        <w:lastRenderedPageBreak/>
        <w:t>V</w:t>
      </w:r>
      <w:r w:rsidRPr="00FE7C58">
        <w:rPr>
          <w:i/>
          <w:sz w:val="22"/>
        </w:rPr>
        <w:t xml:space="preserve"> Hora_inicio_mañana-Hora_fin_mañana / Hora_inicio_tarde-Hora_fin_tarde</w:t>
      </w:r>
    </w:p>
    <w:p w14:paraId="732C603D" w14:textId="77777777" w:rsidR="008C4F10" w:rsidRDefault="008C4F10" w:rsidP="008C4F10">
      <w:r>
        <w:t>Lo anterior se aplica tanto al horario de invierno como al horario de verano.</w:t>
      </w:r>
    </w:p>
    <w:p w14:paraId="0875099C" w14:textId="4E5DE207" w:rsidR="008C4F10" w:rsidRDefault="008C4F10" w:rsidP="008C4F10">
      <w:r>
        <w:t>Si no hay horario de sábado no se mostrará referencia al mismo.</w:t>
      </w:r>
    </w:p>
    <w:p w14:paraId="02B4FB24" w14:textId="07374617" w:rsidR="00AD29D3" w:rsidRDefault="00AD29D3" w:rsidP="008C4F10">
      <w:r>
        <w:t xml:space="preserve">El horario de verano se </w:t>
      </w:r>
      <w:r w:rsidR="00F91AD9">
        <w:t>mostrará</w:t>
      </w:r>
      <w:r>
        <w:t xml:space="preserve"> si el campo </w:t>
      </w:r>
      <w:r w:rsidRPr="00AD29D3">
        <w:t xml:space="preserve">PERIODO_VERANO_S_N </w:t>
      </w:r>
      <w:r>
        <w:t xml:space="preserve"> es igual a “S” y durante el periodo comprendido entre las fechas establecidas por los campos  </w:t>
      </w:r>
      <w:r w:rsidRPr="00AD29D3">
        <w:t>PERIODO_INICIO_VERANO</w:t>
      </w:r>
      <w:r>
        <w:t xml:space="preserve"> y </w:t>
      </w:r>
      <w:r w:rsidRPr="00AD29D3">
        <w:t>PERIODO_FIN_VERANO</w:t>
      </w:r>
    </w:p>
    <w:p w14:paraId="1794771D" w14:textId="77777777" w:rsidR="008C4F10" w:rsidRDefault="008C4F10" w:rsidP="008C4F10">
      <w:pPr>
        <w:rPr>
          <w:b/>
          <w:i/>
          <w:color w:val="C00000"/>
          <w:sz w:val="22"/>
          <w:szCs w:val="22"/>
        </w:rPr>
      </w:pPr>
      <w:r>
        <w:rPr>
          <w:b/>
          <w:i/>
          <w:color w:val="C00000"/>
          <w:sz w:val="22"/>
          <w:szCs w:val="22"/>
        </w:rPr>
        <w:t>Ejemplos de visualización:</w:t>
      </w:r>
    </w:p>
    <w:p w14:paraId="35AA5180" w14:textId="77777777" w:rsidR="008C4F10" w:rsidRDefault="008C4F10" w:rsidP="008C4F10">
      <w:pPr>
        <w:rPr>
          <w:b/>
          <w:i/>
          <w:color w:val="C00000"/>
          <w:sz w:val="22"/>
          <w:szCs w:val="22"/>
        </w:rPr>
      </w:pPr>
    </w:p>
    <w:p w14:paraId="62057DA8" w14:textId="77777777" w:rsidR="008C4F10" w:rsidRPr="00BC1AFF" w:rsidRDefault="008C4F10" w:rsidP="008C4F10">
      <w:pPr>
        <w:spacing w:before="0"/>
        <w:ind w:left="849"/>
        <w:rPr>
          <w:b/>
          <w:i/>
          <w:color w:val="C00000"/>
          <w:sz w:val="22"/>
          <w:szCs w:val="22"/>
        </w:rPr>
      </w:pPr>
      <w:r w:rsidRPr="00BC1AFF">
        <w:rPr>
          <w:b/>
          <w:i/>
          <w:color w:val="C00000"/>
          <w:sz w:val="22"/>
          <w:szCs w:val="22"/>
        </w:rPr>
        <w:t>Horario normal:</w:t>
      </w:r>
    </w:p>
    <w:p w14:paraId="07B26DED" w14:textId="77777777" w:rsidR="008C4F10" w:rsidRDefault="008C4F10" w:rsidP="008C4F10">
      <w:pPr>
        <w:spacing w:before="0"/>
        <w:ind w:left="990"/>
        <w:rPr>
          <w:i/>
          <w:color w:val="C00000"/>
          <w:sz w:val="22"/>
          <w:szCs w:val="22"/>
        </w:rPr>
      </w:pPr>
      <w:r w:rsidRPr="00BC1AFF">
        <w:rPr>
          <w:i/>
          <w:color w:val="C00000"/>
          <w:sz w:val="22"/>
          <w:szCs w:val="22"/>
        </w:rPr>
        <w:t>L-J 9:00-14:00 / 16:00-19:00</w:t>
      </w:r>
    </w:p>
    <w:p w14:paraId="632FD30B" w14:textId="2BC4BF2E" w:rsidR="008C4F10" w:rsidRDefault="008C4F10" w:rsidP="008C4F10">
      <w:pPr>
        <w:spacing w:before="0"/>
        <w:ind w:left="990"/>
        <w:rPr>
          <w:i/>
          <w:color w:val="C00000"/>
          <w:sz w:val="22"/>
          <w:szCs w:val="22"/>
        </w:rPr>
      </w:pPr>
      <w:r>
        <w:rPr>
          <w:i/>
          <w:color w:val="C00000"/>
          <w:sz w:val="22"/>
          <w:szCs w:val="22"/>
        </w:rPr>
        <w:t>V</w:t>
      </w:r>
      <w:r w:rsidRPr="00BC1AFF">
        <w:rPr>
          <w:i/>
          <w:color w:val="C00000"/>
          <w:sz w:val="22"/>
          <w:szCs w:val="22"/>
        </w:rPr>
        <w:t xml:space="preserve"> 9:00-14:00 </w:t>
      </w:r>
    </w:p>
    <w:p w14:paraId="3CC044CF" w14:textId="77777777" w:rsidR="008C4F10" w:rsidRDefault="008C4F10" w:rsidP="008C4F10">
      <w:pPr>
        <w:spacing w:before="0"/>
        <w:ind w:left="990"/>
        <w:rPr>
          <w:i/>
          <w:color w:val="C00000"/>
          <w:sz w:val="22"/>
          <w:szCs w:val="22"/>
        </w:rPr>
      </w:pPr>
      <w:r>
        <w:rPr>
          <w:i/>
          <w:color w:val="C00000"/>
          <w:sz w:val="22"/>
          <w:szCs w:val="22"/>
        </w:rPr>
        <w:t>S 9:00-14:00</w:t>
      </w:r>
    </w:p>
    <w:p w14:paraId="371C7DAF" w14:textId="77777777" w:rsidR="008C4F10" w:rsidRPr="00BC1AFF" w:rsidRDefault="008C4F10" w:rsidP="008C4F10">
      <w:pPr>
        <w:spacing w:before="0"/>
        <w:ind w:left="849"/>
        <w:rPr>
          <w:b/>
          <w:i/>
          <w:color w:val="C00000"/>
          <w:sz w:val="22"/>
          <w:szCs w:val="22"/>
        </w:rPr>
      </w:pPr>
      <w:r w:rsidRPr="00BC1AFF">
        <w:rPr>
          <w:b/>
          <w:i/>
          <w:color w:val="C00000"/>
          <w:sz w:val="22"/>
          <w:szCs w:val="22"/>
        </w:rPr>
        <w:t>Horario verano:</w:t>
      </w:r>
    </w:p>
    <w:p w14:paraId="5B0E7D29" w14:textId="77777777" w:rsidR="008C4F10" w:rsidRDefault="008C4F10" w:rsidP="008C4F10">
      <w:pPr>
        <w:spacing w:before="0"/>
        <w:ind w:left="990"/>
        <w:rPr>
          <w:i/>
          <w:color w:val="C00000"/>
          <w:sz w:val="22"/>
          <w:szCs w:val="22"/>
        </w:rPr>
      </w:pPr>
      <w:r w:rsidRPr="00BC1AFF">
        <w:rPr>
          <w:i/>
          <w:color w:val="C00000"/>
          <w:sz w:val="22"/>
          <w:szCs w:val="22"/>
        </w:rPr>
        <w:t>L-J 9:00-14:00 / 16:00-19:00</w:t>
      </w:r>
    </w:p>
    <w:p w14:paraId="55E47EE3" w14:textId="4B52DA68" w:rsidR="008C4F10" w:rsidRDefault="008C4F10" w:rsidP="008C4F10">
      <w:pPr>
        <w:spacing w:before="0"/>
        <w:ind w:left="990"/>
        <w:rPr>
          <w:i/>
          <w:color w:val="C00000"/>
          <w:sz w:val="22"/>
          <w:szCs w:val="22"/>
        </w:rPr>
      </w:pPr>
      <w:r>
        <w:rPr>
          <w:i/>
          <w:color w:val="C00000"/>
          <w:sz w:val="22"/>
          <w:szCs w:val="22"/>
        </w:rPr>
        <w:t>V</w:t>
      </w:r>
      <w:r w:rsidR="00A05A72">
        <w:rPr>
          <w:i/>
          <w:color w:val="C00000"/>
          <w:sz w:val="22"/>
          <w:szCs w:val="22"/>
        </w:rPr>
        <w:t xml:space="preserve"> 9:00-14:00 </w:t>
      </w:r>
    </w:p>
    <w:p w14:paraId="39E4A102" w14:textId="77777777" w:rsidR="008C4F10" w:rsidRDefault="008C4F10" w:rsidP="008C4F10">
      <w:pPr>
        <w:spacing w:before="0"/>
        <w:ind w:left="990"/>
        <w:rPr>
          <w:i/>
          <w:color w:val="C00000"/>
          <w:sz w:val="22"/>
          <w:szCs w:val="22"/>
        </w:rPr>
      </w:pPr>
      <w:r>
        <w:rPr>
          <w:i/>
          <w:color w:val="C00000"/>
          <w:sz w:val="22"/>
          <w:szCs w:val="22"/>
        </w:rPr>
        <w:t>S 9:00-14:00</w:t>
      </w:r>
    </w:p>
    <w:p w14:paraId="13019BB4" w14:textId="77777777" w:rsidR="008C4F10" w:rsidRDefault="008C4F10" w:rsidP="008C4F10">
      <w:pPr>
        <w:ind w:left="990"/>
        <w:rPr>
          <w:i/>
          <w:color w:val="C00000"/>
          <w:sz w:val="22"/>
          <w:szCs w:val="22"/>
        </w:rPr>
      </w:pPr>
    </w:p>
    <w:p w14:paraId="3FBEF0ED" w14:textId="77777777" w:rsidR="008C4F10" w:rsidRPr="00BC1AFF" w:rsidRDefault="008C4F10" w:rsidP="008C4F10">
      <w:pPr>
        <w:ind w:left="849"/>
        <w:rPr>
          <w:b/>
          <w:i/>
          <w:color w:val="C00000"/>
          <w:sz w:val="22"/>
          <w:szCs w:val="22"/>
        </w:rPr>
      </w:pPr>
      <w:r w:rsidRPr="00BC1AFF">
        <w:rPr>
          <w:b/>
          <w:i/>
          <w:color w:val="C00000"/>
          <w:sz w:val="22"/>
          <w:szCs w:val="22"/>
        </w:rPr>
        <w:t>Horario normal:</w:t>
      </w:r>
    </w:p>
    <w:p w14:paraId="1B2D9834" w14:textId="77777777" w:rsidR="008C4F10" w:rsidRDefault="008C4F10" w:rsidP="008C4F10">
      <w:pPr>
        <w:ind w:left="990"/>
        <w:rPr>
          <w:i/>
          <w:color w:val="C00000"/>
          <w:sz w:val="22"/>
          <w:szCs w:val="22"/>
        </w:rPr>
      </w:pPr>
      <w:r w:rsidRPr="00BC1AFF">
        <w:rPr>
          <w:i/>
          <w:color w:val="C00000"/>
          <w:sz w:val="22"/>
          <w:szCs w:val="22"/>
        </w:rPr>
        <w:t>L-J 9:00-19:00</w:t>
      </w:r>
    </w:p>
    <w:p w14:paraId="3F34D024" w14:textId="77777777" w:rsidR="008C4F10" w:rsidRDefault="008C4F10" w:rsidP="008C4F10">
      <w:pPr>
        <w:ind w:left="990"/>
        <w:rPr>
          <w:i/>
          <w:color w:val="C00000"/>
          <w:sz w:val="22"/>
          <w:szCs w:val="22"/>
        </w:rPr>
      </w:pPr>
      <w:r>
        <w:rPr>
          <w:i/>
          <w:color w:val="C00000"/>
          <w:sz w:val="22"/>
          <w:szCs w:val="22"/>
        </w:rPr>
        <w:t>V</w:t>
      </w:r>
      <w:r w:rsidRPr="00BC1AFF">
        <w:rPr>
          <w:i/>
          <w:color w:val="C00000"/>
          <w:sz w:val="22"/>
          <w:szCs w:val="22"/>
        </w:rPr>
        <w:t xml:space="preserve"> 9:00</w:t>
      </w:r>
      <w:r>
        <w:rPr>
          <w:i/>
          <w:color w:val="C00000"/>
          <w:sz w:val="22"/>
          <w:szCs w:val="22"/>
        </w:rPr>
        <w:t>-</w:t>
      </w:r>
      <w:r w:rsidRPr="00BC1AFF">
        <w:rPr>
          <w:i/>
          <w:color w:val="C00000"/>
          <w:sz w:val="22"/>
          <w:szCs w:val="22"/>
        </w:rPr>
        <w:t>19:00</w:t>
      </w:r>
    </w:p>
    <w:p w14:paraId="6821D954" w14:textId="77777777" w:rsidR="008C4F10" w:rsidRPr="00BC1AFF" w:rsidRDefault="008C4F10" w:rsidP="008C4F10">
      <w:pPr>
        <w:ind w:left="849"/>
        <w:rPr>
          <w:b/>
          <w:i/>
          <w:color w:val="C00000"/>
          <w:sz w:val="22"/>
          <w:szCs w:val="22"/>
        </w:rPr>
      </w:pPr>
      <w:r w:rsidRPr="00BC1AFF">
        <w:rPr>
          <w:b/>
          <w:i/>
          <w:color w:val="C00000"/>
          <w:sz w:val="22"/>
          <w:szCs w:val="22"/>
        </w:rPr>
        <w:t>Horario verano:</w:t>
      </w:r>
    </w:p>
    <w:p w14:paraId="759B6D10" w14:textId="77777777" w:rsidR="008C4F10" w:rsidRDefault="008C4F10" w:rsidP="008C4F10">
      <w:pPr>
        <w:ind w:left="990"/>
        <w:rPr>
          <w:i/>
          <w:color w:val="C00000"/>
          <w:sz w:val="22"/>
          <w:szCs w:val="22"/>
        </w:rPr>
      </w:pPr>
      <w:r w:rsidRPr="00BC1AFF">
        <w:rPr>
          <w:i/>
          <w:color w:val="C00000"/>
          <w:sz w:val="22"/>
          <w:szCs w:val="22"/>
        </w:rPr>
        <w:t>L-J 9:00-14:00 / 16:00-19:00</w:t>
      </w:r>
    </w:p>
    <w:p w14:paraId="66B40130" w14:textId="77777777" w:rsidR="008C4F10" w:rsidRDefault="008C4F10" w:rsidP="008C4F10">
      <w:pPr>
        <w:ind w:left="990"/>
        <w:rPr>
          <w:i/>
          <w:color w:val="C00000"/>
          <w:sz w:val="22"/>
          <w:szCs w:val="22"/>
        </w:rPr>
      </w:pPr>
      <w:r>
        <w:rPr>
          <w:i/>
          <w:color w:val="C00000"/>
          <w:sz w:val="22"/>
          <w:szCs w:val="22"/>
        </w:rPr>
        <w:t>V</w:t>
      </w:r>
      <w:r w:rsidRPr="00BC1AFF">
        <w:rPr>
          <w:i/>
          <w:color w:val="C00000"/>
          <w:sz w:val="22"/>
          <w:szCs w:val="22"/>
        </w:rPr>
        <w:t xml:space="preserve"> 9:00-14:00 / 16:00-19:00</w:t>
      </w:r>
    </w:p>
    <w:p w14:paraId="3263B9D8" w14:textId="77777777" w:rsidR="008C4F10" w:rsidRPr="00BC1AFF" w:rsidRDefault="008C4F10" w:rsidP="008C4F10">
      <w:pPr>
        <w:ind w:left="849"/>
        <w:rPr>
          <w:b/>
          <w:i/>
          <w:color w:val="C00000"/>
          <w:sz w:val="22"/>
          <w:szCs w:val="22"/>
        </w:rPr>
      </w:pPr>
      <w:r w:rsidRPr="00BC1AFF">
        <w:rPr>
          <w:b/>
          <w:i/>
          <w:color w:val="C00000"/>
          <w:sz w:val="22"/>
          <w:szCs w:val="22"/>
        </w:rPr>
        <w:t>Horario normal:</w:t>
      </w:r>
    </w:p>
    <w:p w14:paraId="36DD6C8F" w14:textId="77777777" w:rsidR="008C4F10" w:rsidRDefault="008C4F10" w:rsidP="008C4F10">
      <w:pPr>
        <w:ind w:left="990"/>
        <w:rPr>
          <w:i/>
          <w:color w:val="C00000"/>
          <w:sz w:val="22"/>
          <w:szCs w:val="22"/>
        </w:rPr>
      </w:pPr>
      <w:r>
        <w:rPr>
          <w:i/>
          <w:color w:val="C00000"/>
          <w:sz w:val="22"/>
          <w:szCs w:val="22"/>
        </w:rPr>
        <w:t>L-V</w:t>
      </w:r>
      <w:r w:rsidRPr="00BC1AFF">
        <w:rPr>
          <w:i/>
          <w:color w:val="C00000"/>
          <w:sz w:val="22"/>
          <w:szCs w:val="22"/>
        </w:rPr>
        <w:t xml:space="preserve"> 9:00-14:00 / 16:00-19:00</w:t>
      </w:r>
    </w:p>
    <w:p w14:paraId="679A82AA" w14:textId="77777777" w:rsidR="008C4F10" w:rsidRPr="00BC1AFF" w:rsidRDefault="008C4F10" w:rsidP="008C4F10">
      <w:pPr>
        <w:ind w:left="849"/>
        <w:rPr>
          <w:b/>
          <w:i/>
          <w:color w:val="C00000"/>
          <w:sz w:val="22"/>
          <w:szCs w:val="22"/>
        </w:rPr>
      </w:pPr>
      <w:r w:rsidRPr="00BC1AFF">
        <w:rPr>
          <w:b/>
          <w:i/>
          <w:color w:val="C00000"/>
          <w:sz w:val="22"/>
          <w:szCs w:val="22"/>
        </w:rPr>
        <w:t>Horario verano:</w:t>
      </w:r>
    </w:p>
    <w:p w14:paraId="2D938FFF" w14:textId="77777777" w:rsidR="008C4F10" w:rsidRDefault="008C4F10" w:rsidP="008C4F10">
      <w:pPr>
        <w:ind w:left="990"/>
        <w:rPr>
          <w:i/>
          <w:color w:val="C00000"/>
          <w:sz w:val="22"/>
          <w:szCs w:val="22"/>
        </w:rPr>
      </w:pPr>
      <w:r>
        <w:rPr>
          <w:i/>
          <w:color w:val="C00000"/>
          <w:sz w:val="22"/>
          <w:szCs w:val="22"/>
        </w:rPr>
        <w:t>L-V</w:t>
      </w:r>
      <w:r w:rsidRPr="00BC1AFF">
        <w:rPr>
          <w:i/>
          <w:color w:val="C00000"/>
          <w:sz w:val="22"/>
          <w:szCs w:val="22"/>
        </w:rPr>
        <w:t xml:space="preserve"> 9:00-14:00 / 16:00-19:00</w:t>
      </w:r>
    </w:p>
    <w:p w14:paraId="1107F41E" w14:textId="77777777" w:rsidR="008C4F10" w:rsidRDefault="008C4F10" w:rsidP="008C4F10"/>
    <w:p w14:paraId="7F650D10" w14:textId="63661DF7" w:rsidR="008C4F10" w:rsidRDefault="009500F2" w:rsidP="009500F2">
      <w:pPr>
        <w:pStyle w:val="Ttulo4"/>
        <w:numPr>
          <w:ilvl w:val="0"/>
          <w:numId w:val="0"/>
        </w:numPr>
        <w:ind w:left="426"/>
      </w:pPr>
      <w:bookmarkStart w:id="18" w:name="_Toc46821463"/>
      <w:r w:rsidRPr="009500F2">
        <w:t>Responsable</w:t>
      </w:r>
      <w:bookmarkEnd w:id="18"/>
      <w:r w:rsidRPr="009500F2">
        <w:t xml:space="preserve"> </w:t>
      </w:r>
    </w:p>
    <w:p w14:paraId="4ABB7F2A" w14:textId="7D736278" w:rsidR="009500F2" w:rsidRDefault="00660C4B" w:rsidP="009500F2">
      <w:r>
        <w:t xml:space="preserve">En el caso de detectar en los xml la existencia de un segundo responsable este se </w:t>
      </w:r>
      <w:r w:rsidR="00124592">
        <w:t>mostrará</w:t>
      </w:r>
      <w:r>
        <w:t xml:space="preserve"> dentro del detalla de información de </w:t>
      </w:r>
      <w:r w:rsidR="00124592">
        <w:t>oficina</w:t>
      </w:r>
      <w:r>
        <w:t xml:space="preserve"> de la siguiente forma</w:t>
      </w:r>
    </w:p>
    <w:p w14:paraId="28B5E7A1" w14:textId="289B5979" w:rsidR="00660C4B" w:rsidRDefault="00660C4B" w:rsidP="009500F2">
      <w:r>
        <w:t xml:space="preserve">Responsables: </w:t>
      </w:r>
      <w:r w:rsidR="00124592" w:rsidRPr="00124592">
        <w:t xml:space="preserve">NOMBRE DEL RESPONSABLE </w:t>
      </w:r>
      <w:r w:rsidR="00124592">
        <w:t>1</w:t>
      </w:r>
    </w:p>
    <w:p w14:paraId="57836D58" w14:textId="5DA928B7" w:rsidR="00124592" w:rsidRDefault="00124592" w:rsidP="009500F2">
      <w:r>
        <w:t xml:space="preserve">                           </w:t>
      </w:r>
      <w:r w:rsidRPr="00124592">
        <w:t xml:space="preserve">NOMBRE DEL RESPONSABLE </w:t>
      </w:r>
      <w:r>
        <w:t>2</w:t>
      </w:r>
    </w:p>
    <w:p w14:paraId="60A16A25" w14:textId="5E97D6E5" w:rsidR="00124592" w:rsidRDefault="00124592" w:rsidP="00124592">
      <w:pPr>
        <w:pStyle w:val="Ttulo4"/>
        <w:numPr>
          <w:ilvl w:val="0"/>
          <w:numId w:val="0"/>
        </w:numPr>
        <w:ind w:left="426"/>
      </w:pPr>
      <w:r>
        <w:tab/>
      </w:r>
      <w:bookmarkStart w:id="19" w:name="_Toc46821464"/>
      <w:r w:rsidR="00AD29D3">
        <w:t>Teléfono</w:t>
      </w:r>
      <w:bookmarkEnd w:id="19"/>
      <w:r w:rsidRPr="009500F2">
        <w:t xml:space="preserve"> </w:t>
      </w:r>
    </w:p>
    <w:p w14:paraId="2B71F884" w14:textId="060A84B0" w:rsidR="00124592" w:rsidRDefault="00124592" w:rsidP="00124592">
      <w:r>
        <w:t>En el caso de detectar en los xml la existencia de más teléfonos estos se mostrarán dentro del detalla de información de oficina de la siguiente forma</w:t>
      </w:r>
    </w:p>
    <w:p w14:paraId="4E57A915" w14:textId="7DD2B475" w:rsidR="00124592" w:rsidRDefault="00124592" w:rsidP="00124592">
      <w:r>
        <w:t xml:space="preserve">Teléfono: </w:t>
      </w:r>
      <w:r w:rsidRPr="00124592">
        <w:t>TELEFONOS OFICINA</w:t>
      </w:r>
      <w:r>
        <w:t xml:space="preserve"> - </w:t>
      </w:r>
      <w:r w:rsidRPr="00124592">
        <w:t>TELEFONOS OFICINA</w:t>
      </w:r>
      <w:r>
        <w:t xml:space="preserve">2 - </w:t>
      </w:r>
      <w:r w:rsidRPr="00124592">
        <w:t>TELEFONOS OFICINA</w:t>
      </w:r>
      <w:r>
        <w:t>3</w:t>
      </w:r>
    </w:p>
    <w:p w14:paraId="1761EB23" w14:textId="788CF608" w:rsidR="00AD29D3" w:rsidRDefault="00AD29D3" w:rsidP="00124592"/>
    <w:p w14:paraId="52C79C6C" w14:textId="6D9EA1AC" w:rsidR="00AD29D3" w:rsidRDefault="00AD29D3" w:rsidP="00AD29D3">
      <w:pPr>
        <w:pStyle w:val="Ttulo4"/>
        <w:numPr>
          <w:ilvl w:val="0"/>
          <w:numId w:val="0"/>
        </w:numPr>
        <w:ind w:left="426"/>
      </w:pPr>
      <w:bookmarkStart w:id="20" w:name="_Toc46821465"/>
      <w:r>
        <w:lastRenderedPageBreak/>
        <w:t>Otras Modificaciones</w:t>
      </w:r>
      <w:bookmarkEnd w:id="20"/>
    </w:p>
    <w:p w14:paraId="75958087" w14:textId="778338E0" w:rsidR="0091302A" w:rsidRPr="00BB6472" w:rsidRDefault="00AD29D3" w:rsidP="00AD29D3">
      <w:pPr>
        <w:pStyle w:val="Prrafodelista"/>
        <w:numPr>
          <w:ilvl w:val="0"/>
          <w:numId w:val="43"/>
        </w:numPr>
        <w:rPr>
          <w:b/>
        </w:rPr>
      </w:pPr>
      <w:r w:rsidRPr="00BB6472">
        <w:rPr>
          <w:b/>
        </w:rPr>
        <w:t>Enlaces de los botones del carrusel:</w:t>
      </w:r>
    </w:p>
    <w:p w14:paraId="0029F07A" w14:textId="171D8843" w:rsidR="0091302A" w:rsidRDefault="0091302A" w:rsidP="0091302A">
      <w:pPr>
        <w:pStyle w:val="Prrafodelista"/>
        <w:ind w:left="1290" w:firstLine="0"/>
      </w:pPr>
    </w:p>
    <w:p w14:paraId="630137DF" w14:textId="350814A2" w:rsidR="0091302A" w:rsidRDefault="0091302A" w:rsidP="0091302A">
      <w:pPr>
        <w:pStyle w:val="Prrafodelista"/>
        <w:ind w:left="0" w:firstLine="0"/>
      </w:pPr>
      <w:r w:rsidRPr="00905DBA">
        <w:rPr>
          <w:rFonts w:cs="Calibri"/>
          <w:lang w:eastAsia="es-ES"/>
        </w:rPr>
        <w:fldChar w:fldCharType="begin"/>
      </w:r>
      <w:r w:rsidRPr="00905DBA">
        <w:rPr>
          <w:rFonts w:cs="Calibri"/>
          <w:lang w:eastAsia="es-ES"/>
        </w:rPr>
        <w:instrText xml:space="preserve"> INCLUDEPICTURE  "cid:image001.jpg@01D48BDD.66EA6E60" \* MERGEFORMATINET </w:instrText>
      </w:r>
      <w:r w:rsidRPr="00905DBA">
        <w:rPr>
          <w:rFonts w:cs="Calibri"/>
          <w:lang w:eastAsia="es-ES"/>
        </w:rPr>
        <w:fldChar w:fldCharType="separate"/>
      </w:r>
      <w:r w:rsidR="00C90A96">
        <w:rPr>
          <w:rFonts w:cs="Calibri"/>
          <w:lang w:eastAsia="es-ES"/>
        </w:rPr>
        <w:fldChar w:fldCharType="begin"/>
      </w:r>
      <w:r w:rsidR="00C90A96">
        <w:rPr>
          <w:rFonts w:cs="Calibri"/>
          <w:lang w:eastAsia="es-ES"/>
        </w:rPr>
        <w:instrText xml:space="preserve"> INCLUDEPICTURE  "cid:image001.jpg@01D48BDD.66EA6E60" \* MERGEFORMATINET </w:instrText>
      </w:r>
      <w:r w:rsidR="00C90A96">
        <w:rPr>
          <w:rFonts w:cs="Calibri"/>
          <w:lang w:eastAsia="es-ES"/>
        </w:rPr>
        <w:fldChar w:fldCharType="separate"/>
      </w:r>
      <w:r w:rsidR="00021319">
        <w:rPr>
          <w:rFonts w:cs="Calibri"/>
          <w:lang w:eastAsia="es-ES"/>
        </w:rPr>
        <w:fldChar w:fldCharType="begin"/>
      </w:r>
      <w:r w:rsidR="00021319">
        <w:rPr>
          <w:rFonts w:cs="Calibri"/>
          <w:lang w:eastAsia="es-ES"/>
        </w:rPr>
        <w:instrText xml:space="preserve"> INCLUDEPICTURE  "cid:image001.jpg@01D48BDD.66EA6E60" \* MERGEFORMATINET </w:instrText>
      </w:r>
      <w:r w:rsidR="00021319">
        <w:rPr>
          <w:rFonts w:cs="Calibri"/>
          <w:lang w:eastAsia="es-ES"/>
        </w:rPr>
        <w:fldChar w:fldCharType="separate"/>
      </w:r>
      <w:r w:rsidR="003D7AF6">
        <w:rPr>
          <w:rFonts w:cs="Calibri"/>
          <w:lang w:eastAsia="es-ES"/>
        </w:rPr>
        <w:fldChar w:fldCharType="begin"/>
      </w:r>
      <w:r w:rsidR="003D7AF6">
        <w:rPr>
          <w:rFonts w:cs="Calibri"/>
          <w:lang w:eastAsia="es-ES"/>
        </w:rPr>
        <w:instrText xml:space="preserve"> INCLUDEPICTURE  "cid:image001.jpg@01D48BDD.66EA6E60" \* MERGEFORMATINET </w:instrText>
      </w:r>
      <w:r w:rsidR="003D7AF6">
        <w:rPr>
          <w:rFonts w:cs="Calibri"/>
          <w:lang w:eastAsia="es-ES"/>
        </w:rPr>
        <w:fldChar w:fldCharType="separate"/>
      </w:r>
      <w:r w:rsidR="00025D4C">
        <w:rPr>
          <w:rFonts w:cs="Calibri"/>
          <w:lang w:eastAsia="es-ES"/>
        </w:rPr>
        <w:pict w14:anchorId="275CFAA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7.55pt;height:127.8pt">
            <v:imagedata r:id="rId20" r:href="rId21"/>
          </v:shape>
        </w:pict>
      </w:r>
      <w:r w:rsidR="003D7AF6">
        <w:rPr>
          <w:rFonts w:cs="Calibri"/>
          <w:lang w:eastAsia="es-ES"/>
        </w:rPr>
        <w:fldChar w:fldCharType="end"/>
      </w:r>
      <w:r w:rsidR="00021319">
        <w:rPr>
          <w:rFonts w:cs="Calibri"/>
          <w:lang w:eastAsia="es-ES"/>
        </w:rPr>
        <w:fldChar w:fldCharType="end"/>
      </w:r>
      <w:r w:rsidR="00C90A96">
        <w:rPr>
          <w:rFonts w:cs="Calibri"/>
          <w:lang w:eastAsia="es-ES"/>
        </w:rPr>
        <w:fldChar w:fldCharType="end"/>
      </w:r>
      <w:r w:rsidRPr="00905DBA">
        <w:rPr>
          <w:rFonts w:cs="Calibri"/>
          <w:lang w:eastAsia="es-ES"/>
        </w:rPr>
        <w:fldChar w:fldCharType="end"/>
      </w:r>
    </w:p>
    <w:p w14:paraId="34144C2E" w14:textId="77777777" w:rsidR="0091302A" w:rsidRDefault="0091302A" w:rsidP="0091302A">
      <w:pPr>
        <w:ind w:left="570" w:firstLine="0"/>
      </w:pPr>
    </w:p>
    <w:p w14:paraId="57593A28" w14:textId="27AE3B27" w:rsidR="00AD29D3" w:rsidRDefault="0091302A" w:rsidP="0091302A">
      <w:pPr>
        <w:pStyle w:val="Prrafodelista"/>
        <w:ind w:left="1290" w:firstLine="0"/>
      </w:pPr>
      <w:r>
        <w:t>E</w:t>
      </w:r>
      <w:r w:rsidR="00AD29D3">
        <w:t>stos enlaces tienen ahora este formato https://www.mapfre.es/oficina/GetUrlTarificacion?id=6&amp;cp1=28&amp;cp2=01&amp;cp3=5328&amp;cp4=L9555&amp;cp5=5230802&amp;</w:t>
      </w:r>
      <w:r w:rsidR="00AD29D3" w:rsidRPr="00AD29D3">
        <w:rPr>
          <w:highlight w:val="yellow"/>
        </w:rPr>
        <w:t>cp6=LUCIA%20GOMEZ%20NAVARRO</w:t>
      </w:r>
      <w:r w:rsidR="00AD29D3">
        <w:t>&amp;cp7=AVD%20CARDENAL%20HERRERA%20ORIA%20248,MADRID,MADRID,28035&amp;</w:t>
      </w:r>
      <w:r w:rsidR="00AD29D3" w:rsidRPr="00AD29D3">
        <w:rPr>
          <w:highlight w:val="yellow"/>
        </w:rPr>
        <w:t>cp8=913785483</w:t>
      </w:r>
      <w:r w:rsidR="00AD29D3">
        <w:t>&amp;cp9=https://www.mapfre.es/oficina/es_ES/images/586x271-gen_tcm1465-250471.png&amp;cp10=https://www.mapfre.es/es_ES/madrid/avd-cardenal-herrera-oria-248-L9555&amp;</w:t>
      </w:r>
      <w:r w:rsidR="00AD29D3" w:rsidRPr="00AD29D3">
        <w:rPr>
          <w:highlight w:val="yellow"/>
        </w:rPr>
        <w:t>cp11=Normal:L-V%2009:30-14:00%20/%2017:00-20:00,Verano:09:00-14:00</w:t>
      </w:r>
      <w:r w:rsidR="00AD29D3">
        <w:t xml:space="preserve">&amp;cp12=913785482&amp;cp13=lgomezn@mapfre.com&amp;cp14=Oficina%20de%20Seguros%20MAPFRE%20MADRID,%20AVD%20CARDENAL%20HERRERA%20ORIA%20248&amp;cp15=Salud </w:t>
      </w:r>
    </w:p>
    <w:p w14:paraId="6D0D3321" w14:textId="77777777" w:rsidR="00AD29D3" w:rsidRDefault="00AD29D3" w:rsidP="00AD29D3">
      <w:pPr>
        <w:pStyle w:val="Prrafodelista"/>
        <w:ind w:left="1290" w:firstLine="0"/>
      </w:pPr>
    </w:p>
    <w:p w14:paraId="37BF8DED" w14:textId="08E1971C" w:rsidR="00AD29D3" w:rsidRDefault="00AD29D3" w:rsidP="00AD29D3">
      <w:pPr>
        <w:pStyle w:val="Prrafodelista"/>
        <w:numPr>
          <w:ilvl w:val="1"/>
          <w:numId w:val="43"/>
        </w:numPr>
      </w:pPr>
      <w:r>
        <w:t>cp26: se debe de aplicar el cambio de responsable</w:t>
      </w:r>
    </w:p>
    <w:p w14:paraId="291B420C" w14:textId="1EABF629" w:rsidR="00AD29D3" w:rsidRDefault="00AD29D3" w:rsidP="00AD29D3">
      <w:pPr>
        <w:pStyle w:val="Prrafodelista"/>
        <w:numPr>
          <w:ilvl w:val="1"/>
          <w:numId w:val="43"/>
        </w:numPr>
      </w:pPr>
      <w:r>
        <w:t xml:space="preserve">cp8: se de aplicar el cambio de </w:t>
      </w:r>
      <w:r w:rsidR="0091302A">
        <w:t>teléfono</w:t>
      </w:r>
    </w:p>
    <w:p w14:paraId="3AA3A585" w14:textId="36862C91" w:rsidR="00AD29D3" w:rsidRDefault="00AD29D3" w:rsidP="00AD29D3">
      <w:pPr>
        <w:pStyle w:val="Prrafodelista"/>
        <w:numPr>
          <w:ilvl w:val="1"/>
          <w:numId w:val="43"/>
        </w:numPr>
      </w:pPr>
      <w:r>
        <w:t>cp11: Se deben de aplicar los cambios de horario</w:t>
      </w:r>
    </w:p>
    <w:p w14:paraId="79AD4542" w14:textId="3311A347" w:rsidR="00AD29D3" w:rsidRPr="00AD29D3" w:rsidRDefault="00AD29D3" w:rsidP="00AD29D3">
      <w:r>
        <w:t xml:space="preserve">                                                                     </w:t>
      </w:r>
    </w:p>
    <w:p w14:paraId="338E5C86" w14:textId="46D50607" w:rsidR="00124592" w:rsidRPr="00BB6472" w:rsidRDefault="00B45C80" w:rsidP="00B45C80">
      <w:pPr>
        <w:pStyle w:val="Prrafodelista"/>
        <w:numPr>
          <w:ilvl w:val="0"/>
          <w:numId w:val="43"/>
        </w:numPr>
        <w:rPr>
          <w:b/>
        </w:rPr>
      </w:pPr>
      <w:r w:rsidRPr="00BB6472">
        <w:rPr>
          <w:b/>
        </w:rPr>
        <w:t>Enlaces a los tarificadores</w:t>
      </w:r>
    </w:p>
    <w:p w14:paraId="75551966" w14:textId="033E172C" w:rsidR="00B45C80" w:rsidRDefault="00B45C80" w:rsidP="00B45C80">
      <w:pPr>
        <w:pStyle w:val="Prrafodelista"/>
        <w:ind w:left="284" w:firstLine="0"/>
        <w:rPr>
          <w:rFonts w:cs="Calibri"/>
          <w:lang w:eastAsia="es-ES"/>
        </w:rPr>
      </w:pPr>
      <w:r w:rsidRPr="00905DBA">
        <w:rPr>
          <w:rFonts w:cs="Calibri"/>
          <w:lang w:eastAsia="es-ES"/>
        </w:rPr>
        <w:fldChar w:fldCharType="begin"/>
      </w:r>
      <w:r w:rsidRPr="00905DBA">
        <w:rPr>
          <w:rFonts w:cs="Calibri"/>
          <w:lang w:eastAsia="es-ES"/>
        </w:rPr>
        <w:instrText xml:space="preserve"> INCLUDEPICTURE  "cid:image003.jpg@01D48BDD.66EA6E60" \* MERGEFORMATINET </w:instrText>
      </w:r>
      <w:r w:rsidRPr="00905DBA">
        <w:rPr>
          <w:rFonts w:cs="Calibri"/>
          <w:lang w:eastAsia="es-ES"/>
        </w:rPr>
        <w:fldChar w:fldCharType="separate"/>
      </w:r>
      <w:r w:rsidR="00C90A96">
        <w:rPr>
          <w:rFonts w:cs="Calibri"/>
          <w:lang w:eastAsia="es-ES"/>
        </w:rPr>
        <w:fldChar w:fldCharType="begin"/>
      </w:r>
      <w:r w:rsidR="00C90A96">
        <w:rPr>
          <w:rFonts w:cs="Calibri"/>
          <w:lang w:eastAsia="es-ES"/>
        </w:rPr>
        <w:instrText xml:space="preserve"> INCLUDEPICTURE  "cid:image003.jpg@01D48BDD.66EA6E60" \* MERGEFORMATINET </w:instrText>
      </w:r>
      <w:r w:rsidR="00C90A96">
        <w:rPr>
          <w:rFonts w:cs="Calibri"/>
          <w:lang w:eastAsia="es-ES"/>
        </w:rPr>
        <w:fldChar w:fldCharType="separate"/>
      </w:r>
      <w:r w:rsidR="00021319">
        <w:rPr>
          <w:rFonts w:cs="Calibri"/>
          <w:lang w:eastAsia="es-ES"/>
        </w:rPr>
        <w:fldChar w:fldCharType="begin"/>
      </w:r>
      <w:r w:rsidR="00021319">
        <w:rPr>
          <w:rFonts w:cs="Calibri"/>
          <w:lang w:eastAsia="es-ES"/>
        </w:rPr>
        <w:instrText xml:space="preserve"> INCLUDEPICTURE  "cid:image003.jpg@01D48BDD.66EA6E60" \* MERGEFORMATINET </w:instrText>
      </w:r>
      <w:r w:rsidR="00021319">
        <w:rPr>
          <w:rFonts w:cs="Calibri"/>
          <w:lang w:eastAsia="es-ES"/>
        </w:rPr>
        <w:fldChar w:fldCharType="separate"/>
      </w:r>
      <w:r w:rsidR="003D7AF6">
        <w:rPr>
          <w:rFonts w:cs="Calibri"/>
          <w:lang w:eastAsia="es-ES"/>
        </w:rPr>
        <w:fldChar w:fldCharType="begin"/>
      </w:r>
      <w:r w:rsidR="003D7AF6">
        <w:rPr>
          <w:rFonts w:cs="Calibri"/>
          <w:lang w:eastAsia="es-ES"/>
        </w:rPr>
        <w:instrText xml:space="preserve"> INCLUDEPICTURE  "cid:image003.jpg@01D48BDD.66EA6E60" \* MERGEFORMATINET </w:instrText>
      </w:r>
      <w:r w:rsidR="003D7AF6">
        <w:rPr>
          <w:rFonts w:cs="Calibri"/>
          <w:lang w:eastAsia="es-ES"/>
        </w:rPr>
        <w:fldChar w:fldCharType="separate"/>
      </w:r>
      <w:r w:rsidR="00025D4C">
        <w:rPr>
          <w:rFonts w:cs="Calibri"/>
          <w:lang w:eastAsia="es-ES"/>
        </w:rPr>
        <w:pict w14:anchorId="1B347CA9">
          <v:shape id="_x0000_i1026" type="#_x0000_t75" style="width:445.75pt;height:155.35pt">
            <v:imagedata r:id="rId22" r:href="rId23"/>
          </v:shape>
        </w:pict>
      </w:r>
      <w:r w:rsidR="003D7AF6">
        <w:rPr>
          <w:rFonts w:cs="Calibri"/>
          <w:lang w:eastAsia="es-ES"/>
        </w:rPr>
        <w:fldChar w:fldCharType="end"/>
      </w:r>
      <w:r w:rsidR="00021319">
        <w:rPr>
          <w:rFonts w:cs="Calibri"/>
          <w:lang w:eastAsia="es-ES"/>
        </w:rPr>
        <w:fldChar w:fldCharType="end"/>
      </w:r>
      <w:r w:rsidR="00C90A96">
        <w:rPr>
          <w:rFonts w:cs="Calibri"/>
          <w:lang w:eastAsia="es-ES"/>
        </w:rPr>
        <w:fldChar w:fldCharType="end"/>
      </w:r>
      <w:r w:rsidRPr="00905DBA">
        <w:rPr>
          <w:rFonts w:cs="Calibri"/>
          <w:lang w:eastAsia="es-ES"/>
        </w:rPr>
        <w:fldChar w:fldCharType="end"/>
      </w:r>
    </w:p>
    <w:p w14:paraId="000B95C1" w14:textId="6DAA6CAD" w:rsidR="00B45C80" w:rsidRDefault="00B45C80" w:rsidP="00B45C80">
      <w:pPr>
        <w:pStyle w:val="Prrafodelista"/>
        <w:ind w:left="284" w:firstLine="0"/>
        <w:rPr>
          <w:rFonts w:cs="Calibri"/>
          <w:lang w:eastAsia="es-ES"/>
        </w:rPr>
      </w:pPr>
    </w:p>
    <w:p w14:paraId="6444861E" w14:textId="77777777" w:rsidR="00B45C80" w:rsidRDefault="00B45C80" w:rsidP="00B45C80">
      <w:pPr>
        <w:pStyle w:val="Prrafodelista"/>
        <w:ind w:left="1290" w:firstLine="0"/>
      </w:pPr>
      <w:r>
        <w:t>Estos enlaces tienen ahora este formato https://www.mapfre.es/oficina/GetUrlTarificacion?id=6&amp;cp1=28&amp;cp2=01&amp;cp3=5328&amp;cp4=L9555&amp;cp5=5230802&amp;</w:t>
      </w:r>
      <w:r w:rsidRPr="00AD29D3">
        <w:rPr>
          <w:highlight w:val="yellow"/>
        </w:rPr>
        <w:t>cp6=LUCIA%20GOMEZ%20NAVARRO</w:t>
      </w:r>
      <w:r>
        <w:t>&amp;cp7=AVD%20CARDENAL%20HERRERA%20ORIA%20248,MADRID,M</w:t>
      </w:r>
      <w:r>
        <w:lastRenderedPageBreak/>
        <w:t>ADRID,28035&amp;</w:t>
      </w:r>
      <w:r w:rsidRPr="00AD29D3">
        <w:rPr>
          <w:highlight w:val="yellow"/>
        </w:rPr>
        <w:t>cp8=913785483</w:t>
      </w:r>
      <w:r>
        <w:t>&amp;cp9=https://www.mapfre.es/oficina/es_ES/images/586x271-gen_tcm1465-250471.png&amp;cp10=https://www.mapfre.es/es_ES/madrid/avd-cardenal-herrera-oria-248-L9555&amp;</w:t>
      </w:r>
      <w:r w:rsidRPr="00AD29D3">
        <w:rPr>
          <w:highlight w:val="yellow"/>
        </w:rPr>
        <w:t>cp11=Normal:L-V%2009:30-14:00%20/%2017:00-20:00,Verano:09:00-14:00</w:t>
      </w:r>
      <w:r>
        <w:t xml:space="preserve">&amp;cp12=913785482&amp;cp13=lgomezn@mapfre.com&amp;cp14=Oficina%20de%20Seguros%20MAPFRE%20MADRID,%20AVD%20CARDENAL%20HERRERA%20ORIA%20248&amp;cp15=Salud </w:t>
      </w:r>
    </w:p>
    <w:p w14:paraId="33DA07B6" w14:textId="77777777" w:rsidR="00B45C80" w:rsidRDefault="00B45C80" w:rsidP="00B45C80">
      <w:pPr>
        <w:pStyle w:val="Prrafodelista"/>
        <w:ind w:left="1290" w:firstLine="0"/>
      </w:pPr>
    </w:p>
    <w:p w14:paraId="4E66B0A6" w14:textId="77777777" w:rsidR="00B45C80" w:rsidRDefault="00B45C80" w:rsidP="00B45C80">
      <w:pPr>
        <w:pStyle w:val="Prrafodelista"/>
        <w:numPr>
          <w:ilvl w:val="1"/>
          <w:numId w:val="43"/>
        </w:numPr>
      </w:pPr>
      <w:r>
        <w:t>cp26: se debe de aplicar el cambio de responsable</w:t>
      </w:r>
    </w:p>
    <w:p w14:paraId="5493C0D9" w14:textId="77777777" w:rsidR="00B45C80" w:rsidRDefault="00B45C80" w:rsidP="00B45C80">
      <w:pPr>
        <w:pStyle w:val="Prrafodelista"/>
        <w:numPr>
          <w:ilvl w:val="1"/>
          <w:numId w:val="43"/>
        </w:numPr>
      </w:pPr>
      <w:r>
        <w:t>cp8: se de aplicar el cambio de teléfono</w:t>
      </w:r>
    </w:p>
    <w:p w14:paraId="435A17ED" w14:textId="77777777" w:rsidR="00B45C80" w:rsidRDefault="00B45C80" w:rsidP="00B45C80">
      <w:pPr>
        <w:pStyle w:val="Prrafodelista"/>
        <w:numPr>
          <w:ilvl w:val="1"/>
          <w:numId w:val="43"/>
        </w:numPr>
      </w:pPr>
      <w:r>
        <w:t>cp11: Se deben de aplicar los cambios de horario</w:t>
      </w:r>
    </w:p>
    <w:p w14:paraId="487735DA" w14:textId="77777777" w:rsidR="00BB6472" w:rsidRDefault="00BB6472" w:rsidP="00B45C80">
      <w:pPr>
        <w:pStyle w:val="Prrafodelista"/>
        <w:ind w:left="284" w:firstLine="0"/>
        <w:rPr>
          <w:rFonts w:cs="Calibri"/>
        </w:rPr>
      </w:pPr>
    </w:p>
    <w:p w14:paraId="3E181738" w14:textId="7AFDB457" w:rsidR="00B45C80" w:rsidRPr="00BB6472" w:rsidRDefault="00BB6472" w:rsidP="00BB6472">
      <w:pPr>
        <w:pStyle w:val="Prrafodelista"/>
        <w:numPr>
          <w:ilvl w:val="0"/>
          <w:numId w:val="44"/>
        </w:numPr>
        <w:rPr>
          <w:b/>
        </w:rPr>
      </w:pPr>
      <w:r w:rsidRPr="00BB6472">
        <w:rPr>
          <w:rFonts w:cs="Calibri"/>
          <w:b/>
        </w:rPr>
        <w:t>Modificaciones sobre las páginas de tipo “Seguros”</w:t>
      </w:r>
    </w:p>
    <w:p w14:paraId="71FC5C32" w14:textId="25881DD7" w:rsidR="00BB6472" w:rsidRDefault="00BB6472" w:rsidP="00BB6472">
      <w:pPr>
        <w:pStyle w:val="Prrafodelista"/>
        <w:ind w:left="142" w:firstLine="0"/>
        <w:rPr>
          <w:rFonts w:cs="Calibri"/>
          <w:lang w:eastAsia="es-ES"/>
        </w:rPr>
      </w:pPr>
      <w:r w:rsidRPr="00905DBA">
        <w:rPr>
          <w:rFonts w:cs="Calibri"/>
          <w:lang w:eastAsia="es-ES"/>
        </w:rPr>
        <w:fldChar w:fldCharType="begin"/>
      </w:r>
      <w:r w:rsidRPr="00905DBA">
        <w:rPr>
          <w:rFonts w:cs="Calibri"/>
          <w:lang w:eastAsia="es-ES"/>
        </w:rPr>
        <w:instrText xml:space="preserve"> INCLUDEPICTURE  "cid:image005.jpg@01D48BDD.66EA6E60" \* MERGEFORMATINET </w:instrText>
      </w:r>
      <w:r w:rsidRPr="00905DBA">
        <w:rPr>
          <w:rFonts w:cs="Calibri"/>
          <w:lang w:eastAsia="es-ES"/>
        </w:rPr>
        <w:fldChar w:fldCharType="separate"/>
      </w:r>
      <w:r w:rsidR="00C90A96">
        <w:rPr>
          <w:rFonts w:cs="Calibri"/>
          <w:lang w:eastAsia="es-ES"/>
        </w:rPr>
        <w:fldChar w:fldCharType="begin"/>
      </w:r>
      <w:r w:rsidR="00C90A96">
        <w:rPr>
          <w:rFonts w:cs="Calibri"/>
          <w:lang w:eastAsia="es-ES"/>
        </w:rPr>
        <w:instrText xml:space="preserve"> INCLUDEPICTURE  "cid:image005.jpg@01D48BDD.66EA6E60" \* MERGEFORMATINET </w:instrText>
      </w:r>
      <w:r w:rsidR="00C90A96">
        <w:rPr>
          <w:rFonts w:cs="Calibri"/>
          <w:lang w:eastAsia="es-ES"/>
        </w:rPr>
        <w:fldChar w:fldCharType="separate"/>
      </w:r>
      <w:r w:rsidR="00021319">
        <w:rPr>
          <w:rFonts w:cs="Calibri"/>
          <w:lang w:eastAsia="es-ES"/>
        </w:rPr>
        <w:fldChar w:fldCharType="begin"/>
      </w:r>
      <w:r w:rsidR="00021319">
        <w:rPr>
          <w:rFonts w:cs="Calibri"/>
          <w:lang w:eastAsia="es-ES"/>
        </w:rPr>
        <w:instrText xml:space="preserve"> INCLUDEPICTURE  "cid:image005.jpg@01D48BDD.66EA6E60" \* MERGEFORMATINET </w:instrText>
      </w:r>
      <w:r w:rsidR="00021319">
        <w:rPr>
          <w:rFonts w:cs="Calibri"/>
          <w:lang w:eastAsia="es-ES"/>
        </w:rPr>
        <w:fldChar w:fldCharType="separate"/>
      </w:r>
      <w:r w:rsidR="003D7AF6">
        <w:rPr>
          <w:rFonts w:cs="Calibri"/>
          <w:lang w:eastAsia="es-ES"/>
        </w:rPr>
        <w:fldChar w:fldCharType="begin"/>
      </w:r>
      <w:r w:rsidR="003D7AF6">
        <w:rPr>
          <w:rFonts w:cs="Calibri"/>
          <w:lang w:eastAsia="es-ES"/>
        </w:rPr>
        <w:instrText xml:space="preserve"> INCLUDEPICTURE  "cid:image005.jpg@01D48BDD.66EA6E60" \* MERGEFORMATINET </w:instrText>
      </w:r>
      <w:r w:rsidR="003D7AF6">
        <w:rPr>
          <w:rFonts w:cs="Calibri"/>
          <w:lang w:eastAsia="es-ES"/>
        </w:rPr>
        <w:fldChar w:fldCharType="separate"/>
      </w:r>
      <w:r w:rsidR="00025D4C">
        <w:rPr>
          <w:rFonts w:cs="Calibri"/>
          <w:lang w:eastAsia="es-ES"/>
        </w:rPr>
        <w:pict w14:anchorId="0D29522E">
          <v:shape id="_x0000_i1027" type="#_x0000_t75" style="width:466.8pt;height:176.35pt">
            <v:imagedata r:id="rId24" r:href="rId25"/>
          </v:shape>
        </w:pict>
      </w:r>
      <w:r w:rsidR="003D7AF6">
        <w:rPr>
          <w:rFonts w:cs="Calibri"/>
          <w:lang w:eastAsia="es-ES"/>
        </w:rPr>
        <w:fldChar w:fldCharType="end"/>
      </w:r>
      <w:r w:rsidR="00021319">
        <w:rPr>
          <w:rFonts w:cs="Calibri"/>
          <w:lang w:eastAsia="es-ES"/>
        </w:rPr>
        <w:fldChar w:fldCharType="end"/>
      </w:r>
      <w:r w:rsidR="00C90A96">
        <w:rPr>
          <w:rFonts w:cs="Calibri"/>
          <w:lang w:eastAsia="es-ES"/>
        </w:rPr>
        <w:fldChar w:fldCharType="end"/>
      </w:r>
      <w:r w:rsidRPr="00905DBA">
        <w:rPr>
          <w:rFonts w:cs="Calibri"/>
          <w:lang w:eastAsia="es-ES"/>
        </w:rPr>
        <w:fldChar w:fldCharType="end"/>
      </w:r>
    </w:p>
    <w:p w14:paraId="71ED8BBB" w14:textId="186AA859" w:rsidR="00BB6472" w:rsidRDefault="00BB6472" w:rsidP="00BB6472">
      <w:pPr>
        <w:pStyle w:val="Prrafodelista"/>
        <w:ind w:left="142" w:firstLine="0"/>
        <w:rPr>
          <w:rFonts w:cs="Calibri"/>
          <w:lang w:eastAsia="es-ES"/>
        </w:rPr>
      </w:pPr>
    </w:p>
    <w:p w14:paraId="63ACA841" w14:textId="77777777" w:rsidR="00BB6472" w:rsidRDefault="00BB6472" w:rsidP="00BB6472">
      <w:pPr>
        <w:pStyle w:val="Prrafodelista"/>
        <w:ind w:left="1290" w:firstLine="0"/>
      </w:pPr>
      <w:r>
        <w:t>Estos enlaces tienen ahora este formato https://www.mapfre.es/oficina/GetUrlTarificacion?id=6&amp;cp1=28&amp;cp2=01&amp;cp3=5328&amp;cp4=L9555&amp;cp5=5230802&amp;</w:t>
      </w:r>
      <w:r w:rsidRPr="00AD29D3">
        <w:rPr>
          <w:highlight w:val="yellow"/>
        </w:rPr>
        <w:t>cp6=LUCIA%20GOMEZ%20NAVARRO</w:t>
      </w:r>
      <w:r>
        <w:t>&amp;cp7=AVD%20CARDENAL%20HERRERA%20ORIA%20248,MADRID,MADRID,28035&amp;</w:t>
      </w:r>
      <w:r w:rsidRPr="00AD29D3">
        <w:rPr>
          <w:highlight w:val="yellow"/>
        </w:rPr>
        <w:t>cp8=913785483</w:t>
      </w:r>
      <w:r>
        <w:t>&amp;cp9=https://www.mapfre.es/oficina/es_ES/images/586x271-gen_tcm1465-250471.png&amp;cp10=https://www.mapfre.es/es_ES/madrid/avd-cardenal-herrera-oria-248-L9555&amp;</w:t>
      </w:r>
      <w:r w:rsidRPr="00AD29D3">
        <w:rPr>
          <w:highlight w:val="yellow"/>
        </w:rPr>
        <w:t>cp11=Normal:L-V%2009:30-14:00%20/%2017:00-20:00,Verano:09:00-14:00</w:t>
      </w:r>
      <w:r>
        <w:t xml:space="preserve">&amp;cp12=913785482&amp;cp13=lgomezn@mapfre.com&amp;cp14=Oficina%20de%20Seguros%20MAPFRE%20MADRID,%20AVD%20CARDENAL%20HERRERA%20ORIA%20248&amp;cp15=Salud </w:t>
      </w:r>
    </w:p>
    <w:p w14:paraId="71BFBA20" w14:textId="77777777" w:rsidR="00BB6472" w:rsidRDefault="00BB6472" w:rsidP="00BB6472">
      <w:pPr>
        <w:pStyle w:val="Prrafodelista"/>
        <w:ind w:left="1290" w:firstLine="0"/>
      </w:pPr>
    </w:p>
    <w:p w14:paraId="635448C5" w14:textId="77777777" w:rsidR="00BB6472" w:rsidRDefault="00BB6472" w:rsidP="00BB6472">
      <w:pPr>
        <w:pStyle w:val="Prrafodelista"/>
        <w:numPr>
          <w:ilvl w:val="1"/>
          <w:numId w:val="43"/>
        </w:numPr>
      </w:pPr>
      <w:r>
        <w:t>cp26: se debe de aplicar el cambio de responsable</w:t>
      </w:r>
    </w:p>
    <w:p w14:paraId="3378A42E" w14:textId="77777777" w:rsidR="00BB6472" w:rsidRDefault="00BB6472" w:rsidP="00BB6472">
      <w:pPr>
        <w:pStyle w:val="Prrafodelista"/>
        <w:numPr>
          <w:ilvl w:val="1"/>
          <w:numId w:val="43"/>
        </w:numPr>
      </w:pPr>
      <w:r>
        <w:t>cp8: se de aplicar el cambio de teléfono</w:t>
      </w:r>
    </w:p>
    <w:p w14:paraId="363F40CB" w14:textId="77777777" w:rsidR="00BB6472" w:rsidRDefault="00BB6472" w:rsidP="00BB6472">
      <w:pPr>
        <w:pStyle w:val="Prrafodelista"/>
        <w:numPr>
          <w:ilvl w:val="1"/>
          <w:numId w:val="43"/>
        </w:numPr>
      </w:pPr>
      <w:r>
        <w:t>cp11: Se deben de aplicar los cambios de horario</w:t>
      </w:r>
    </w:p>
    <w:p w14:paraId="1A2E1BE5" w14:textId="77777777" w:rsidR="00F25740" w:rsidRDefault="00F25740" w:rsidP="00BB6472">
      <w:pPr>
        <w:pStyle w:val="Prrafodelista"/>
        <w:ind w:left="142" w:firstLine="0"/>
        <w:rPr>
          <w:rFonts w:cs="Calibri"/>
        </w:rPr>
      </w:pPr>
    </w:p>
    <w:p w14:paraId="4EC92643" w14:textId="7E540B0E" w:rsidR="00BB6472" w:rsidRDefault="00F25740" w:rsidP="00F25740">
      <w:pPr>
        <w:pStyle w:val="Prrafodelista"/>
        <w:numPr>
          <w:ilvl w:val="0"/>
          <w:numId w:val="44"/>
        </w:numPr>
        <w:rPr>
          <w:rFonts w:cs="Calibri"/>
          <w:b/>
        </w:rPr>
      </w:pPr>
      <w:r w:rsidRPr="00F25740">
        <w:rPr>
          <w:rFonts w:cs="Calibri"/>
          <w:b/>
        </w:rPr>
        <w:t>Modificaciones sobre las páginas de tipo “Contacto”:  </w:t>
      </w:r>
    </w:p>
    <w:p w14:paraId="7939130A" w14:textId="62B0E2BD" w:rsidR="00F25740" w:rsidRDefault="003A37B1" w:rsidP="00F25740">
      <w:pPr>
        <w:pStyle w:val="Prrafodelista"/>
        <w:ind w:left="1004" w:firstLine="0"/>
        <w:rPr>
          <w:rFonts w:cs="Calibri"/>
          <w:lang w:eastAsia="es-ES"/>
        </w:rPr>
      </w:pPr>
      <w:r w:rsidRPr="00905DBA">
        <w:rPr>
          <w:rFonts w:cs="Calibri"/>
          <w:lang w:eastAsia="es-ES"/>
        </w:rPr>
        <w:lastRenderedPageBreak/>
        <w:fldChar w:fldCharType="begin"/>
      </w:r>
      <w:r w:rsidRPr="00905DBA">
        <w:rPr>
          <w:rFonts w:cs="Calibri"/>
          <w:lang w:eastAsia="es-ES"/>
        </w:rPr>
        <w:instrText xml:space="preserve"> INCLUDEPICTURE  "cid:image006.jpg@01D48BDD.66EA6E60" \* MERGEFORMATINET </w:instrText>
      </w:r>
      <w:r w:rsidRPr="00905DBA">
        <w:rPr>
          <w:rFonts w:cs="Calibri"/>
          <w:lang w:eastAsia="es-ES"/>
        </w:rPr>
        <w:fldChar w:fldCharType="separate"/>
      </w:r>
      <w:r w:rsidR="00C90A96">
        <w:rPr>
          <w:rFonts w:cs="Calibri"/>
          <w:lang w:eastAsia="es-ES"/>
        </w:rPr>
        <w:fldChar w:fldCharType="begin"/>
      </w:r>
      <w:r w:rsidR="00C90A96">
        <w:rPr>
          <w:rFonts w:cs="Calibri"/>
          <w:lang w:eastAsia="es-ES"/>
        </w:rPr>
        <w:instrText xml:space="preserve"> INCLUDEPICTURE  "cid:image006.jpg@01D48BDD.66EA6E60" \* MERGEFORMATINET </w:instrText>
      </w:r>
      <w:r w:rsidR="00C90A96">
        <w:rPr>
          <w:rFonts w:cs="Calibri"/>
          <w:lang w:eastAsia="es-ES"/>
        </w:rPr>
        <w:fldChar w:fldCharType="separate"/>
      </w:r>
      <w:r w:rsidR="00021319">
        <w:rPr>
          <w:rFonts w:cs="Calibri"/>
          <w:lang w:eastAsia="es-ES"/>
        </w:rPr>
        <w:fldChar w:fldCharType="begin"/>
      </w:r>
      <w:r w:rsidR="00021319">
        <w:rPr>
          <w:rFonts w:cs="Calibri"/>
          <w:lang w:eastAsia="es-ES"/>
        </w:rPr>
        <w:instrText xml:space="preserve"> INCLUDEPICTURE  "cid:image006.jpg@01D48BDD.66EA6E60" \* MERGEFORMATINET </w:instrText>
      </w:r>
      <w:r w:rsidR="00021319">
        <w:rPr>
          <w:rFonts w:cs="Calibri"/>
          <w:lang w:eastAsia="es-ES"/>
        </w:rPr>
        <w:fldChar w:fldCharType="separate"/>
      </w:r>
      <w:r w:rsidR="003D7AF6">
        <w:rPr>
          <w:rFonts w:cs="Calibri"/>
          <w:lang w:eastAsia="es-ES"/>
        </w:rPr>
        <w:fldChar w:fldCharType="begin"/>
      </w:r>
      <w:r w:rsidR="003D7AF6">
        <w:rPr>
          <w:rFonts w:cs="Calibri"/>
          <w:lang w:eastAsia="es-ES"/>
        </w:rPr>
        <w:instrText xml:space="preserve"> INCLUDEPICTURE  "cid:image006.jpg@01D48BDD.66EA6E60" \* MERGEFORMATINET </w:instrText>
      </w:r>
      <w:r w:rsidR="003D7AF6">
        <w:rPr>
          <w:rFonts w:cs="Calibri"/>
          <w:lang w:eastAsia="es-ES"/>
        </w:rPr>
        <w:fldChar w:fldCharType="separate"/>
      </w:r>
      <w:r w:rsidR="00025D4C">
        <w:rPr>
          <w:rFonts w:cs="Calibri"/>
          <w:lang w:eastAsia="es-ES"/>
        </w:rPr>
        <w:pict w14:anchorId="47146AD7">
          <v:shape id="_x0000_i1028" type="#_x0000_t75" style="width:359.2pt;height:385.9pt">
            <v:imagedata r:id="rId26" r:href="rId27"/>
          </v:shape>
        </w:pict>
      </w:r>
      <w:r w:rsidR="003D7AF6">
        <w:rPr>
          <w:rFonts w:cs="Calibri"/>
          <w:lang w:eastAsia="es-ES"/>
        </w:rPr>
        <w:fldChar w:fldCharType="end"/>
      </w:r>
      <w:r w:rsidR="00021319">
        <w:rPr>
          <w:rFonts w:cs="Calibri"/>
          <w:lang w:eastAsia="es-ES"/>
        </w:rPr>
        <w:fldChar w:fldCharType="end"/>
      </w:r>
      <w:r w:rsidR="00C90A96">
        <w:rPr>
          <w:rFonts w:cs="Calibri"/>
          <w:lang w:eastAsia="es-ES"/>
        </w:rPr>
        <w:fldChar w:fldCharType="end"/>
      </w:r>
      <w:r w:rsidRPr="00905DBA">
        <w:rPr>
          <w:rFonts w:cs="Calibri"/>
          <w:lang w:eastAsia="es-ES"/>
        </w:rPr>
        <w:fldChar w:fldCharType="end"/>
      </w:r>
    </w:p>
    <w:p w14:paraId="36F753C3" w14:textId="6C8A6ED5" w:rsidR="003A37B1" w:rsidRDefault="003A37B1" w:rsidP="00F25740">
      <w:pPr>
        <w:pStyle w:val="Prrafodelista"/>
        <w:ind w:left="1004" w:firstLine="0"/>
        <w:rPr>
          <w:rFonts w:cs="Calibri"/>
          <w:lang w:eastAsia="es-ES"/>
        </w:rPr>
      </w:pPr>
    </w:p>
    <w:p w14:paraId="15CAC3FD" w14:textId="1DAFC7D1" w:rsidR="003A37B1" w:rsidRDefault="003A37B1" w:rsidP="00F25740">
      <w:pPr>
        <w:pStyle w:val="Prrafodelista"/>
        <w:ind w:left="1004" w:firstLine="0"/>
        <w:rPr>
          <w:rFonts w:cs="Calibri"/>
          <w:lang w:eastAsia="es-ES"/>
        </w:rPr>
      </w:pPr>
      <w:r>
        <w:rPr>
          <w:rFonts w:cs="Calibri"/>
          <w:lang w:eastAsia="es-ES"/>
        </w:rPr>
        <w:t>Se modificarán los datos de igual forma que en el apartado oficina descrito anteriormente.</w:t>
      </w:r>
    </w:p>
    <w:p w14:paraId="25D0A7D6" w14:textId="11A29ADB" w:rsidR="003A37B1" w:rsidRDefault="003A37B1" w:rsidP="00F25740">
      <w:pPr>
        <w:pStyle w:val="Prrafodelista"/>
        <w:ind w:left="1004" w:firstLine="0"/>
        <w:rPr>
          <w:rFonts w:cs="Calibri"/>
          <w:b/>
        </w:rPr>
      </w:pPr>
    </w:p>
    <w:p w14:paraId="4D0CA5CE" w14:textId="77777777" w:rsidR="007672FC" w:rsidRPr="00905DBA" w:rsidRDefault="007672FC" w:rsidP="007672FC">
      <w:pPr>
        <w:pStyle w:val="Prrafodelista"/>
        <w:numPr>
          <w:ilvl w:val="0"/>
          <w:numId w:val="44"/>
        </w:numPr>
        <w:rPr>
          <w:rFonts w:cs="Calibri"/>
        </w:rPr>
      </w:pPr>
      <w:r w:rsidRPr="007672FC">
        <w:rPr>
          <w:rFonts w:cs="Calibri"/>
          <w:b/>
        </w:rPr>
        <w:t>Modificaciones sobre elementos comunes:</w:t>
      </w:r>
      <w:r w:rsidRPr="00905DBA">
        <w:rPr>
          <w:rFonts w:cs="Calibri"/>
        </w:rPr>
        <w:t xml:space="preserve">  se realizarán las siguientes modificaciones sobre el contenido del Footer: </w:t>
      </w:r>
    </w:p>
    <w:p w14:paraId="7941B12A" w14:textId="3CD46C4B" w:rsidR="007672FC" w:rsidRPr="007672FC" w:rsidRDefault="007672FC" w:rsidP="007672FC">
      <w:pPr>
        <w:pStyle w:val="Prrafodelista"/>
        <w:ind w:left="1004" w:firstLine="0"/>
        <w:rPr>
          <w:rFonts w:cs="Calibri"/>
          <w:lang w:eastAsia="es-ES"/>
        </w:rPr>
      </w:pPr>
      <w:r w:rsidRPr="007672FC">
        <w:rPr>
          <w:rFonts w:cs="Calibri"/>
          <w:lang w:eastAsia="es-ES"/>
        </w:rPr>
        <w:t xml:space="preserve">Información de la oficina: se modificará el contenido de este elemento para </w:t>
      </w:r>
      <w:r>
        <w:rPr>
          <w:rFonts w:cs="Calibri"/>
          <w:lang w:eastAsia="es-ES"/>
        </w:rPr>
        <w:t>actualizar el horario y los teléfonos</w:t>
      </w:r>
      <w:r w:rsidRPr="007672FC">
        <w:rPr>
          <w:rFonts w:cs="Calibri"/>
          <w:lang w:eastAsia="es-ES"/>
        </w:rPr>
        <w:t xml:space="preserve"> </w:t>
      </w:r>
    </w:p>
    <w:p w14:paraId="68369696" w14:textId="77777777" w:rsidR="007672FC" w:rsidRPr="00905DBA" w:rsidRDefault="007672FC" w:rsidP="007672FC">
      <w:pPr>
        <w:pStyle w:val="Prrafodelista"/>
        <w:ind w:left="2160" w:hanging="360"/>
        <w:rPr>
          <w:rFonts w:cs="Calibri"/>
        </w:rPr>
      </w:pPr>
    </w:p>
    <w:p w14:paraId="113BDBED" w14:textId="77777777" w:rsidR="007672FC" w:rsidRPr="00905DBA" w:rsidRDefault="007672FC" w:rsidP="007672FC">
      <w:pPr>
        <w:pStyle w:val="Prrafodelista"/>
        <w:ind w:left="0" w:firstLine="0"/>
        <w:rPr>
          <w:rFonts w:cs="Calibri"/>
        </w:rPr>
      </w:pPr>
      <w:r w:rsidRPr="00905DBA">
        <w:rPr>
          <w:rFonts w:cs="Calibri"/>
          <w:lang w:eastAsia="es-ES"/>
        </w:rPr>
        <w:fldChar w:fldCharType="begin"/>
      </w:r>
      <w:r w:rsidRPr="00905DBA">
        <w:rPr>
          <w:rFonts w:cs="Calibri"/>
          <w:lang w:eastAsia="es-ES"/>
        </w:rPr>
        <w:instrText xml:space="preserve"> INCLUDEPICTURE  "cid:image007.jpg@01D48BDD.66EA6E60" \* MERGEFORMATINET </w:instrText>
      </w:r>
      <w:r w:rsidRPr="00905DBA">
        <w:rPr>
          <w:rFonts w:cs="Calibri"/>
          <w:lang w:eastAsia="es-ES"/>
        </w:rPr>
        <w:fldChar w:fldCharType="separate"/>
      </w:r>
      <w:r w:rsidR="00C90A96">
        <w:rPr>
          <w:rFonts w:cs="Calibri"/>
          <w:lang w:eastAsia="es-ES"/>
        </w:rPr>
        <w:fldChar w:fldCharType="begin"/>
      </w:r>
      <w:r w:rsidR="00C90A96">
        <w:rPr>
          <w:rFonts w:cs="Calibri"/>
          <w:lang w:eastAsia="es-ES"/>
        </w:rPr>
        <w:instrText xml:space="preserve"> INCLUDEPICTURE  "cid:image007.jpg@01D48BDD.66EA6E60" \* MERGEFORMATINET </w:instrText>
      </w:r>
      <w:r w:rsidR="00C90A96">
        <w:rPr>
          <w:rFonts w:cs="Calibri"/>
          <w:lang w:eastAsia="es-ES"/>
        </w:rPr>
        <w:fldChar w:fldCharType="separate"/>
      </w:r>
      <w:r w:rsidR="00021319">
        <w:rPr>
          <w:rFonts w:cs="Calibri"/>
          <w:lang w:eastAsia="es-ES"/>
        </w:rPr>
        <w:fldChar w:fldCharType="begin"/>
      </w:r>
      <w:r w:rsidR="00021319">
        <w:rPr>
          <w:rFonts w:cs="Calibri"/>
          <w:lang w:eastAsia="es-ES"/>
        </w:rPr>
        <w:instrText xml:space="preserve"> INCLUDEPICTURE  "cid:image007.jpg@01D48BDD.66EA6E60" \* MERGEFORMATINET </w:instrText>
      </w:r>
      <w:r w:rsidR="00021319">
        <w:rPr>
          <w:rFonts w:cs="Calibri"/>
          <w:lang w:eastAsia="es-ES"/>
        </w:rPr>
        <w:fldChar w:fldCharType="separate"/>
      </w:r>
      <w:r w:rsidR="003D7AF6">
        <w:rPr>
          <w:rFonts w:cs="Calibri"/>
          <w:lang w:eastAsia="es-ES"/>
        </w:rPr>
        <w:fldChar w:fldCharType="begin"/>
      </w:r>
      <w:r w:rsidR="003D7AF6">
        <w:rPr>
          <w:rFonts w:cs="Calibri"/>
          <w:lang w:eastAsia="es-ES"/>
        </w:rPr>
        <w:instrText xml:space="preserve"> INCLUDEPICTURE  "cid:image007.jpg@01D48BDD.66EA6E60" \* MERGEFORMATINET </w:instrText>
      </w:r>
      <w:r w:rsidR="003D7AF6">
        <w:rPr>
          <w:rFonts w:cs="Calibri"/>
          <w:lang w:eastAsia="es-ES"/>
        </w:rPr>
        <w:fldChar w:fldCharType="separate"/>
      </w:r>
      <w:r w:rsidR="00025D4C">
        <w:rPr>
          <w:rFonts w:cs="Calibri"/>
          <w:lang w:eastAsia="es-ES"/>
        </w:rPr>
        <w:pict w14:anchorId="3B37217E">
          <v:shape id="_x0000_i1029" type="#_x0000_t75" style="width:482.95pt;height:104.35pt">
            <v:imagedata r:id="rId28" r:href="rId29"/>
          </v:shape>
        </w:pict>
      </w:r>
      <w:r w:rsidR="003D7AF6">
        <w:rPr>
          <w:rFonts w:cs="Calibri"/>
          <w:lang w:eastAsia="es-ES"/>
        </w:rPr>
        <w:fldChar w:fldCharType="end"/>
      </w:r>
      <w:r w:rsidR="00021319">
        <w:rPr>
          <w:rFonts w:cs="Calibri"/>
          <w:lang w:eastAsia="es-ES"/>
        </w:rPr>
        <w:fldChar w:fldCharType="end"/>
      </w:r>
      <w:r w:rsidR="00C90A96">
        <w:rPr>
          <w:rFonts w:cs="Calibri"/>
          <w:lang w:eastAsia="es-ES"/>
        </w:rPr>
        <w:fldChar w:fldCharType="end"/>
      </w:r>
      <w:r w:rsidRPr="00905DBA">
        <w:rPr>
          <w:rFonts w:cs="Calibri"/>
          <w:lang w:eastAsia="es-ES"/>
        </w:rPr>
        <w:fldChar w:fldCharType="end"/>
      </w:r>
    </w:p>
    <w:p w14:paraId="4070C7FF" w14:textId="77777777" w:rsidR="007672FC" w:rsidRPr="00905DBA" w:rsidRDefault="007672FC" w:rsidP="007672FC">
      <w:pPr>
        <w:rPr>
          <w:rFonts w:ascii="Calibri" w:hAnsi="Calibri" w:cs="Calibri"/>
          <w:sz w:val="22"/>
          <w:szCs w:val="22"/>
        </w:rPr>
      </w:pPr>
    </w:p>
    <w:p w14:paraId="41B5649E" w14:textId="77777777" w:rsidR="007672FC" w:rsidRPr="00905DBA" w:rsidRDefault="007672FC" w:rsidP="007672FC">
      <w:pPr>
        <w:rPr>
          <w:rFonts w:ascii="Calibri" w:hAnsi="Calibri" w:cs="Calibri"/>
          <w:sz w:val="22"/>
          <w:szCs w:val="22"/>
        </w:rPr>
      </w:pPr>
    </w:p>
    <w:p w14:paraId="0156E854" w14:textId="77777777" w:rsidR="007672FC" w:rsidRPr="00905DBA" w:rsidRDefault="007672FC" w:rsidP="007672FC">
      <w:pPr>
        <w:rPr>
          <w:rFonts w:ascii="Calibri" w:hAnsi="Calibri" w:cs="Calibri"/>
          <w:sz w:val="22"/>
          <w:szCs w:val="22"/>
        </w:rPr>
      </w:pPr>
    </w:p>
    <w:p w14:paraId="261B7038" w14:textId="77777777" w:rsidR="007672FC" w:rsidRPr="007672FC" w:rsidRDefault="007672FC" w:rsidP="00F25740">
      <w:pPr>
        <w:pStyle w:val="Prrafodelista"/>
        <w:ind w:left="1004" w:firstLine="0"/>
        <w:rPr>
          <w:rFonts w:cs="Calibri"/>
          <w:b/>
          <w:lang w:val="es-ES_tradnl"/>
        </w:rPr>
      </w:pPr>
    </w:p>
    <w:p w14:paraId="2732244D" w14:textId="77777777" w:rsidR="00581070" w:rsidRDefault="00581070" w:rsidP="00581070">
      <w:pPr>
        <w:pStyle w:val="Ttulo4"/>
      </w:pPr>
      <w:bookmarkStart w:id="21" w:name="_Toc46821466"/>
      <w:r w:rsidRPr="00B85041">
        <w:lastRenderedPageBreak/>
        <w:t>Precondiciones</w:t>
      </w:r>
      <w:bookmarkEnd w:id="21"/>
    </w:p>
    <w:p w14:paraId="49A76BF9" w14:textId="2D686AE5" w:rsidR="00581070" w:rsidRDefault="003E5DF8" w:rsidP="00581070">
      <w:r>
        <w:t>No aplica</w:t>
      </w:r>
      <w:r w:rsidR="00A0457C">
        <w:t>.</w:t>
      </w:r>
    </w:p>
    <w:p w14:paraId="723257AF" w14:textId="77777777" w:rsidR="003767C9" w:rsidRPr="00E0117D" w:rsidRDefault="003767C9" w:rsidP="00581070"/>
    <w:p w14:paraId="36E60CAB" w14:textId="77777777" w:rsidR="00581070" w:rsidRDefault="00581070" w:rsidP="00581070">
      <w:pPr>
        <w:pStyle w:val="Ttulo4"/>
        <w:spacing w:before="240" w:after="0"/>
        <w:rPr>
          <w:lang w:val="es-ES"/>
        </w:rPr>
      </w:pPr>
      <w:bookmarkStart w:id="22" w:name="_Toc46821467"/>
      <w:r w:rsidRPr="00596A1E">
        <w:rPr>
          <w:lang w:val="es-ES"/>
        </w:rPr>
        <w:t>Poscondiciones</w:t>
      </w:r>
      <w:bookmarkEnd w:id="22"/>
    </w:p>
    <w:p w14:paraId="3280D476" w14:textId="77777777" w:rsidR="00581070" w:rsidRDefault="00581070" w:rsidP="00581070">
      <w:r>
        <w:t>No aplica.</w:t>
      </w:r>
    </w:p>
    <w:p w14:paraId="105AB9CE" w14:textId="77777777" w:rsidR="003767C9" w:rsidRDefault="003767C9" w:rsidP="00581070"/>
    <w:p w14:paraId="61A59E04" w14:textId="65231E96" w:rsidR="00330786" w:rsidRDefault="00330786">
      <w:pPr>
        <w:spacing w:before="0"/>
        <w:ind w:firstLine="0"/>
        <w:jc w:val="left"/>
      </w:pPr>
      <w:r>
        <w:br w:type="page"/>
      </w:r>
    </w:p>
    <w:p w14:paraId="614A0299" w14:textId="4627C4E1" w:rsidR="00F16491" w:rsidRDefault="00413B3A" w:rsidP="00413B3A">
      <w:pPr>
        <w:pStyle w:val="Ttulo3"/>
      </w:pPr>
      <w:bookmarkStart w:id="23" w:name="_Toc46821468"/>
      <w:r w:rsidRPr="00413B3A">
        <w:lastRenderedPageBreak/>
        <w:t xml:space="preserve">CU003 – </w:t>
      </w:r>
      <w:r w:rsidR="00287F07">
        <w:t>Actualización del Fichero Oficinas</w:t>
      </w:r>
      <w:bookmarkEnd w:id="23"/>
    </w:p>
    <w:p w14:paraId="6F528DA2" w14:textId="77777777" w:rsidR="00F16491" w:rsidRPr="007A4160" w:rsidRDefault="00F16491" w:rsidP="00F16491"/>
    <w:tbl>
      <w:tblPr>
        <w:tblW w:w="525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63"/>
        <w:gridCol w:w="1980"/>
        <w:gridCol w:w="5514"/>
      </w:tblGrid>
      <w:tr w:rsidR="00F16491" w:rsidRPr="00F47E6C" w14:paraId="4D8413A1" w14:textId="77777777" w:rsidTr="00A566AF">
        <w:tc>
          <w:tcPr>
            <w:tcW w:w="908" w:type="pct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shd w:val="clear" w:color="auto" w:fill="B3B3B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D1068D3" w14:textId="77777777" w:rsidR="00F16491" w:rsidRPr="00F47E6C" w:rsidRDefault="00F16491" w:rsidP="00A566AF">
            <w:pPr>
              <w:pStyle w:val="TablaTit3"/>
              <w:rPr>
                <w:lang w:val="es-ES"/>
              </w:rPr>
            </w:pPr>
            <w:r w:rsidRPr="00F47E6C">
              <w:rPr>
                <w:lang w:val="es-ES"/>
              </w:rPr>
              <w:t>ID Caso de Uso</w:t>
            </w:r>
          </w:p>
        </w:tc>
        <w:tc>
          <w:tcPr>
            <w:tcW w:w="4092" w:type="pct"/>
            <w:gridSpan w:val="2"/>
            <w:tcBorders>
              <w:top w:val="single" w:sz="8" w:space="0" w:color="808080"/>
              <w:left w:val="nil"/>
              <w:bottom w:val="single" w:sz="8" w:space="0" w:color="808080"/>
              <w:right w:val="single" w:sz="8" w:space="0" w:color="80808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99252ED" w14:textId="0CA53DC4" w:rsidR="00F16491" w:rsidRPr="00F47E6C" w:rsidRDefault="00F16491" w:rsidP="00B74E12">
            <w:pPr>
              <w:pStyle w:val="TablaTit3"/>
              <w:rPr>
                <w:color w:val="000000"/>
                <w:lang w:val="es-ES"/>
              </w:rPr>
            </w:pPr>
            <w:r>
              <w:rPr>
                <w:color w:val="000000"/>
                <w:lang w:val="es-ES"/>
              </w:rPr>
              <w:t>CU00</w:t>
            </w:r>
            <w:r w:rsidR="00B74E12">
              <w:rPr>
                <w:color w:val="000000"/>
                <w:lang w:val="es-ES"/>
              </w:rPr>
              <w:t>3</w:t>
            </w:r>
            <w:r w:rsidR="008D1AB5">
              <w:rPr>
                <w:color w:val="000000"/>
                <w:lang w:val="es-ES"/>
              </w:rPr>
              <w:t xml:space="preserve"> Actualización Fichero Oficinas</w:t>
            </w:r>
          </w:p>
        </w:tc>
      </w:tr>
      <w:tr w:rsidR="00F16491" w:rsidRPr="00F47E6C" w14:paraId="45FC9C57" w14:textId="77777777" w:rsidTr="00A566AF">
        <w:tc>
          <w:tcPr>
            <w:tcW w:w="908" w:type="pct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shd w:val="clear" w:color="auto" w:fill="B3B3B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F1F6E8" w14:textId="77777777" w:rsidR="00F16491" w:rsidRPr="00F47E6C" w:rsidRDefault="00F16491" w:rsidP="00A566AF">
            <w:pPr>
              <w:pStyle w:val="TablaTit3"/>
              <w:rPr>
                <w:lang w:val="es-ES"/>
              </w:rPr>
            </w:pPr>
            <w:r w:rsidRPr="00F47E6C">
              <w:rPr>
                <w:lang w:val="es-ES"/>
              </w:rPr>
              <w:t>Agrupación Funcional</w:t>
            </w:r>
          </w:p>
        </w:tc>
        <w:tc>
          <w:tcPr>
            <w:tcW w:w="4092" w:type="pct"/>
            <w:gridSpan w:val="2"/>
            <w:tcBorders>
              <w:top w:val="nil"/>
              <w:left w:val="nil"/>
              <w:bottom w:val="single" w:sz="8" w:space="0" w:color="808080"/>
              <w:right w:val="single" w:sz="8" w:space="0" w:color="80808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99FFF2" w14:textId="77777777" w:rsidR="00F16491" w:rsidRPr="00F47E6C" w:rsidRDefault="00F16491" w:rsidP="00A566AF">
            <w:pPr>
              <w:pStyle w:val="TablaTit3"/>
              <w:rPr>
                <w:lang w:val="es-ES"/>
              </w:rPr>
            </w:pPr>
            <w:r>
              <w:rPr>
                <w:lang w:val="es-ES"/>
              </w:rPr>
              <w:t>FU001</w:t>
            </w:r>
          </w:p>
        </w:tc>
      </w:tr>
      <w:tr w:rsidR="00F16491" w:rsidRPr="00F47E6C" w14:paraId="52E684D3" w14:textId="77777777" w:rsidTr="00A566AF">
        <w:tc>
          <w:tcPr>
            <w:tcW w:w="1989" w:type="pct"/>
            <w:gridSpan w:val="2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shd w:val="clear" w:color="auto" w:fill="B3B3B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067CA4" w14:textId="77777777" w:rsidR="00F16491" w:rsidRPr="00F47E6C" w:rsidRDefault="00F16491" w:rsidP="00A566AF">
            <w:pPr>
              <w:pStyle w:val="TablaTit3"/>
              <w:rPr>
                <w:lang w:val="es-ES"/>
              </w:rPr>
            </w:pPr>
            <w:r w:rsidRPr="00F47E6C">
              <w:rPr>
                <w:lang w:val="es-ES"/>
              </w:rPr>
              <w:t>Estado</w:t>
            </w:r>
          </w:p>
        </w:tc>
        <w:tc>
          <w:tcPr>
            <w:tcW w:w="3011" w:type="pct"/>
            <w:tcBorders>
              <w:top w:val="nil"/>
              <w:left w:val="nil"/>
              <w:bottom w:val="single" w:sz="8" w:space="0" w:color="808080"/>
              <w:right w:val="single" w:sz="8" w:space="0" w:color="808080"/>
            </w:tcBorders>
            <w:shd w:val="clear" w:color="auto" w:fill="B2B2B2"/>
            <w:vAlign w:val="center"/>
            <w:hideMark/>
          </w:tcPr>
          <w:p w14:paraId="1EE85A8D" w14:textId="77777777" w:rsidR="00F16491" w:rsidRPr="00F47E6C" w:rsidRDefault="00F16491" w:rsidP="00A566AF">
            <w:pPr>
              <w:pStyle w:val="TablaTit3"/>
              <w:rPr>
                <w:lang w:val="es-ES"/>
              </w:rPr>
            </w:pPr>
            <w:r w:rsidRPr="00F47E6C">
              <w:rPr>
                <w:lang w:val="es-ES"/>
              </w:rPr>
              <w:t>Tipo</w:t>
            </w:r>
          </w:p>
        </w:tc>
      </w:tr>
      <w:tr w:rsidR="00F16491" w:rsidRPr="00F47E6C" w14:paraId="33226A58" w14:textId="77777777" w:rsidTr="00A566AF">
        <w:tc>
          <w:tcPr>
            <w:tcW w:w="1989" w:type="pct"/>
            <w:gridSpan w:val="2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8275EE" w14:textId="77777777" w:rsidR="00F16491" w:rsidRPr="00F47E6C" w:rsidRDefault="00F16491" w:rsidP="00A566AF">
            <w:pPr>
              <w:pStyle w:val="TablaNormal0"/>
              <w:rPr>
                <w:lang w:val="es-ES"/>
              </w:rPr>
            </w:pPr>
            <w:r w:rsidRPr="00F47E6C">
              <w:rPr>
                <w:lang w:val="es-E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F47E6C"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 w:rsidRPr="00F47E6C">
              <w:rPr>
                <w:lang w:val="es-ES"/>
              </w:rPr>
              <w:fldChar w:fldCharType="end"/>
            </w:r>
            <w:r>
              <w:rPr>
                <w:lang w:val="es-ES"/>
              </w:rPr>
              <w:t xml:space="preserve"> En progr</w:t>
            </w:r>
            <w:r w:rsidRPr="00F47E6C">
              <w:rPr>
                <w:lang w:val="es-ES"/>
              </w:rPr>
              <w:t>eso</w:t>
            </w:r>
          </w:p>
          <w:p w14:paraId="57F31F26" w14:textId="77777777" w:rsidR="00F16491" w:rsidRPr="00F47E6C" w:rsidRDefault="00F16491" w:rsidP="00A566AF">
            <w:pPr>
              <w:pStyle w:val="TablaNormal0"/>
              <w:rPr>
                <w:rFonts w:ascii="Times New Roman" w:hAnsi="Times New Roman"/>
                <w:lang w:val="es-ES"/>
              </w:rPr>
            </w:pPr>
            <w:r w:rsidRPr="00F47E6C">
              <w:rPr>
                <w:lang w:val="es-ES"/>
              </w:rPr>
              <w:fldChar w:fldCharType="begin">
                <w:ffData>
                  <w:name w:val="Casilla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F47E6C"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 w:rsidRPr="00F47E6C">
              <w:rPr>
                <w:lang w:val="es-ES"/>
              </w:rPr>
              <w:fldChar w:fldCharType="end"/>
            </w:r>
            <w:r w:rsidRPr="00F47E6C">
              <w:rPr>
                <w:lang w:val="es-ES"/>
              </w:rPr>
              <w:t xml:space="preserve"> Completado</w:t>
            </w:r>
          </w:p>
          <w:p w14:paraId="24FEE007" w14:textId="77777777" w:rsidR="00F16491" w:rsidRPr="00F47E6C" w:rsidRDefault="00F16491" w:rsidP="00A566AF">
            <w:pPr>
              <w:ind w:firstLine="0"/>
              <w:rPr>
                <w:rFonts w:eastAsia="Calibri" w:cs="Arial"/>
                <w:szCs w:val="22"/>
                <w:lang w:val="es-ES"/>
              </w:rPr>
            </w:pPr>
          </w:p>
        </w:tc>
        <w:tc>
          <w:tcPr>
            <w:tcW w:w="3011" w:type="pct"/>
            <w:tcBorders>
              <w:top w:val="nil"/>
              <w:left w:val="nil"/>
              <w:bottom w:val="single" w:sz="8" w:space="0" w:color="808080"/>
              <w:right w:val="single" w:sz="8" w:space="0" w:color="808080"/>
            </w:tcBorders>
            <w:shd w:val="clear" w:color="auto" w:fill="auto"/>
            <w:vAlign w:val="center"/>
            <w:hideMark/>
          </w:tcPr>
          <w:p w14:paraId="60E5439C" w14:textId="77777777" w:rsidR="00F16491" w:rsidRPr="00F47E6C" w:rsidRDefault="00F16491" w:rsidP="00A566AF">
            <w:pPr>
              <w:pStyle w:val="TablaNormal0"/>
              <w:rPr>
                <w:lang w:val="es-ES"/>
              </w:rPr>
            </w:pPr>
            <w:r>
              <w:rPr>
                <w:lang w:val="es-E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>
              <w:rPr>
                <w:lang w:val="es-ES"/>
              </w:rPr>
              <w:fldChar w:fldCharType="end"/>
            </w:r>
            <w:r w:rsidRPr="00F47E6C">
              <w:rPr>
                <w:lang w:val="es-ES"/>
              </w:rPr>
              <w:t xml:space="preserve"> Funcional</w:t>
            </w:r>
          </w:p>
          <w:p w14:paraId="565F940F" w14:textId="77777777" w:rsidR="00F16491" w:rsidRPr="00F47E6C" w:rsidRDefault="00F16491" w:rsidP="00A566AF">
            <w:pPr>
              <w:pStyle w:val="TablaNormal0"/>
              <w:rPr>
                <w:lang w:val="es-ES"/>
              </w:rPr>
            </w:pPr>
            <w:r w:rsidRPr="00F47E6C">
              <w:rPr>
                <w:lang w:val="es-ES"/>
              </w:rPr>
              <w:fldChar w:fldCharType="begin">
                <w:ffData>
                  <w:name w:val="Casilla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F47E6C"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 w:rsidRPr="00F47E6C">
              <w:rPr>
                <w:lang w:val="es-ES"/>
              </w:rPr>
              <w:fldChar w:fldCharType="end"/>
            </w:r>
            <w:r w:rsidRPr="00F47E6C">
              <w:rPr>
                <w:lang w:val="es-ES"/>
              </w:rPr>
              <w:t xml:space="preserve"> Batch</w:t>
            </w:r>
          </w:p>
          <w:p w14:paraId="2BBFDBDE" w14:textId="77777777" w:rsidR="00F16491" w:rsidRPr="00F47E6C" w:rsidRDefault="00F16491" w:rsidP="00A566AF">
            <w:pPr>
              <w:pStyle w:val="TablaNormal0"/>
              <w:rPr>
                <w:lang w:val="es-ES"/>
              </w:rPr>
            </w:pPr>
            <w:r w:rsidRPr="00F47E6C">
              <w:rPr>
                <w:lang w:val="es-E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F47E6C"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 w:rsidRPr="00F47E6C">
              <w:rPr>
                <w:lang w:val="es-ES"/>
              </w:rPr>
              <w:fldChar w:fldCharType="end"/>
            </w:r>
            <w:r>
              <w:rPr>
                <w:lang w:val="es-ES"/>
              </w:rPr>
              <w:t xml:space="preserve"> Regla de Negocio</w:t>
            </w:r>
          </w:p>
          <w:p w14:paraId="7A629402" w14:textId="77777777" w:rsidR="00F16491" w:rsidRPr="00F47E6C" w:rsidRDefault="00F16491" w:rsidP="00A566AF">
            <w:pPr>
              <w:pStyle w:val="TablaNormal0"/>
              <w:rPr>
                <w:lang w:val="es-ES"/>
              </w:rPr>
            </w:pPr>
            <w:r w:rsidRPr="00F47E6C">
              <w:rPr>
                <w:lang w:val="es-ES"/>
              </w:rPr>
              <w:fldChar w:fldCharType="begin">
                <w:ffData>
                  <w:name w:val="Casilla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F47E6C"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 w:rsidRPr="00F47E6C">
              <w:rPr>
                <w:lang w:val="es-ES"/>
              </w:rPr>
              <w:fldChar w:fldCharType="end"/>
            </w:r>
            <w:r w:rsidRPr="00F47E6C">
              <w:rPr>
                <w:lang w:val="es-ES"/>
              </w:rPr>
              <w:t xml:space="preserve"> Servicio</w:t>
            </w:r>
          </w:p>
          <w:p w14:paraId="32D5120E" w14:textId="77777777" w:rsidR="00F16491" w:rsidRPr="00F47E6C" w:rsidRDefault="00F16491" w:rsidP="00A566AF">
            <w:pPr>
              <w:pStyle w:val="TablaNormal0"/>
              <w:rPr>
                <w:lang w:val="es-ES"/>
              </w:rPr>
            </w:pPr>
            <w:r>
              <w:rPr>
                <w:lang w:val="es-E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>
              <w:rPr>
                <w:lang w:val="es-ES"/>
              </w:rPr>
              <w:fldChar w:fldCharType="end"/>
            </w:r>
            <w:r w:rsidRPr="00F47E6C">
              <w:rPr>
                <w:lang w:val="es-ES"/>
              </w:rPr>
              <w:t xml:space="preserve"> Proceso o Tarea</w:t>
            </w:r>
          </w:p>
        </w:tc>
      </w:tr>
      <w:tr w:rsidR="00F16491" w:rsidRPr="00F47E6C" w14:paraId="200F03AD" w14:textId="77777777" w:rsidTr="00A566AF">
        <w:tc>
          <w:tcPr>
            <w:tcW w:w="908" w:type="pct"/>
            <w:tcBorders>
              <w:bottom w:val="single" w:sz="4" w:space="0" w:color="auto"/>
            </w:tcBorders>
            <w:shd w:val="clear" w:color="auto" w:fill="FFFFFF"/>
            <w:vAlign w:val="center"/>
            <w:hideMark/>
          </w:tcPr>
          <w:p w14:paraId="4A5681D8" w14:textId="77777777" w:rsidR="00F16491" w:rsidRPr="00F47E6C" w:rsidRDefault="00F16491" w:rsidP="00A566AF">
            <w:pPr>
              <w:rPr>
                <w:rFonts w:ascii="Times New Roman" w:hAnsi="Times New Roman"/>
                <w:sz w:val="20"/>
                <w:lang w:val="es-ES" w:eastAsia="es-ES"/>
              </w:rPr>
            </w:pPr>
          </w:p>
        </w:tc>
        <w:tc>
          <w:tcPr>
            <w:tcW w:w="1081" w:type="pct"/>
            <w:tcBorders>
              <w:bottom w:val="single" w:sz="4" w:space="0" w:color="auto"/>
            </w:tcBorders>
            <w:shd w:val="clear" w:color="auto" w:fill="FFFFFF"/>
            <w:vAlign w:val="center"/>
            <w:hideMark/>
          </w:tcPr>
          <w:p w14:paraId="73C00712" w14:textId="77777777" w:rsidR="00F16491" w:rsidRPr="00F47E6C" w:rsidRDefault="00F16491" w:rsidP="00A566AF">
            <w:pPr>
              <w:rPr>
                <w:rFonts w:ascii="Times New Roman" w:hAnsi="Times New Roman"/>
                <w:sz w:val="20"/>
                <w:lang w:val="es-ES" w:eastAsia="es-ES"/>
              </w:rPr>
            </w:pPr>
          </w:p>
        </w:tc>
        <w:tc>
          <w:tcPr>
            <w:tcW w:w="3011" w:type="pct"/>
            <w:tcBorders>
              <w:bottom w:val="single" w:sz="4" w:space="0" w:color="auto"/>
            </w:tcBorders>
            <w:shd w:val="clear" w:color="auto" w:fill="FFFFFF"/>
            <w:vAlign w:val="center"/>
            <w:hideMark/>
          </w:tcPr>
          <w:p w14:paraId="28DC21F2" w14:textId="77777777" w:rsidR="00F16491" w:rsidRPr="00F47E6C" w:rsidRDefault="00F16491" w:rsidP="00A566AF">
            <w:pPr>
              <w:rPr>
                <w:rFonts w:ascii="Times New Roman" w:hAnsi="Times New Roman"/>
                <w:sz w:val="20"/>
                <w:lang w:val="es-ES" w:eastAsia="es-ES"/>
              </w:rPr>
            </w:pPr>
          </w:p>
        </w:tc>
      </w:tr>
    </w:tbl>
    <w:p w14:paraId="36B8A516" w14:textId="77777777" w:rsidR="00F16491" w:rsidRDefault="00F16491" w:rsidP="00F16491">
      <w:pPr>
        <w:pStyle w:val="Ttulo4"/>
        <w:spacing w:before="240" w:after="240" w:line="276" w:lineRule="auto"/>
      </w:pPr>
      <w:bookmarkStart w:id="24" w:name="_Toc46821469"/>
      <w:r>
        <w:t>Descripción Funcional</w:t>
      </w:r>
      <w:bookmarkEnd w:id="24"/>
    </w:p>
    <w:p w14:paraId="64A20AFE" w14:textId="21AC36E1" w:rsidR="00F16491" w:rsidRDefault="008D1AB5" w:rsidP="008D1AB5">
      <w:pPr>
        <w:spacing w:line="276" w:lineRule="auto"/>
        <w:rPr>
          <w:noProof/>
          <w:lang w:val="es-ES" w:eastAsia="es-ES"/>
        </w:rPr>
      </w:pPr>
      <w:r>
        <w:rPr>
          <w:noProof/>
          <w:lang w:val="es-ES" w:eastAsia="es-ES"/>
        </w:rPr>
        <w:t>Una vez finalizados los trabajo</w:t>
      </w:r>
      <w:r w:rsidR="00C90A96">
        <w:rPr>
          <w:noProof/>
          <w:lang w:val="es-ES" w:eastAsia="es-ES"/>
        </w:rPr>
        <w:t>s</w:t>
      </w:r>
      <w:r>
        <w:rPr>
          <w:noProof/>
          <w:lang w:val="es-ES" w:eastAsia="es-ES"/>
        </w:rPr>
        <w:t xml:space="preserve"> de actualizacion de oficnas se actulaizara el fichero de oficinas.</w:t>
      </w:r>
    </w:p>
    <w:p w14:paraId="7425C864" w14:textId="3616C3A6" w:rsidR="00FE077C" w:rsidRDefault="00FE077C" w:rsidP="008D1AB5">
      <w:pPr>
        <w:spacing w:line="276" w:lineRule="auto"/>
        <w:rPr>
          <w:noProof/>
          <w:lang w:val="es-ES" w:eastAsia="es-ES"/>
        </w:rPr>
      </w:pPr>
      <w:r>
        <w:rPr>
          <w:noProof/>
          <w:lang w:val="es-ES" w:eastAsia="es-ES"/>
        </w:rPr>
        <w:t>Los cambios a realizar en el ficheor seran los siguiinetes</w:t>
      </w:r>
    </w:p>
    <w:p w14:paraId="225C8B74" w14:textId="66D057E5" w:rsidR="00E62601" w:rsidRDefault="00E62601" w:rsidP="008D1AB5">
      <w:pPr>
        <w:spacing w:line="276" w:lineRule="auto"/>
        <w:rPr>
          <w:noProof/>
          <w:lang w:val="es-ES" w:eastAsia="es-ES"/>
        </w:rPr>
      </w:pPr>
    </w:p>
    <w:tbl>
      <w:tblPr>
        <w:tblW w:w="7512" w:type="dxa"/>
        <w:tblInd w:w="7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92"/>
        <w:gridCol w:w="4420"/>
      </w:tblGrid>
      <w:tr w:rsidR="00E62601" w:rsidRPr="00E62601" w14:paraId="7E0F3855" w14:textId="77777777" w:rsidTr="00E62601">
        <w:trPr>
          <w:trHeight w:val="300"/>
        </w:trPr>
        <w:tc>
          <w:tcPr>
            <w:tcW w:w="3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59584B" w14:textId="77777777" w:rsidR="00E62601" w:rsidRDefault="00E62601" w:rsidP="00E62601">
            <w:pPr>
              <w:spacing w:before="0"/>
              <w:ind w:firstLine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s-ES" w:eastAsia="es-ES"/>
              </w:rPr>
              <w:t xml:space="preserve">Fichero </w:t>
            </w: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s-ES" w:eastAsia="es-ES"/>
              </w:rPr>
              <w:t>Oficinas</w:t>
            </w:r>
          </w:p>
          <w:bookmarkStart w:id="25" w:name="_MON_1657002312"/>
          <w:bookmarkEnd w:id="25"/>
          <w:p w14:paraId="30811E80" w14:textId="3C871BC9" w:rsidR="00E62601" w:rsidRPr="00E62601" w:rsidRDefault="00E62601" w:rsidP="00E62601">
            <w:pPr>
              <w:spacing w:before="0"/>
              <w:ind w:firstLine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s-ES" w:eastAsia="es-ES"/>
              </w:rPr>
            </w:pP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s-ES" w:eastAsia="es-ES"/>
              </w:rPr>
              <w:object w:dxaOrig="1550" w:dyaOrig="990" w14:anchorId="2F135E19">
                <v:shape id="_x0000_i1030" type="#_x0000_t75" style="width:76.85pt;height:50.15pt" o:ole="">
                  <v:imagedata r:id="rId30" o:title=""/>
                </v:shape>
                <o:OLEObject Type="Embed" ProgID="Excel.SheetMacroEnabled.12" ShapeID="_x0000_i1030" DrawAspect="Icon" ObjectID="_1657440800" r:id="rId31"/>
              </w:object>
            </w:r>
          </w:p>
        </w:tc>
        <w:tc>
          <w:tcPr>
            <w:tcW w:w="4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BAF4E" w14:textId="77777777" w:rsidR="00E62601" w:rsidRDefault="00E62601" w:rsidP="00E62601">
            <w:pPr>
              <w:spacing w:before="0"/>
              <w:ind w:firstLine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s-ES" w:eastAsia="es-ES"/>
              </w:rPr>
              <w:t xml:space="preserve">Fichero </w:t>
            </w: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s-ES" w:eastAsia="es-ES"/>
              </w:rPr>
              <w:t>BDEC</w:t>
            </w:r>
          </w:p>
          <w:p w14:paraId="647BD7B5" w14:textId="7AC324FA" w:rsidR="00E62601" w:rsidRPr="00E62601" w:rsidRDefault="00E62601" w:rsidP="00E62601">
            <w:pPr>
              <w:spacing w:before="0"/>
              <w:ind w:firstLine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s-ES" w:eastAsia="es-ES"/>
              </w:rPr>
            </w:pP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s-ES" w:eastAsia="es-ES"/>
              </w:rPr>
              <w:object w:dxaOrig="1550" w:dyaOrig="990" w14:anchorId="2B6E8F12">
                <v:shape id="_x0000_i1031" type="#_x0000_t75" style="width:76.85pt;height:50.15pt" o:ole="">
                  <v:imagedata r:id="rId30" o:title=""/>
                </v:shape>
                <o:OLEObject Type="Embed" ProgID="Excel.Sheet.12" ShapeID="_x0000_i1031" DrawAspect="Icon" ObjectID="_1657440801" r:id="rId32"/>
              </w:object>
            </w:r>
          </w:p>
        </w:tc>
      </w:tr>
      <w:tr w:rsidR="00E62601" w:rsidRPr="00E62601" w14:paraId="530BB329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0FF34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Código de tienda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B3E24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CODIGO OFICINA</w:t>
            </w:r>
          </w:p>
        </w:tc>
      </w:tr>
      <w:tr w:rsidR="00E62601" w:rsidRPr="00E62601" w14:paraId="6B4A6C22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02E4FBB2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Tipo de oficna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8A04D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CODIGO TIPO OFICINA</w:t>
            </w:r>
          </w:p>
        </w:tc>
      </w:tr>
      <w:tr w:rsidR="00E62601" w:rsidRPr="00E62601" w14:paraId="364D2AE5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2123541B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DENOMINACION TIPO DE OFICINA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E5E1B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DENOMINACION TIPO DE OFICINA</w:t>
            </w:r>
          </w:p>
        </w:tc>
      </w:tr>
      <w:tr w:rsidR="00E62601" w:rsidRPr="00E62601" w14:paraId="57E8CA65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35B0C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Nombre de la empresa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6978BC9D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DENOMINACION OFICINA</w:t>
            </w:r>
          </w:p>
        </w:tc>
      </w:tr>
      <w:tr w:rsidR="00E62601" w:rsidRPr="00E62601" w14:paraId="64DB0BDD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96C18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Categoría principal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4A1AC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 </w:t>
            </w:r>
          </w:p>
        </w:tc>
      </w:tr>
      <w:tr w:rsidR="00E62601" w:rsidRPr="00E62601" w14:paraId="0C51A6FB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308F5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Dirección(línea 1)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B7984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DENOMINACION VIA</w:t>
            </w:r>
          </w:p>
        </w:tc>
      </w:tr>
      <w:tr w:rsidR="00E62601" w:rsidRPr="00E62601" w14:paraId="558EDB41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F9F8F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Dirección(línea 2)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90984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 </w:t>
            </w:r>
          </w:p>
        </w:tc>
      </w:tr>
      <w:tr w:rsidR="00E62601" w:rsidRPr="00E62601" w14:paraId="67AF1656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7E1F55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Dirección(línea 3)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4EE19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 </w:t>
            </w:r>
          </w:p>
        </w:tc>
      </w:tr>
      <w:tr w:rsidR="00E62601" w:rsidRPr="00E62601" w14:paraId="4347EA49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8D89A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Dirección(línea 4)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9A7358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 </w:t>
            </w:r>
          </w:p>
        </w:tc>
      </w:tr>
      <w:tr w:rsidR="00E62601" w:rsidRPr="00E62601" w14:paraId="71AD8C95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3BAE7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Dirección(línea 5)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5F539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 </w:t>
            </w:r>
          </w:p>
        </w:tc>
      </w:tr>
      <w:tr w:rsidR="00E62601" w:rsidRPr="00E62601" w14:paraId="7E9BB0D8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F71A27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Municipio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324E9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DENOMINACION LOCALIDAD</w:t>
            </w:r>
          </w:p>
        </w:tc>
      </w:tr>
      <w:tr w:rsidR="00E62601" w:rsidRPr="00E62601" w14:paraId="7DDE7AA0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C4322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Área administrativa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E084225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DENOMINACION DT</w:t>
            </w:r>
          </w:p>
        </w:tc>
      </w:tr>
      <w:tr w:rsidR="00E62601" w:rsidRPr="00E62601" w14:paraId="221E91E4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134F9F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País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27E93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 </w:t>
            </w:r>
          </w:p>
        </w:tc>
      </w:tr>
      <w:tr w:rsidR="00E62601" w:rsidRPr="00E62601" w14:paraId="0793A607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F8C0F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Código postal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3CBFB6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CODIGO POSTAL</w:t>
            </w:r>
          </w:p>
        </w:tc>
      </w:tr>
      <w:tr w:rsidR="00E62601" w:rsidRPr="00E62601" w14:paraId="1C163B2C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5063A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Teléfono principal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DCB4F0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TELEFONOS OFICINA</w:t>
            </w:r>
          </w:p>
        </w:tc>
      </w:tr>
      <w:tr w:rsidR="00E62601" w:rsidRPr="00E62601" w14:paraId="53406D5D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E8D49D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Fax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314567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FAX OFICINA</w:t>
            </w:r>
          </w:p>
        </w:tc>
      </w:tr>
      <w:tr w:rsidR="00E62601" w:rsidRPr="00E62601" w14:paraId="025C7299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vAlign w:val="bottom"/>
            <w:hideMark/>
          </w:tcPr>
          <w:p w14:paraId="69B066AB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Horario Normal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vAlign w:val="bottom"/>
            <w:hideMark/>
          </w:tcPr>
          <w:p w14:paraId="2F5F9ED1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HORARIO_NORMAL_W</w:t>
            </w:r>
          </w:p>
        </w:tc>
      </w:tr>
      <w:tr w:rsidR="00E62601" w:rsidRPr="00E62601" w14:paraId="2C66F715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vAlign w:val="bottom"/>
            <w:hideMark/>
          </w:tcPr>
          <w:p w14:paraId="2FA513AD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Horario de Viernes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vAlign w:val="bottom"/>
            <w:hideMark/>
          </w:tcPr>
          <w:p w14:paraId="6AF0A140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HORARIO_NORMAL_V</w:t>
            </w:r>
          </w:p>
        </w:tc>
      </w:tr>
      <w:tr w:rsidR="00E62601" w:rsidRPr="00E62601" w14:paraId="6932DC45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vAlign w:val="bottom"/>
            <w:hideMark/>
          </w:tcPr>
          <w:p w14:paraId="0521AA96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Abierto sábados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vAlign w:val="bottom"/>
            <w:hideMark/>
          </w:tcPr>
          <w:p w14:paraId="7799FAAE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IND_HORARIO_NORMAL_S</w:t>
            </w:r>
          </w:p>
        </w:tc>
      </w:tr>
      <w:tr w:rsidR="00E62601" w:rsidRPr="00E62601" w14:paraId="11ACB7D4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vAlign w:val="bottom"/>
            <w:hideMark/>
          </w:tcPr>
          <w:p w14:paraId="5F393508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Horario de Sábado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vAlign w:val="bottom"/>
            <w:hideMark/>
          </w:tcPr>
          <w:p w14:paraId="30B45850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HORARIO_NORMAL_S</w:t>
            </w:r>
          </w:p>
        </w:tc>
      </w:tr>
      <w:tr w:rsidR="00E62601" w:rsidRPr="00E62601" w14:paraId="14C63FAA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4ED6D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lastRenderedPageBreak/>
              <w:t>Periodo Verano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vAlign w:val="bottom"/>
            <w:hideMark/>
          </w:tcPr>
          <w:p w14:paraId="7FE524EB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PERIODO_VERANO (S/N)</w:t>
            </w:r>
          </w:p>
        </w:tc>
      </w:tr>
      <w:tr w:rsidR="00E62601" w:rsidRPr="00E62601" w14:paraId="4ADABD3B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14850CA4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Periodo Verano Incio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vAlign w:val="bottom"/>
            <w:hideMark/>
          </w:tcPr>
          <w:p w14:paraId="4F42A5AD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PERIODO_INICIO_VERANO</w:t>
            </w:r>
          </w:p>
        </w:tc>
      </w:tr>
      <w:tr w:rsidR="00E62601" w:rsidRPr="00E62601" w14:paraId="4613810B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449A630A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Periodo Verano Fin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vAlign w:val="bottom"/>
            <w:hideMark/>
          </w:tcPr>
          <w:p w14:paraId="71D651F8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PERIODO_FIN_VERANO</w:t>
            </w:r>
          </w:p>
        </w:tc>
      </w:tr>
      <w:tr w:rsidR="00E62601" w:rsidRPr="00E62601" w14:paraId="4F6A57CB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754A56D7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Horario Verano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259C3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PERIODO_VERANO_S_N</w:t>
            </w:r>
          </w:p>
        </w:tc>
      </w:tr>
      <w:tr w:rsidR="00E62601" w:rsidRPr="00E62601" w14:paraId="6578C703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6EB4D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Horario de Viernes Verano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6DB9AC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HORARIO_VERANO_V</w:t>
            </w:r>
          </w:p>
        </w:tc>
      </w:tr>
      <w:tr w:rsidR="00E62601" w:rsidRPr="00E62601" w14:paraId="79AB677D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779B86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Abierto sábados Verano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9650ED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IND_HORARIO_VERANO_S</w:t>
            </w:r>
          </w:p>
        </w:tc>
      </w:tr>
      <w:tr w:rsidR="00E62601" w:rsidRPr="00E62601" w14:paraId="6596EFD9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AE2CFB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Horario de Sábado Verano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007BB8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HORARIO_VERANO_S</w:t>
            </w:r>
          </w:p>
        </w:tc>
      </w:tr>
      <w:tr w:rsidR="00E62601" w:rsidRPr="00E62601" w14:paraId="5B9B3766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6A7C45E6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CODIGO DEL RESPONSABLE1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2823D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CODIGO DEL RESPONSABLE</w:t>
            </w:r>
          </w:p>
        </w:tc>
      </w:tr>
      <w:tr w:rsidR="00E62601" w:rsidRPr="00E62601" w14:paraId="7192D20D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6CA92AB4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NOMBRE DEL RESPONSABLE1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835C0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NOMBRE DEL RESPONSABLE</w:t>
            </w:r>
          </w:p>
        </w:tc>
      </w:tr>
      <w:tr w:rsidR="00E62601" w:rsidRPr="00E62601" w14:paraId="7E21CF36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28912B9E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NUUMA RESPONSABLE1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431FA4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NUUMA RESPONSABLE</w:t>
            </w:r>
          </w:p>
        </w:tc>
      </w:tr>
      <w:tr w:rsidR="00E62601" w:rsidRPr="00E62601" w14:paraId="5661E8F9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72173563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PERFIL RESPONSABLE1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81105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PERFIL RESPONSABLE</w:t>
            </w:r>
          </w:p>
        </w:tc>
      </w:tr>
      <w:tr w:rsidR="00E62601" w:rsidRPr="00E62601" w14:paraId="5A8F43A3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0533718D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EMAIL RESPONSABLE1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97E094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EMAIL RESPONSABLE</w:t>
            </w:r>
          </w:p>
        </w:tc>
      </w:tr>
      <w:tr w:rsidR="00E62601" w:rsidRPr="00E62601" w14:paraId="1D95F84D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4522B50F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CODIGO DEL RESPONSABLE2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5F88C90E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CODIGO DEL RESPONSABLE2</w:t>
            </w:r>
          </w:p>
        </w:tc>
      </w:tr>
      <w:tr w:rsidR="00E62601" w:rsidRPr="00E62601" w14:paraId="18A0CC3F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1D637020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NOMBRE DEL RESPONSABLE2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0AD1406A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NOMBRE DEL RESPONSABLE2</w:t>
            </w:r>
          </w:p>
        </w:tc>
      </w:tr>
      <w:tr w:rsidR="00E62601" w:rsidRPr="00E62601" w14:paraId="7A718F3C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6BC84707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NUUMA RESPONSABLE2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7D59D5F2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NUUMA RESPONSABLE2</w:t>
            </w:r>
          </w:p>
        </w:tc>
      </w:tr>
      <w:tr w:rsidR="00E62601" w:rsidRPr="00E62601" w14:paraId="2E5CB3D1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7190E768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PERFIL RESPONSABLE2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5F0A6F4D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PERFIL RESPONSABLE2</w:t>
            </w:r>
          </w:p>
        </w:tc>
      </w:tr>
      <w:tr w:rsidR="00E62601" w:rsidRPr="00E62601" w14:paraId="1652C58E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356B2069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EMAIL RESPONSABLE2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69C71A8F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EMAIL RESPONSABLE2</w:t>
            </w:r>
          </w:p>
        </w:tc>
      </w:tr>
      <w:tr w:rsidR="00E62601" w:rsidRPr="00E62601" w14:paraId="063BDC63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197C1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Miembro1 - Nombre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77F50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NOMBRE_MIEMBRO1</w:t>
            </w:r>
          </w:p>
        </w:tc>
      </w:tr>
      <w:tr w:rsidR="00E62601" w:rsidRPr="00E62601" w14:paraId="29BFA37A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82630C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Miembro1 - Nuuma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E9179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NUUMA_MIEMBRO1</w:t>
            </w:r>
          </w:p>
        </w:tc>
      </w:tr>
      <w:tr w:rsidR="00E62601" w:rsidRPr="00E62601" w14:paraId="28C4A931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F54F7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Miembro1 - Perfil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B52CE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PERFIL_MIEMBRO1</w:t>
            </w:r>
          </w:p>
        </w:tc>
      </w:tr>
      <w:tr w:rsidR="00E62601" w:rsidRPr="00E62601" w14:paraId="06316318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B7620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Miembro1 - Email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F5B61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EMAIL_MIEMBRO1</w:t>
            </w:r>
          </w:p>
        </w:tc>
      </w:tr>
      <w:tr w:rsidR="00E62601" w:rsidRPr="00E62601" w14:paraId="79216D6F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B354CE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Miembro2 - Nombre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92873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NOMBRE_MIEMBRO2</w:t>
            </w:r>
          </w:p>
        </w:tc>
      </w:tr>
      <w:tr w:rsidR="00E62601" w:rsidRPr="00E62601" w14:paraId="7F882D2D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03B3B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Miembro2 - Nuuma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CFC4E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NUUMA_MIEMBRO2</w:t>
            </w:r>
          </w:p>
        </w:tc>
      </w:tr>
      <w:tr w:rsidR="00E62601" w:rsidRPr="00E62601" w14:paraId="5953B461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A0678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Miembro2 - Perfil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16EB75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PERFIL_MIEMBRO2</w:t>
            </w:r>
          </w:p>
        </w:tc>
      </w:tr>
      <w:tr w:rsidR="00E62601" w:rsidRPr="00E62601" w14:paraId="44D28F3E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3BD503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Miembro2 - Email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7C3E2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EMAIL_MIEMBRO2</w:t>
            </w:r>
          </w:p>
        </w:tc>
      </w:tr>
      <w:tr w:rsidR="00E62601" w:rsidRPr="00E62601" w14:paraId="57CA8F1E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E04B4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Otros teléfonos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66975CA8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TELEFONOS OFICINA2 /  TELEFONOS OFICINA3</w:t>
            </w:r>
          </w:p>
        </w:tc>
      </w:tr>
      <w:tr w:rsidR="00E62601" w:rsidRPr="00E62601" w14:paraId="340ECE66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155EE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Horario especial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A51BF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 </w:t>
            </w:r>
          </w:p>
        </w:tc>
      </w:tr>
      <w:tr w:rsidR="00E62601" w:rsidRPr="00E62601" w14:paraId="5F576A40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0F9DE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Desde la empresa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4E992F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 </w:t>
            </w:r>
          </w:p>
        </w:tc>
      </w:tr>
      <w:tr w:rsidR="00E62601" w:rsidRPr="00E62601" w14:paraId="4CB1F2CB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9412B6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 xml:space="preserve"> Fecha de apertura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9E9474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 </w:t>
            </w:r>
          </w:p>
        </w:tc>
      </w:tr>
      <w:tr w:rsidR="00E62601" w:rsidRPr="00E62601" w14:paraId="610D2FD0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C289D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Foto de perfil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0B32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 </w:t>
            </w:r>
          </w:p>
        </w:tc>
      </w:tr>
      <w:tr w:rsidR="00E62601" w:rsidRPr="00E62601" w14:paraId="2C53DC93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036AC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Foto de portada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E44D9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 </w:t>
            </w:r>
          </w:p>
        </w:tc>
      </w:tr>
      <w:tr w:rsidR="00E62601" w:rsidRPr="00E62601" w14:paraId="08F1C691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41BF88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Otras fotos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D8CDC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 </w:t>
            </w:r>
          </w:p>
        </w:tc>
      </w:tr>
      <w:tr w:rsidR="00E62601" w:rsidRPr="00E62601" w14:paraId="4E977F4E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5B58DB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Foto preferida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C9B88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 </w:t>
            </w:r>
          </w:p>
        </w:tc>
      </w:tr>
      <w:tr w:rsidR="00E62601" w:rsidRPr="00E62601" w14:paraId="478B693A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FBB771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Latitud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67B9374D" w14:textId="7D3EF715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Latitud (</w:t>
            </w:r>
            <w:r w:rsidR="00901515" w:rsidRPr="007A4791">
              <w:rPr>
                <w:rStyle w:val="Textoennegrita"/>
                <w:bCs w:val="0"/>
              </w:rPr>
              <w:t>Buscador Servicios y Geolocalización</w:t>
            </w: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)</w:t>
            </w:r>
          </w:p>
        </w:tc>
      </w:tr>
      <w:tr w:rsidR="00E62601" w:rsidRPr="00E62601" w14:paraId="4DD821D9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0B142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Longitud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14AD0CFE" w14:textId="40FAC718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Longitud (</w:t>
            </w:r>
            <w:r w:rsidR="00901515" w:rsidRPr="007A4791">
              <w:rPr>
                <w:rStyle w:val="Textoennegrita"/>
                <w:bCs w:val="0"/>
              </w:rPr>
              <w:t>Buscador Servicios y Geolocalización</w:t>
            </w: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)</w:t>
            </w:r>
          </w:p>
        </w:tc>
      </w:tr>
      <w:tr w:rsidR="00E62601" w:rsidRPr="00E62601" w14:paraId="3BCCA01A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9756CC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Sitio Web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9CF91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 </w:t>
            </w:r>
          </w:p>
        </w:tc>
      </w:tr>
      <w:tr w:rsidR="00E62601" w:rsidRPr="00E62601" w14:paraId="580B7686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6E8A7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idDGT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B81506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CODIGO DGT</w:t>
            </w:r>
          </w:p>
        </w:tc>
      </w:tr>
      <w:tr w:rsidR="00E62601" w:rsidRPr="00E62601" w14:paraId="57DEF2E4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EC95F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idDirTerritorial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0216B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CODIGO DT</w:t>
            </w:r>
          </w:p>
        </w:tc>
      </w:tr>
      <w:tr w:rsidR="00E62601" w:rsidRPr="00E62601" w14:paraId="51E667F4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8F9C2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idOficinaDirecta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254A8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CODIGO OFICINA DIRECTA</w:t>
            </w:r>
          </w:p>
        </w:tc>
      </w:tr>
      <w:tr w:rsidR="00E62601" w:rsidRPr="00E62601" w14:paraId="750F2B77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2EDAF4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idOficinaDelegada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277EB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CODIGO OFICINA DELEGADA</w:t>
            </w:r>
          </w:p>
        </w:tc>
      </w:tr>
      <w:tr w:rsidR="00E62601" w:rsidRPr="00E62601" w14:paraId="4A43DFEB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35DCD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CECO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327F21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CODIGO CECO</w:t>
            </w:r>
          </w:p>
        </w:tc>
      </w:tr>
      <w:tr w:rsidR="00E62601" w:rsidRPr="00E62601" w14:paraId="14802D65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28F2066D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DENOMINACION DT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ED4515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DENOMINACION DT</w:t>
            </w:r>
          </w:p>
        </w:tc>
      </w:tr>
      <w:tr w:rsidR="00E62601" w:rsidRPr="00E62601" w14:paraId="75843C35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145A2B59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DENOMINACION DGT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3DBCE3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DENOMINACION DGT</w:t>
            </w:r>
          </w:p>
        </w:tc>
      </w:tr>
      <w:tr w:rsidR="00E62601" w:rsidRPr="00E62601" w14:paraId="7D5ABF87" w14:textId="77777777" w:rsidTr="00E62601">
        <w:trPr>
          <w:trHeight w:val="300"/>
        </w:trPr>
        <w:tc>
          <w:tcPr>
            <w:tcW w:w="30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6D06C519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DENOMINACION SUBCENTRAL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C4360F" w14:textId="77777777" w:rsidR="00E62601" w:rsidRPr="00E62601" w:rsidRDefault="00E62601" w:rsidP="00E62601">
            <w:pPr>
              <w:spacing w:before="0"/>
              <w:ind w:firstLine="0"/>
              <w:jc w:val="left"/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</w:pPr>
            <w:r w:rsidRPr="00E62601">
              <w:rPr>
                <w:rFonts w:ascii="Calibri" w:hAnsi="Calibri"/>
                <w:color w:val="000000"/>
                <w:sz w:val="22"/>
                <w:szCs w:val="22"/>
                <w:lang w:val="es-ES" w:eastAsia="es-ES"/>
              </w:rPr>
              <w:t>DENOMINACION SUBCENTRAL</w:t>
            </w:r>
          </w:p>
        </w:tc>
      </w:tr>
    </w:tbl>
    <w:p w14:paraId="61C8E247" w14:textId="77777777" w:rsidR="00E62601" w:rsidRDefault="00E62601" w:rsidP="008D1AB5">
      <w:pPr>
        <w:spacing w:line="276" w:lineRule="auto"/>
        <w:rPr>
          <w:noProof/>
          <w:lang w:val="es-ES" w:eastAsia="es-ES"/>
        </w:rPr>
      </w:pPr>
    </w:p>
    <w:p w14:paraId="1816211B" w14:textId="77777777" w:rsidR="00F16491" w:rsidRDefault="00F16491" w:rsidP="00F16491">
      <w:pPr>
        <w:pStyle w:val="Ttulo4"/>
      </w:pPr>
      <w:bookmarkStart w:id="26" w:name="_Toc46821470"/>
      <w:r w:rsidRPr="00B85041">
        <w:t>Precondiciones</w:t>
      </w:r>
      <w:bookmarkEnd w:id="26"/>
    </w:p>
    <w:p w14:paraId="2400C3EE" w14:textId="69AE6859" w:rsidR="00F16491" w:rsidRDefault="003E5DF8" w:rsidP="00F16491">
      <w:r>
        <w:t>No aplica.</w:t>
      </w:r>
    </w:p>
    <w:p w14:paraId="4C695801" w14:textId="77777777" w:rsidR="00F16491" w:rsidRPr="00E0117D" w:rsidRDefault="00F16491" w:rsidP="00F16491"/>
    <w:p w14:paraId="0061F057" w14:textId="77777777" w:rsidR="00F16491" w:rsidRDefault="00F16491" w:rsidP="00F16491">
      <w:pPr>
        <w:pStyle w:val="Ttulo4"/>
        <w:spacing w:before="240" w:after="0"/>
        <w:rPr>
          <w:lang w:val="es-ES"/>
        </w:rPr>
      </w:pPr>
      <w:bookmarkStart w:id="27" w:name="_Toc46821471"/>
      <w:r w:rsidRPr="00596A1E">
        <w:rPr>
          <w:lang w:val="es-ES"/>
        </w:rPr>
        <w:t>Poscondiciones</w:t>
      </w:r>
      <w:bookmarkEnd w:id="27"/>
    </w:p>
    <w:p w14:paraId="24704268" w14:textId="3DAAD6F6" w:rsidR="00E62601" w:rsidRDefault="00E62601" w:rsidP="00F16491">
      <w:r>
        <w:t xml:space="preserve">Se dejará el fichero actualizado con el nombre </w:t>
      </w:r>
      <w:r w:rsidRPr="00E62601">
        <w:rPr>
          <w:b/>
          <w:i/>
        </w:rPr>
        <w:t>ddmmaaaa_ListadoOficinas</w:t>
      </w:r>
      <w:r>
        <w:t xml:space="preserve">  en la siguiente ruta </w:t>
      </w:r>
    </w:p>
    <w:p w14:paraId="484DE224" w14:textId="03C7D62E" w:rsidR="00F16491" w:rsidRDefault="00E62601" w:rsidP="00F16491">
      <w:r w:rsidRPr="00E62601">
        <w:t>\\Nes000900-014\PROCDPREVIS2013\ListadoOficinas</w:t>
      </w:r>
    </w:p>
    <w:p w14:paraId="19C97995" w14:textId="77777777" w:rsidR="00F16491" w:rsidRDefault="00F16491" w:rsidP="00581070"/>
    <w:p w14:paraId="1732FABA" w14:textId="2B304C67" w:rsidR="00C90A96" w:rsidRDefault="00C90A96">
      <w:pPr>
        <w:spacing w:before="0"/>
        <w:ind w:firstLine="0"/>
        <w:jc w:val="left"/>
      </w:pPr>
      <w:r>
        <w:br w:type="page"/>
      </w:r>
    </w:p>
    <w:p w14:paraId="76EFCE40" w14:textId="77777777" w:rsidR="00F16491" w:rsidRDefault="00F16491" w:rsidP="00581070"/>
    <w:p w14:paraId="475FAB82" w14:textId="0F0EBBBC" w:rsidR="00987186" w:rsidRDefault="00413B3A" w:rsidP="00987186">
      <w:pPr>
        <w:pStyle w:val="Ttulo3"/>
      </w:pPr>
      <w:bookmarkStart w:id="28" w:name="_Toc46821472"/>
      <w:r>
        <w:rPr>
          <w:rFonts w:cstheme="minorHAnsi"/>
        </w:rPr>
        <w:t xml:space="preserve">CU004 </w:t>
      </w:r>
      <w:r w:rsidRPr="009C355B">
        <w:t xml:space="preserve">– </w:t>
      </w:r>
      <w:r w:rsidR="005353FC">
        <w:t>Contribución Contenidos</w:t>
      </w:r>
      <w:bookmarkEnd w:id="28"/>
    </w:p>
    <w:p w14:paraId="3C4378B6" w14:textId="77777777" w:rsidR="00987186" w:rsidRPr="007A4160" w:rsidRDefault="00987186" w:rsidP="00987186"/>
    <w:tbl>
      <w:tblPr>
        <w:tblW w:w="525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63"/>
        <w:gridCol w:w="1980"/>
        <w:gridCol w:w="5514"/>
      </w:tblGrid>
      <w:tr w:rsidR="00987186" w:rsidRPr="00F47E6C" w14:paraId="78AA3480" w14:textId="77777777" w:rsidTr="002C2F1A">
        <w:tc>
          <w:tcPr>
            <w:tcW w:w="908" w:type="pct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shd w:val="clear" w:color="auto" w:fill="B3B3B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7AB9D5" w14:textId="77777777" w:rsidR="00987186" w:rsidRPr="00F47E6C" w:rsidRDefault="00987186" w:rsidP="002C2F1A">
            <w:pPr>
              <w:pStyle w:val="TablaTit3"/>
              <w:rPr>
                <w:lang w:val="es-ES"/>
              </w:rPr>
            </w:pPr>
            <w:r w:rsidRPr="00F47E6C">
              <w:rPr>
                <w:lang w:val="es-ES"/>
              </w:rPr>
              <w:t>ID Caso de Uso</w:t>
            </w:r>
          </w:p>
        </w:tc>
        <w:tc>
          <w:tcPr>
            <w:tcW w:w="4092" w:type="pct"/>
            <w:gridSpan w:val="2"/>
            <w:tcBorders>
              <w:top w:val="single" w:sz="8" w:space="0" w:color="808080"/>
              <w:left w:val="nil"/>
              <w:bottom w:val="single" w:sz="8" w:space="0" w:color="808080"/>
              <w:right w:val="single" w:sz="8" w:space="0" w:color="80808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637E072" w14:textId="7398ABB5" w:rsidR="00987186" w:rsidRPr="00F47E6C" w:rsidRDefault="00987186" w:rsidP="00B74E12">
            <w:pPr>
              <w:pStyle w:val="TablaTit3"/>
              <w:rPr>
                <w:color w:val="000000"/>
                <w:lang w:val="es-ES"/>
              </w:rPr>
            </w:pPr>
            <w:r>
              <w:rPr>
                <w:color w:val="000000"/>
                <w:lang w:val="es-ES"/>
              </w:rPr>
              <w:t>CU00</w:t>
            </w:r>
            <w:r w:rsidR="00B74E12">
              <w:rPr>
                <w:color w:val="000000"/>
                <w:lang w:val="es-ES"/>
              </w:rPr>
              <w:t>4</w:t>
            </w:r>
          </w:p>
        </w:tc>
      </w:tr>
      <w:tr w:rsidR="00987186" w:rsidRPr="00F47E6C" w14:paraId="0495975B" w14:textId="77777777" w:rsidTr="002C2F1A">
        <w:tc>
          <w:tcPr>
            <w:tcW w:w="908" w:type="pct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shd w:val="clear" w:color="auto" w:fill="B3B3B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AD1075" w14:textId="77777777" w:rsidR="00987186" w:rsidRPr="00F47E6C" w:rsidRDefault="00987186" w:rsidP="002C2F1A">
            <w:pPr>
              <w:pStyle w:val="TablaTit3"/>
              <w:rPr>
                <w:lang w:val="es-ES"/>
              </w:rPr>
            </w:pPr>
            <w:r w:rsidRPr="00F47E6C">
              <w:rPr>
                <w:lang w:val="es-ES"/>
              </w:rPr>
              <w:t>Agrupación Funcional</w:t>
            </w:r>
          </w:p>
        </w:tc>
        <w:tc>
          <w:tcPr>
            <w:tcW w:w="4092" w:type="pct"/>
            <w:gridSpan w:val="2"/>
            <w:tcBorders>
              <w:top w:val="nil"/>
              <w:left w:val="nil"/>
              <w:bottom w:val="single" w:sz="8" w:space="0" w:color="808080"/>
              <w:right w:val="single" w:sz="8" w:space="0" w:color="80808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5D1904" w14:textId="77777777" w:rsidR="00987186" w:rsidRPr="00F47E6C" w:rsidRDefault="00987186" w:rsidP="002C2F1A">
            <w:pPr>
              <w:pStyle w:val="TablaTit3"/>
              <w:rPr>
                <w:lang w:val="es-ES"/>
              </w:rPr>
            </w:pPr>
            <w:r>
              <w:rPr>
                <w:lang w:val="es-ES"/>
              </w:rPr>
              <w:t>FU001</w:t>
            </w:r>
          </w:p>
        </w:tc>
      </w:tr>
      <w:tr w:rsidR="00987186" w:rsidRPr="00F47E6C" w14:paraId="304F75F9" w14:textId="77777777" w:rsidTr="002C2F1A">
        <w:tc>
          <w:tcPr>
            <w:tcW w:w="1989" w:type="pct"/>
            <w:gridSpan w:val="2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shd w:val="clear" w:color="auto" w:fill="B3B3B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9DC3CEC" w14:textId="77777777" w:rsidR="00987186" w:rsidRPr="00F47E6C" w:rsidRDefault="00987186" w:rsidP="002C2F1A">
            <w:pPr>
              <w:pStyle w:val="TablaTit3"/>
              <w:rPr>
                <w:lang w:val="es-ES"/>
              </w:rPr>
            </w:pPr>
            <w:r w:rsidRPr="00F47E6C">
              <w:rPr>
                <w:lang w:val="es-ES"/>
              </w:rPr>
              <w:t>Estado</w:t>
            </w:r>
          </w:p>
        </w:tc>
        <w:tc>
          <w:tcPr>
            <w:tcW w:w="3011" w:type="pct"/>
            <w:tcBorders>
              <w:top w:val="nil"/>
              <w:left w:val="nil"/>
              <w:bottom w:val="single" w:sz="8" w:space="0" w:color="808080"/>
              <w:right w:val="single" w:sz="8" w:space="0" w:color="808080"/>
            </w:tcBorders>
            <w:shd w:val="clear" w:color="auto" w:fill="B2B2B2"/>
            <w:vAlign w:val="center"/>
            <w:hideMark/>
          </w:tcPr>
          <w:p w14:paraId="111A12C9" w14:textId="77777777" w:rsidR="00987186" w:rsidRPr="00F47E6C" w:rsidRDefault="00987186" w:rsidP="002C2F1A">
            <w:pPr>
              <w:pStyle w:val="TablaTit3"/>
              <w:rPr>
                <w:lang w:val="es-ES"/>
              </w:rPr>
            </w:pPr>
            <w:r w:rsidRPr="00F47E6C">
              <w:rPr>
                <w:lang w:val="es-ES"/>
              </w:rPr>
              <w:t>Tipo</w:t>
            </w:r>
          </w:p>
        </w:tc>
      </w:tr>
      <w:tr w:rsidR="00987186" w:rsidRPr="00F47E6C" w14:paraId="1E7F387C" w14:textId="77777777" w:rsidTr="002C2F1A">
        <w:tc>
          <w:tcPr>
            <w:tcW w:w="1989" w:type="pct"/>
            <w:gridSpan w:val="2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6D99D6" w14:textId="77777777" w:rsidR="00987186" w:rsidRPr="00F47E6C" w:rsidRDefault="00987186" w:rsidP="002C2F1A">
            <w:pPr>
              <w:pStyle w:val="TablaNormal0"/>
              <w:rPr>
                <w:lang w:val="es-ES"/>
              </w:rPr>
            </w:pPr>
            <w:r w:rsidRPr="00F47E6C">
              <w:rPr>
                <w:lang w:val="es-E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F47E6C"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 w:rsidRPr="00F47E6C">
              <w:rPr>
                <w:lang w:val="es-ES"/>
              </w:rPr>
              <w:fldChar w:fldCharType="end"/>
            </w:r>
            <w:r>
              <w:rPr>
                <w:lang w:val="es-ES"/>
              </w:rPr>
              <w:t xml:space="preserve"> En progr</w:t>
            </w:r>
            <w:r w:rsidRPr="00F47E6C">
              <w:rPr>
                <w:lang w:val="es-ES"/>
              </w:rPr>
              <w:t>eso</w:t>
            </w:r>
          </w:p>
          <w:p w14:paraId="4EB3926A" w14:textId="77777777" w:rsidR="00987186" w:rsidRPr="00F47E6C" w:rsidRDefault="00987186" w:rsidP="002C2F1A">
            <w:pPr>
              <w:pStyle w:val="TablaNormal0"/>
              <w:rPr>
                <w:rFonts w:ascii="Times New Roman" w:hAnsi="Times New Roman"/>
                <w:lang w:val="es-ES"/>
              </w:rPr>
            </w:pPr>
            <w:r w:rsidRPr="00F47E6C">
              <w:rPr>
                <w:lang w:val="es-ES"/>
              </w:rPr>
              <w:fldChar w:fldCharType="begin">
                <w:ffData>
                  <w:name w:val="Casilla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F47E6C"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 w:rsidRPr="00F47E6C">
              <w:rPr>
                <w:lang w:val="es-ES"/>
              </w:rPr>
              <w:fldChar w:fldCharType="end"/>
            </w:r>
            <w:r w:rsidRPr="00F47E6C">
              <w:rPr>
                <w:lang w:val="es-ES"/>
              </w:rPr>
              <w:t xml:space="preserve"> Completado</w:t>
            </w:r>
          </w:p>
          <w:p w14:paraId="5A04C718" w14:textId="77777777" w:rsidR="00987186" w:rsidRPr="00F47E6C" w:rsidRDefault="00987186" w:rsidP="002C2F1A">
            <w:pPr>
              <w:ind w:firstLine="0"/>
              <w:rPr>
                <w:rFonts w:eastAsia="Calibri" w:cs="Arial"/>
                <w:szCs w:val="22"/>
                <w:lang w:val="es-ES"/>
              </w:rPr>
            </w:pPr>
          </w:p>
        </w:tc>
        <w:tc>
          <w:tcPr>
            <w:tcW w:w="3011" w:type="pct"/>
            <w:tcBorders>
              <w:top w:val="nil"/>
              <w:left w:val="nil"/>
              <w:bottom w:val="single" w:sz="8" w:space="0" w:color="808080"/>
              <w:right w:val="single" w:sz="8" w:space="0" w:color="808080"/>
            </w:tcBorders>
            <w:shd w:val="clear" w:color="auto" w:fill="auto"/>
            <w:vAlign w:val="center"/>
            <w:hideMark/>
          </w:tcPr>
          <w:p w14:paraId="0456D4B7" w14:textId="77777777" w:rsidR="00987186" w:rsidRPr="00F47E6C" w:rsidRDefault="00987186" w:rsidP="002C2F1A">
            <w:pPr>
              <w:pStyle w:val="TablaNormal0"/>
              <w:rPr>
                <w:lang w:val="es-ES"/>
              </w:rPr>
            </w:pPr>
            <w:r>
              <w:rPr>
                <w:lang w:val="es-E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>
              <w:rPr>
                <w:lang w:val="es-ES"/>
              </w:rPr>
              <w:fldChar w:fldCharType="end"/>
            </w:r>
            <w:r w:rsidRPr="00F47E6C">
              <w:rPr>
                <w:lang w:val="es-ES"/>
              </w:rPr>
              <w:t xml:space="preserve"> Funcional</w:t>
            </w:r>
          </w:p>
          <w:p w14:paraId="122B20AA" w14:textId="77777777" w:rsidR="00987186" w:rsidRPr="00F47E6C" w:rsidRDefault="00987186" w:rsidP="002C2F1A">
            <w:pPr>
              <w:pStyle w:val="TablaNormal0"/>
              <w:rPr>
                <w:lang w:val="es-ES"/>
              </w:rPr>
            </w:pPr>
            <w:r w:rsidRPr="00F47E6C">
              <w:rPr>
                <w:lang w:val="es-ES"/>
              </w:rPr>
              <w:fldChar w:fldCharType="begin">
                <w:ffData>
                  <w:name w:val="Casilla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F47E6C"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 w:rsidRPr="00F47E6C">
              <w:rPr>
                <w:lang w:val="es-ES"/>
              </w:rPr>
              <w:fldChar w:fldCharType="end"/>
            </w:r>
            <w:r w:rsidRPr="00F47E6C">
              <w:rPr>
                <w:lang w:val="es-ES"/>
              </w:rPr>
              <w:t xml:space="preserve"> Batch</w:t>
            </w:r>
          </w:p>
          <w:p w14:paraId="1B90C55E" w14:textId="77777777" w:rsidR="00987186" w:rsidRPr="00F47E6C" w:rsidRDefault="00987186" w:rsidP="002C2F1A">
            <w:pPr>
              <w:pStyle w:val="TablaNormal0"/>
              <w:rPr>
                <w:lang w:val="es-ES"/>
              </w:rPr>
            </w:pPr>
            <w:r w:rsidRPr="00F47E6C">
              <w:rPr>
                <w:lang w:val="es-E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F47E6C"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 w:rsidRPr="00F47E6C">
              <w:rPr>
                <w:lang w:val="es-ES"/>
              </w:rPr>
              <w:fldChar w:fldCharType="end"/>
            </w:r>
            <w:r>
              <w:rPr>
                <w:lang w:val="es-ES"/>
              </w:rPr>
              <w:t xml:space="preserve"> Regla de Negocio</w:t>
            </w:r>
          </w:p>
          <w:p w14:paraId="1BF0760D" w14:textId="77777777" w:rsidR="00987186" w:rsidRPr="00F47E6C" w:rsidRDefault="00987186" w:rsidP="002C2F1A">
            <w:pPr>
              <w:pStyle w:val="TablaNormal0"/>
              <w:rPr>
                <w:lang w:val="es-ES"/>
              </w:rPr>
            </w:pPr>
            <w:r w:rsidRPr="00F47E6C">
              <w:rPr>
                <w:lang w:val="es-ES"/>
              </w:rPr>
              <w:fldChar w:fldCharType="begin">
                <w:ffData>
                  <w:name w:val="Casilla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F47E6C"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 w:rsidRPr="00F47E6C">
              <w:rPr>
                <w:lang w:val="es-ES"/>
              </w:rPr>
              <w:fldChar w:fldCharType="end"/>
            </w:r>
            <w:r w:rsidRPr="00F47E6C">
              <w:rPr>
                <w:lang w:val="es-ES"/>
              </w:rPr>
              <w:t xml:space="preserve"> Servicio</w:t>
            </w:r>
          </w:p>
          <w:p w14:paraId="72ED8E76" w14:textId="77777777" w:rsidR="00987186" w:rsidRPr="00F47E6C" w:rsidRDefault="00987186" w:rsidP="002C2F1A">
            <w:pPr>
              <w:pStyle w:val="TablaNormal0"/>
              <w:rPr>
                <w:lang w:val="es-ES"/>
              </w:rPr>
            </w:pPr>
            <w:r>
              <w:rPr>
                <w:lang w:val="es-E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lang w:val="es-ES"/>
              </w:rPr>
              <w:instrText xml:space="preserve"> FORMCHECKBOX </w:instrText>
            </w:r>
            <w:r w:rsidR="003D7AF6">
              <w:rPr>
                <w:lang w:val="es-ES"/>
              </w:rPr>
            </w:r>
            <w:r w:rsidR="003D7AF6">
              <w:rPr>
                <w:lang w:val="es-ES"/>
              </w:rPr>
              <w:fldChar w:fldCharType="separate"/>
            </w:r>
            <w:r>
              <w:rPr>
                <w:lang w:val="es-ES"/>
              </w:rPr>
              <w:fldChar w:fldCharType="end"/>
            </w:r>
            <w:r w:rsidRPr="00F47E6C">
              <w:rPr>
                <w:lang w:val="es-ES"/>
              </w:rPr>
              <w:t xml:space="preserve"> Proceso o Tarea</w:t>
            </w:r>
          </w:p>
        </w:tc>
      </w:tr>
      <w:tr w:rsidR="00987186" w:rsidRPr="00F47E6C" w14:paraId="4004EA9B" w14:textId="77777777" w:rsidTr="002C2F1A">
        <w:tc>
          <w:tcPr>
            <w:tcW w:w="908" w:type="pct"/>
            <w:tcBorders>
              <w:bottom w:val="single" w:sz="4" w:space="0" w:color="auto"/>
            </w:tcBorders>
            <w:shd w:val="clear" w:color="auto" w:fill="FFFFFF"/>
            <w:vAlign w:val="center"/>
            <w:hideMark/>
          </w:tcPr>
          <w:p w14:paraId="11A6AB04" w14:textId="77777777" w:rsidR="00987186" w:rsidRPr="00F47E6C" w:rsidRDefault="00987186" w:rsidP="002C2F1A">
            <w:pPr>
              <w:rPr>
                <w:rFonts w:ascii="Times New Roman" w:hAnsi="Times New Roman"/>
                <w:sz w:val="20"/>
                <w:lang w:val="es-ES" w:eastAsia="es-ES"/>
              </w:rPr>
            </w:pPr>
          </w:p>
        </w:tc>
        <w:tc>
          <w:tcPr>
            <w:tcW w:w="1081" w:type="pct"/>
            <w:tcBorders>
              <w:bottom w:val="single" w:sz="4" w:space="0" w:color="auto"/>
            </w:tcBorders>
            <w:shd w:val="clear" w:color="auto" w:fill="FFFFFF"/>
            <w:vAlign w:val="center"/>
            <w:hideMark/>
          </w:tcPr>
          <w:p w14:paraId="41FB743F" w14:textId="77777777" w:rsidR="00987186" w:rsidRPr="00F47E6C" w:rsidRDefault="00987186" w:rsidP="002C2F1A">
            <w:pPr>
              <w:rPr>
                <w:rFonts w:ascii="Times New Roman" w:hAnsi="Times New Roman"/>
                <w:sz w:val="20"/>
                <w:lang w:val="es-ES" w:eastAsia="es-ES"/>
              </w:rPr>
            </w:pPr>
          </w:p>
        </w:tc>
        <w:tc>
          <w:tcPr>
            <w:tcW w:w="3011" w:type="pct"/>
            <w:tcBorders>
              <w:bottom w:val="single" w:sz="4" w:space="0" w:color="auto"/>
            </w:tcBorders>
            <w:shd w:val="clear" w:color="auto" w:fill="FFFFFF"/>
            <w:vAlign w:val="center"/>
            <w:hideMark/>
          </w:tcPr>
          <w:p w14:paraId="66A76CC7" w14:textId="77777777" w:rsidR="00987186" w:rsidRPr="00F47E6C" w:rsidRDefault="00987186" w:rsidP="002C2F1A">
            <w:pPr>
              <w:rPr>
                <w:rFonts w:ascii="Times New Roman" w:hAnsi="Times New Roman"/>
                <w:sz w:val="20"/>
                <w:lang w:val="es-ES" w:eastAsia="es-ES"/>
              </w:rPr>
            </w:pPr>
          </w:p>
        </w:tc>
      </w:tr>
    </w:tbl>
    <w:p w14:paraId="17A90DC2" w14:textId="77777777" w:rsidR="00987186" w:rsidRDefault="00987186" w:rsidP="00987186">
      <w:pPr>
        <w:pStyle w:val="ComentarioGua0"/>
        <w:ind w:firstLine="0"/>
      </w:pPr>
    </w:p>
    <w:p w14:paraId="4B818FF6" w14:textId="02122E20" w:rsidR="00987186" w:rsidRDefault="00987186" w:rsidP="00987186">
      <w:pPr>
        <w:pStyle w:val="Ttulo4"/>
        <w:spacing w:before="240" w:after="240" w:line="276" w:lineRule="auto"/>
      </w:pPr>
      <w:bookmarkStart w:id="29" w:name="_Toc46821473"/>
      <w:r>
        <w:t>Descripción Funcional</w:t>
      </w:r>
      <w:bookmarkEnd w:id="29"/>
    </w:p>
    <w:p w14:paraId="011BE526" w14:textId="08728480" w:rsidR="00021319" w:rsidRDefault="00021319" w:rsidP="0092090E">
      <w:r>
        <w:t xml:space="preserve">El responsable de la oficina se podrá logar para acceder a la parte de contribución de su oficina. El responsable de la oficina podrá realizar </w:t>
      </w:r>
      <w:r w:rsidR="00C90A96">
        <w:t>la contribuci</w:t>
      </w:r>
      <w:r>
        <w:t>ón de los siguientes contenidos</w:t>
      </w:r>
      <w:r w:rsidR="00C8642E">
        <w:t xml:space="preserve">. </w:t>
      </w:r>
    </w:p>
    <w:p w14:paraId="0E8027FE" w14:textId="3793BC39" w:rsidR="0092090E" w:rsidRDefault="00C8642E" w:rsidP="0092090E">
      <w:r w:rsidRPr="00C8642E">
        <w:t xml:space="preserve">Una vez </w:t>
      </w:r>
      <w:r w:rsidR="00021319">
        <w:t>actualizado</w:t>
      </w:r>
      <w:r w:rsidRPr="00C8642E">
        <w:t xml:space="preserve"> el contenido</w:t>
      </w:r>
      <w:r>
        <w:t xml:space="preserve"> a </w:t>
      </w:r>
      <w:r w:rsidR="00021319">
        <w:t>modificar,</w:t>
      </w:r>
      <w:r w:rsidRPr="00C8642E">
        <w:t xml:space="preserve"> para que</w:t>
      </w:r>
      <w:r>
        <w:t xml:space="preserve"> este</w:t>
      </w:r>
      <w:r w:rsidRPr="00C8642E">
        <w:t xml:space="preserve"> sea publicado, debe completar el flujo de aprobación y ser aprobado por un usuario de rol Aprobador Central o Administrador Central.</w:t>
      </w:r>
    </w:p>
    <w:p w14:paraId="3EF9BD43" w14:textId="77777777" w:rsidR="00C8642E" w:rsidRDefault="00C8642E" w:rsidP="0092090E"/>
    <w:p w14:paraId="7DA8E633" w14:textId="77777777" w:rsidR="00C90A96" w:rsidRDefault="00C90A96" w:rsidP="00C90A96">
      <w:pPr>
        <w:pStyle w:val="Prrafodelista"/>
        <w:numPr>
          <w:ilvl w:val="0"/>
          <w:numId w:val="45"/>
        </w:numPr>
        <w:spacing w:after="160" w:line="259" w:lineRule="auto"/>
        <w:rPr>
          <w:rFonts w:asciiTheme="minorHAnsi" w:eastAsia="Times New Roman" w:hAnsiTheme="minorHAnsi"/>
          <w:szCs w:val="20"/>
          <w:lang w:val="es-ES_tradnl"/>
        </w:rPr>
      </w:pPr>
      <w:r>
        <w:rPr>
          <w:rFonts w:asciiTheme="minorHAnsi" w:eastAsia="Times New Roman" w:hAnsiTheme="minorHAnsi"/>
          <w:szCs w:val="20"/>
          <w:lang w:val="es-ES_tradnl"/>
        </w:rPr>
        <w:t xml:space="preserve">Home </w:t>
      </w:r>
    </w:p>
    <w:p w14:paraId="7C84DFA0" w14:textId="502D8735" w:rsidR="00C90A96" w:rsidRDefault="00C90A96" w:rsidP="00C90A96">
      <w:pPr>
        <w:pStyle w:val="Prrafodelista"/>
        <w:numPr>
          <w:ilvl w:val="1"/>
          <w:numId w:val="45"/>
        </w:numPr>
        <w:spacing w:after="160" w:line="259" w:lineRule="auto"/>
        <w:rPr>
          <w:rFonts w:asciiTheme="minorHAnsi" w:eastAsia="Times New Roman" w:hAnsiTheme="minorHAnsi"/>
          <w:szCs w:val="20"/>
          <w:lang w:val="es-ES_tradnl"/>
        </w:rPr>
      </w:pPr>
      <w:r>
        <w:rPr>
          <w:rFonts w:asciiTheme="minorHAnsi" w:eastAsia="Times New Roman" w:hAnsiTheme="minorHAnsi"/>
          <w:szCs w:val="20"/>
          <w:lang w:val="es-ES_tradnl"/>
        </w:rPr>
        <w:t>Texto de Bienvenida</w:t>
      </w:r>
    </w:p>
    <w:p w14:paraId="6D8D65D1" w14:textId="29733E3F" w:rsidR="00C90A96" w:rsidRDefault="00787186" w:rsidP="00C90A96">
      <w:pPr>
        <w:pStyle w:val="Prrafodelista"/>
        <w:spacing w:after="160" w:line="259" w:lineRule="auto"/>
        <w:ind w:left="1440" w:firstLine="0"/>
        <w:rPr>
          <w:rFonts w:asciiTheme="minorHAnsi" w:eastAsia="Times New Roman" w:hAnsiTheme="minorHAnsi"/>
          <w:szCs w:val="20"/>
          <w:lang w:val="es-ES_tradnl"/>
        </w:rPr>
      </w:pPr>
      <w:r>
        <w:rPr>
          <w:noProof/>
          <w:lang w:eastAsia="es-ES"/>
        </w:rPr>
        <w:drawing>
          <wp:inline distT="0" distB="0" distL="0" distR="0" wp14:anchorId="4527B9CC" wp14:editId="66F3A5E2">
            <wp:extent cx="4595860" cy="13525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01789" cy="13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E9DC" w14:textId="77777777" w:rsidR="00C90A96" w:rsidRDefault="00C90A96" w:rsidP="00C90A96">
      <w:pPr>
        <w:pStyle w:val="Prrafodelista"/>
        <w:spacing w:after="160" w:line="259" w:lineRule="auto"/>
        <w:ind w:left="1440" w:firstLine="0"/>
        <w:rPr>
          <w:rFonts w:asciiTheme="minorHAnsi" w:eastAsia="Times New Roman" w:hAnsiTheme="minorHAnsi"/>
          <w:szCs w:val="20"/>
          <w:lang w:val="es-ES_tradnl"/>
        </w:rPr>
      </w:pPr>
    </w:p>
    <w:p w14:paraId="382DC651" w14:textId="77777777" w:rsidR="00C90A96" w:rsidRPr="00C90A96" w:rsidRDefault="00C90A96" w:rsidP="00C90A96">
      <w:pPr>
        <w:pStyle w:val="Prrafodelista"/>
        <w:spacing w:after="160" w:line="259" w:lineRule="auto"/>
        <w:ind w:left="1420" w:firstLine="0"/>
        <w:rPr>
          <w:rFonts w:asciiTheme="minorHAnsi" w:eastAsia="Times New Roman" w:hAnsiTheme="minorHAnsi"/>
          <w:szCs w:val="20"/>
          <w:lang w:val="es-ES_tradnl"/>
        </w:rPr>
      </w:pPr>
    </w:p>
    <w:p w14:paraId="1083ECFF" w14:textId="77559795" w:rsidR="00C90A96" w:rsidRDefault="00C90A96" w:rsidP="00C90A96">
      <w:pPr>
        <w:pStyle w:val="Prrafodelista"/>
        <w:numPr>
          <w:ilvl w:val="1"/>
          <w:numId w:val="45"/>
        </w:numPr>
        <w:spacing w:after="160" w:line="259" w:lineRule="auto"/>
        <w:rPr>
          <w:rFonts w:asciiTheme="minorHAnsi" w:eastAsia="Times New Roman" w:hAnsiTheme="minorHAnsi"/>
          <w:szCs w:val="20"/>
          <w:lang w:val="es-ES_tradnl"/>
        </w:rPr>
      </w:pPr>
      <w:r w:rsidRPr="00C90A96">
        <w:rPr>
          <w:rFonts w:asciiTheme="minorHAnsi" w:eastAsia="Times New Roman" w:hAnsiTheme="minorHAnsi"/>
          <w:szCs w:val="20"/>
          <w:lang w:val="es-ES_tradnl"/>
        </w:rPr>
        <w:t>Servicios</w:t>
      </w:r>
    </w:p>
    <w:p w14:paraId="18DEF747" w14:textId="019DB5F2" w:rsidR="00C90A96" w:rsidRDefault="00C90A96" w:rsidP="00C90A96">
      <w:pPr>
        <w:pStyle w:val="Prrafodelista"/>
        <w:spacing w:after="160" w:line="259" w:lineRule="auto"/>
        <w:ind w:left="1136" w:firstLine="0"/>
        <w:rPr>
          <w:rFonts w:asciiTheme="minorHAnsi" w:eastAsia="Times New Roman" w:hAnsiTheme="minorHAnsi"/>
          <w:szCs w:val="20"/>
          <w:lang w:val="es-ES_tradnl"/>
        </w:rPr>
      </w:pPr>
      <w:r w:rsidRPr="00C90A96">
        <w:rPr>
          <w:rFonts w:asciiTheme="minorHAnsi" w:eastAsia="Times New Roman" w:hAnsiTheme="minorHAnsi"/>
          <w:noProof/>
          <w:szCs w:val="20"/>
          <w:lang w:eastAsia="es-ES"/>
        </w:rPr>
        <w:drawing>
          <wp:inline distT="0" distB="0" distL="0" distR="0" wp14:anchorId="22F2C497" wp14:editId="02B602C2">
            <wp:extent cx="3371850" cy="1054594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721" cy="105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9AEE0" w14:textId="38C2D00B" w:rsidR="00021319" w:rsidRDefault="00021319">
      <w:pPr>
        <w:spacing w:before="0"/>
        <w:ind w:firstLine="0"/>
        <w:jc w:val="left"/>
      </w:pPr>
      <w:r>
        <w:br w:type="page"/>
      </w:r>
    </w:p>
    <w:p w14:paraId="24B415FB" w14:textId="77777777" w:rsidR="00021319" w:rsidRPr="00C90A96" w:rsidRDefault="00021319" w:rsidP="00C90A96">
      <w:pPr>
        <w:pStyle w:val="Prrafodelista"/>
        <w:spacing w:after="160" w:line="259" w:lineRule="auto"/>
        <w:ind w:left="1136" w:firstLine="0"/>
        <w:rPr>
          <w:rFonts w:asciiTheme="minorHAnsi" w:eastAsia="Times New Roman" w:hAnsiTheme="minorHAnsi"/>
          <w:szCs w:val="20"/>
          <w:lang w:val="es-ES_tradnl"/>
        </w:rPr>
      </w:pPr>
    </w:p>
    <w:p w14:paraId="3027B8FF" w14:textId="6C9A492A" w:rsidR="00C90A96" w:rsidRDefault="00C90A96" w:rsidP="00C90A96">
      <w:pPr>
        <w:pStyle w:val="Prrafodelista"/>
        <w:numPr>
          <w:ilvl w:val="1"/>
          <w:numId w:val="45"/>
        </w:numPr>
        <w:spacing w:after="160" w:line="259" w:lineRule="auto"/>
        <w:rPr>
          <w:rFonts w:asciiTheme="minorHAnsi" w:eastAsia="Times New Roman" w:hAnsiTheme="minorHAnsi"/>
          <w:szCs w:val="20"/>
          <w:lang w:val="es-ES_tradnl"/>
        </w:rPr>
      </w:pPr>
      <w:r w:rsidRPr="00C90A96">
        <w:rPr>
          <w:rFonts w:asciiTheme="minorHAnsi" w:eastAsia="Times New Roman" w:hAnsiTheme="minorHAnsi"/>
          <w:szCs w:val="20"/>
          <w:lang w:val="es-ES_tradnl"/>
        </w:rPr>
        <w:t>Links a sus perfiles de RRSs</w:t>
      </w:r>
    </w:p>
    <w:p w14:paraId="75F5CA17" w14:textId="1233E2A6" w:rsidR="00C90A96" w:rsidRDefault="00C90A96" w:rsidP="00C90A96">
      <w:pPr>
        <w:pStyle w:val="Prrafodelista"/>
        <w:spacing w:after="160" w:line="259" w:lineRule="auto"/>
        <w:ind w:left="2160" w:firstLine="0"/>
        <w:rPr>
          <w:rFonts w:asciiTheme="minorHAnsi" w:eastAsia="Times New Roman" w:hAnsiTheme="minorHAnsi"/>
          <w:szCs w:val="20"/>
          <w:lang w:val="es-ES_tradnl"/>
        </w:rPr>
      </w:pPr>
      <w:r w:rsidRPr="00C90A96">
        <w:rPr>
          <w:rFonts w:asciiTheme="minorHAnsi" w:eastAsia="Times New Roman" w:hAnsiTheme="minorHAnsi"/>
          <w:noProof/>
          <w:szCs w:val="20"/>
          <w:lang w:eastAsia="es-ES"/>
        </w:rPr>
        <w:drawing>
          <wp:inline distT="0" distB="0" distL="0" distR="0" wp14:anchorId="6A73BCC2" wp14:editId="4F345655">
            <wp:extent cx="3933825" cy="1263612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877" cy="126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ABC8A" w14:textId="77777777" w:rsidR="00C90A96" w:rsidRPr="00C90A96" w:rsidRDefault="00C90A96" w:rsidP="00C90A96">
      <w:pPr>
        <w:pStyle w:val="Prrafodelista"/>
        <w:spacing w:after="160" w:line="259" w:lineRule="auto"/>
        <w:ind w:left="2160" w:firstLine="0"/>
        <w:rPr>
          <w:rFonts w:asciiTheme="minorHAnsi" w:eastAsia="Times New Roman" w:hAnsiTheme="minorHAnsi"/>
          <w:szCs w:val="20"/>
          <w:lang w:val="es-ES_tradnl"/>
        </w:rPr>
      </w:pPr>
    </w:p>
    <w:p w14:paraId="7EF0D79D" w14:textId="4DDF46D4" w:rsidR="00C90A96" w:rsidRPr="00C90A96" w:rsidRDefault="00C90A96" w:rsidP="00C90A96">
      <w:pPr>
        <w:pStyle w:val="Prrafodelista"/>
        <w:numPr>
          <w:ilvl w:val="1"/>
          <w:numId w:val="45"/>
        </w:numPr>
        <w:spacing w:after="160" w:line="259" w:lineRule="auto"/>
        <w:rPr>
          <w:rFonts w:asciiTheme="minorHAnsi" w:eastAsia="Times New Roman" w:hAnsiTheme="minorHAnsi"/>
          <w:szCs w:val="20"/>
          <w:lang w:val="es-ES_tradnl"/>
        </w:rPr>
      </w:pPr>
      <w:r>
        <w:rPr>
          <w:rFonts w:asciiTheme="minorHAnsi" w:eastAsia="Times New Roman" w:hAnsiTheme="minorHAnsi"/>
          <w:szCs w:val="20"/>
          <w:lang w:val="es-ES_tradnl"/>
        </w:rPr>
        <w:t>Promociones</w:t>
      </w:r>
    </w:p>
    <w:p w14:paraId="61F07137" w14:textId="0F2601B2" w:rsidR="0092090E" w:rsidRDefault="00C90A96" w:rsidP="00C90A96">
      <w:pPr>
        <w:ind w:left="1080"/>
      </w:pPr>
      <w:r w:rsidRPr="00C90A96">
        <w:rPr>
          <w:noProof/>
          <w:lang w:val="es-ES" w:eastAsia="es-ES"/>
        </w:rPr>
        <w:drawing>
          <wp:inline distT="0" distB="0" distL="0" distR="0" wp14:anchorId="171A8560" wp14:editId="2EE1EB12">
            <wp:extent cx="3505200" cy="1342228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124" cy="1344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0EAA2" w14:textId="77777777" w:rsidR="00787186" w:rsidRDefault="00787186" w:rsidP="00787186">
      <w:pPr>
        <w:pStyle w:val="Ttulo5"/>
      </w:pPr>
      <w:bookmarkStart w:id="30" w:name="_Toc46821474"/>
      <w:r>
        <w:t>Texto de Bienvenida</w:t>
      </w:r>
      <w:bookmarkEnd w:id="30"/>
    </w:p>
    <w:p w14:paraId="38E3C26F" w14:textId="784DFC57" w:rsidR="00787186" w:rsidRDefault="00787186" w:rsidP="00787186">
      <w:r>
        <w:t xml:space="preserve">Esta funcionalidad permite la publicación del </w:t>
      </w:r>
      <w:r w:rsidR="00C8642E">
        <w:t>texto</w:t>
      </w:r>
      <w:r>
        <w:t xml:space="preserve"> de Bienvenida a la </w:t>
      </w:r>
      <w:r w:rsidR="00C8642E">
        <w:t>oficina</w:t>
      </w:r>
    </w:p>
    <w:p w14:paraId="28275AEA" w14:textId="6F155CB3" w:rsidR="00787186" w:rsidRDefault="00787186" w:rsidP="00787186">
      <w:r>
        <w:rPr>
          <w:noProof/>
          <w:lang w:val="es-ES" w:eastAsia="es-ES"/>
        </w:rPr>
        <w:drawing>
          <wp:inline distT="0" distB="0" distL="0" distR="0" wp14:anchorId="21922681" wp14:editId="65015B4C">
            <wp:extent cx="5400675" cy="1589405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67DC" w14:textId="3973A66E" w:rsidR="00787186" w:rsidRDefault="00787186" w:rsidP="00787186"/>
    <w:p w14:paraId="5481137D" w14:textId="00A3E0C3" w:rsidR="00787186" w:rsidRDefault="00C8642E" w:rsidP="00787186">
      <w:r>
        <w:t xml:space="preserve">Se accederá al componente </w:t>
      </w:r>
      <w:r w:rsidRPr="00C8642E">
        <w:t>“Image List ”</w:t>
      </w:r>
      <w:r>
        <w:t xml:space="preserve"> </w:t>
      </w:r>
      <w:r w:rsidRPr="00C8642E">
        <w:t>el cual permite cambiar tanto el texto como la imagen.</w:t>
      </w:r>
    </w:p>
    <w:p w14:paraId="7AC6FA76" w14:textId="1B4F4B4B" w:rsidR="00C8642E" w:rsidRDefault="00C8642E" w:rsidP="00787186">
      <w:bookmarkStart w:id="31" w:name="_GoBack"/>
      <w:bookmarkEnd w:id="31"/>
      <w:r w:rsidRPr="00C8642E">
        <w:rPr>
          <w:noProof/>
          <w:lang w:val="es-ES" w:eastAsia="es-ES"/>
        </w:rPr>
        <w:drawing>
          <wp:inline distT="0" distB="0" distL="0" distR="0" wp14:anchorId="6472FF84" wp14:editId="3E130163">
            <wp:extent cx="5400675" cy="181239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81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84EE4" w14:textId="244FF0CC" w:rsidR="00C8642E" w:rsidRPr="0092090E" w:rsidRDefault="00C8642E" w:rsidP="00C8642E">
      <w:pPr>
        <w:spacing w:line="276" w:lineRule="auto"/>
        <w:ind w:left="568" w:firstLine="0"/>
      </w:pPr>
      <w:r>
        <w:t>El responsable de la oficina será el responsable de poder realizar el cambio.</w:t>
      </w:r>
    </w:p>
    <w:p w14:paraId="15D70145" w14:textId="2AA549E9" w:rsidR="00C8642E" w:rsidRDefault="00C8642E" w:rsidP="003E5DF8">
      <w:pPr>
        <w:spacing w:line="276" w:lineRule="auto"/>
        <w:ind w:left="568" w:firstLine="0"/>
      </w:pPr>
      <w:r>
        <w:t>El usuario debe estar autenticado en la herramienta de contribución.</w:t>
      </w:r>
    </w:p>
    <w:p w14:paraId="08E027FF" w14:textId="378A2F29" w:rsidR="00021319" w:rsidRDefault="00021319" w:rsidP="00021319">
      <w:pPr>
        <w:pStyle w:val="Ttulo5"/>
      </w:pPr>
      <w:bookmarkStart w:id="32" w:name="_Toc46821475"/>
      <w:r>
        <w:lastRenderedPageBreak/>
        <w:t>Servicios</w:t>
      </w:r>
      <w:bookmarkEnd w:id="32"/>
    </w:p>
    <w:p w14:paraId="1A6B0741" w14:textId="035F581E" w:rsidR="00021319" w:rsidRDefault="00021319" w:rsidP="00021319">
      <w:r>
        <w:t>Esta funcionalidad permite la publicación de los iconos de la sección servicios</w:t>
      </w:r>
    </w:p>
    <w:p w14:paraId="17A37A11" w14:textId="77777777" w:rsidR="00967F38" w:rsidRDefault="00967F38" w:rsidP="00967F38">
      <w:r>
        <w:t>Se puede modificar el icono mostrado, texto en el pie de la imagen, el link y el modo de apertura.</w:t>
      </w:r>
    </w:p>
    <w:p w14:paraId="51D387B2" w14:textId="758EA5A8" w:rsidR="00021319" w:rsidRDefault="00967F38" w:rsidP="00967F38">
      <w:r>
        <w:t>También se permite añadir nuevos servicios.</w:t>
      </w:r>
    </w:p>
    <w:p w14:paraId="17020323" w14:textId="36F4ADE9" w:rsidR="00021319" w:rsidRDefault="00021319" w:rsidP="00021319">
      <w:pPr>
        <w:ind w:left="567"/>
      </w:pPr>
    </w:p>
    <w:p w14:paraId="433F03DF" w14:textId="64989120" w:rsidR="00021319" w:rsidRDefault="00967F38" w:rsidP="00967F38">
      <w:pPr>
        <w:jc w:val="center"/>
      </w:pPr>
      <w:r w:rsidRPr="00967F38">
        <w:rPr>
          <w:noProof/>
          <w:lang w:val="es-ES" w:eastAsia="es-ES"/>
        </w:rPr>
        <w:drawing>
          <wp:inline distT="0" distB="0" distL="0" distR="0" wp14:anchorId="4E5B57C7" wp14:editId="2143408A">
            <wp:extent cx="2825393" cy="192549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069" cy="192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45D07" w14:textId="69606D04" w:rsidR="00967F38" w:rsidRDefault="00967F38" w:rsidP="00967F38">
      <w:pPr>
        <w:jc w:val="center"/>
      </w:pPr>
    </w:p>
    <w:p w14:paraId="33431F1A" w14:textId="78EF7C55" w:rsidR="00967F38" w:rsidRDefault="00967F38" w:rsidP="00967F38">
      <w:pPr>
        <w:jc w:val="center"/>
      </w:pPr>
      <w:r w:rsidRPr="00967F38">
        <w:rPr>
          <w:noProof/>
          <w:lang w:val="es-ES" w:eastAsia="es-ES"/>
        </w:rPr>
        <w:drawing>
          <wp:inline distT="0" distB="0" distL="0" distR="0" wp14:anchorId="39DA30D6" wp14:editId="5A75EC1A">
            <wp:extent cx="4900930" cy="34112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930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3931B" w14:textId="380B730C" w:rsidR="00021319" w:rsidRDefault="00021319" w:rsidP="00021319">
      <w:r>
        <w:t>Se edita con el componente “Service Icons – Diseño” aplicando el esquema “CT_OfficeServices”</w:t>
      </w:r>
    </w:p>
    <w:p w14:paraId="5ACF7329" w14:textId="158A02D7" w:rsidR="00021319" w:rsidRDefault="00021319" w:rsidP="00021319">
      <w:r w:rsidRPr="00021319">
        <w:rPr>
          <w:noProof/>
          <w:lang w:val="es-ES" w:eastAsia="es-ES"/>
        </w:rPr>
        <w:lastRenderedPageBreak/>
        <w:drawing>
          <wp:inline distT="0" distB="0" distL="0" distR="0" wp14:anchorId="728AD040" wp14:editId="3A0A7DCE">
            <wp:extent cx="5400675" cy="1555786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55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BB0D1" w14:textId="2FED3842" w:rsidR="00021319" w:rsidRDefault="00021319" w:rsidP="00021319">
      <w:r w:rsidRPr="00021319">
        <w:t>Con este componente es posible añadir tantos iconos de servicios como se necesiten, incluyendo, si es necesario, enlaces para aportar más información.</w:t>
      </w:r>
    </w:p>
    <w:p w14:paraId="6381CB80" w14:textId="77777777" w:rsidR="00021319" w:rsidRPr="0092090E" w:rsidRDefault="00021319" w:rsidP="00021319">
      <w:pPr>
        <w:spacing w:line="276" w:lineRule="auto"/>
        <w:ind w:left="568" w:firstLine="0"/>
      </w:pPr>
      <w:r>
        <w:t>El responsable de la oficina será el responsable de poder realizar el cambio.</w:t>
      </w:r>
    </w:p>
    <w:p w14:paraId="0568E504" w14:textId="77777777" w:rsidR="00021319" w:rsidRDefault="00021319" w:rsidP="00021319">
      <w:pPr>
        <w:spacing w:line="276" w:lineRule="auto"/>
        <w:ind w:left="568" w:firstLine="0"/>
      </w:pPr>
      <w:r>
        <w:t>El usuario debe estar autenticado en la herramienta de contribución.</w:t>
      </w:r>
    </w:p>
    <w:p w14:paraId="22113CE6" w14:textId="3E752C1A" w:rsidR="00734287" w:rsidRDefault="00734287">
      <w:pPr>
        <w:spacing w:before="0"/>
        <w:ind w:firstLine="0"/>
        <w:jc w:val="left"/>
      </w:pPr>
      <w:r>
        <w:br w:type="page"/>
      </w:r>
    </w:p>
    <w:p w14:paraId="3029AB10" w14:textId="77777777" w:rsidR="00021319" w:rsidRDefault="00021319" w:rsidP="003E5DF8">
      <w:pPr>
        <w:spacing w:line="276" w:lineRule="auto"/>
        <w:ind w:left="568" w:firstLine="0"/>
      </w:pPr>
    </w:p>
    <w:p w14:paraId="695EF71B" w14:textId="407C2510" w:rsidR="00734287" w:rsidRPr="00734287" w:rsidRDefault="00734287" w:rsidP="00734287">
      <w:pPr>
        <w:pStyle w:val="Ttulo5"/>
      </w:pPr>
      <w:bookmarkStart w:id="33" w:name="_Toc46821476"/>
      <w:r w:rsidRPr="00734287">
        <w:t>Links a sus perfiles de RRSs</w:t>
      </w:r>
      <w:bookmarkEnd w:id="33"/>
    </w:p>
    <w:p w14:paraId="6135449C" w14:textId="28DB059F" w:rsidR="00021319" w:rsidRDefault="00021319" w:rsidP="00021319">
      <w:r>
        <w:t xml:space="preserve">Esta funcionalidad permite la publicación </w:t>
      </w:r>
      <w:r w:rsidR="00734287">
        <w:t>de enlaces a redes sociales</w:t>
      </w:r>
    </w:p>
    <w:p w14:paraId="5395F913" w14:textId="77777777" w:rsidR="00021319" w:rsidRDefault="00021319" w:rsidP="00021319"/>
    <w:p w14:paraId="3B813707" w14:textId="06CC1058" w:rsidR="00021319" w:rsidRDefault="00967F38" w:rsidP="00967F38">
      <w:pPr>
        <w:jc w:val="center"/>
      </w:pPr>
      <w:r w:rsidRPr="00967F38">
        <w:rPr>
          <w:noProof/>
          <w:lang w:val="es-ES" w:eastAsia="es-ES"/>
        </w:rPr>
        <w:drawing>
          <wp:inline distT="0" distB="0" distL="0" distR="0" wp14:anchorId="16CB453C" wp14:editId="40CFCCCF">
            <wp:extent cx="4520629" cy="1921428"/>
            <wp:effectExtent l="0" t="0" r="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651" cy="1923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BA8CE" w14:textId="6EF6F339" w:rsidR="00967F38" w:rsidRDefault="00967F38" w:rsidP="00734287">
      <w:r w:rsidRPr="00967F38">
        <w:t>Se puede añadir un nuevo icono social, o editar los iconos ya añadidos.</w:t>
      </w:r>
    </w:p>
    <w:p w14:paraId="12DDC8EC" w14:textId="16169E33" w:rsidR="00967F38" w:rsidRDefault="00967F38" w:rsidP="00967F38">
      <w:pPr>
        <w:jc w:val="center"/>
      </w:pPr>
      <w:r w:rsidRPr="00967F38">
        <w:rPr>
          <w:noProof/>
          <w:lang w:val="es-ES" w:eastAsia="es-ES"/>
        </w:rPr>
        <w:drawing>
          <wp:inline distT="0" distB="0" distL="0" distR="0" wp14:anchorId="58FCECEC" wp14:editId="1FB10A6B">
            <wp:extent cx="3606229" cy="269202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778" cy="26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8DB50" w14:textId="77777777" w:rsidR="00021319" w:rsidRDefault="00021319" w:rsidP="00021319"/>
    <w:p w14:paraId="476368BB" w14:textId="77777777" w:rsidR="00734287" w:rsidRDefault="00734287" w:rsidP="00734287">
      <w:r>
        <w:t>Se puede editar el component “Contact Ways – Diseño” aplicando el esquema “CT_ContactWays”. En este componente es posible editar la información social relacionada con la oficina.</w:t>
      </w:r>
    </w:p>
    <w:p w14:paraId="6D82097A" w14:textId="77777777" w:rsidR="00734287" w:rsidRDefault="00734287" w:rsidP="00734287">
      <w:r>
        <w:t>Aunque ya hay varios enlaces a redes sociales habilitados, se encuentra habilitada la opción de añadir más.</w:t>
      </w:r>
    </w:p>
    <w:p w14:paraId="31295BAD" w14:textId="30E3FA7D" w:rsidR="00021319" w:rsidRDefault="00734287" w:rsidP="00734287">
      <w:r w:rsidRPr="00734287">
        <w:rPr>
          <w:noProof/>
          <w:lang w:val="es-ES" w:eastAsia="es-ES"/>
        </w:rPr>
        <w:lastRenderedPageBreak/>
        <w:drawing>
          <wp:inline distT="0" distB="0" distL="0" distR="0" wp14:anchorId="42D50691" wp14:editId="78875951">
            <wp:extent cx="5400675" cy="1797081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79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D4FA6" w14:textId="30591E1E" w:rsidR="006573E2" w:rsidRDefault="006573E2" w:rsidP="00734287">
      <w:r w:rsidRPr="006573E2">
        <w:rPr>
          <w:noProof/>
          <w:lang w:val="es-ES" w:eastAsia="es-ES"/>
        </w:rPr>
        <w:drawing>
          <wp:inline distT="0" distB="0" distL="0" distR="0" wp14:anchorId="07FC9EB0" wp14:editId="41FF427D">
            <wp:extent cx="5400675" cy="118639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8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E98D1" w14:textId="77777777" w:rsidR="00021319" w:rsidRPr="0092090E" w:rsidRDefault="00021319" w:rsidP="00021319">
      <w:pPr>
        <w:spacing w:line="276" w:lineRule="auto"/>
        <w:ind w:left="568" w:firstLine="0"/>
      </w:pPr>
      <w:r>
        <w:t>El responsable de la oficina será el responsable de poder realizar el cambio.</w:t>
      </w:r>
    </w:p>
    <w:p w14:paraId="0DF96950" w14:textId="77777777" w:rsidR="00021319" w:rsidRDefault="00021319" w:rsidP="00021319">
      <w:pPr>
        <w:spacing w:line="276" w:lineRule="auto"/>
        <w:ind w:left="568" w:firstLine="0"/>
      </w:pPr>
      <w:r>
        <w:t>El usuario debe estar autenticado en la herramienta de contribución.</w:t>
      </w:r>
    </w:p>
    <w:p w14:paraId="19C156E3" w14:textId="008B4244" w:rsidR="006573E2" w:rsidRDefault="006573E2">
      <w:pPr>
        <w:spacing w:before="0"/>
        <w:ind w:firstLine="0"/>
        <w:jc w:val="left"/>
      </w:pPr>
      <w:r>
        <w:br w:type="page"/>
      </w:r>
    </w:p>
    <w:p w14:paraId="7979CDFE" w14:textId="77777777" w:rsidR="00021319" w:rsidRDefault="00021319" w:rsidP="003E5DF8">
      <w:pPr>
        <w:spacing w:line="276" w:lineRule="auto"/>
        <w:ind w:left="568" w:firstLine="0"/>
      </w:pPr>
    </w:p>
    <w:p w14:paraId="19D9FBC3" w14:textId="51B5644B" w:rsidR="006573E2" w:rsidRPr="00734287" w:rsidRDefault="006573E2" w:rsidP="006573E2">
      <w:pPr>
        <w:pStyle w:val="Ttulo5"/>
      </w:pPr>
      <w:bookmarkStart w:id="34" w:name="_Toc46821477"/>
      <w:r>
        <w:t>Promociones</w:t>
      </w:r>
      <w:bookmarkEnd w:id="34"/>
    </w:p>
    <w:p w14:paraId="5A9C29DA" w14:textId="47AD7D55" w:rsidR="006573E2" w:rsidRDefault="006573E2" w:rsidP="006573E2">
      <w:r>
        <w:t xml:space="preserve">Esta funcionalidad permite </w:t>
      </w:r>
      <w:r w:rsidR="003D7AF6">
        <w:t xml:space="preserve">actualizar </w:t>
      </w:r>
      <w:r>
        <w:t xml:space="preserve"> los banner de promociones</w:t>
      </w:r>
    </w:p>
    <w:p w14:paraId="33FE6B02" w14:textId="77777777" w:rsidR="006573E2" w:rsidRDefault="006573E2" w:rsidP="006573E2"/>
    <w:p w14:paraId="425C0B43" w14:textId="7776DF38" w:rsidR="006573E2" w:rsidRDefault="003D7AF6" w:rsidP="003D7AF6">
      <w:pPr>
        <w:jc w:val="center"/>
      </w:pPr>
      <w:r w:rsidRPr="003D7AF6">
        <w:rPr>
          <w:noProof/>
          <w:lang w:val="es-ES" w:eastAsia="es-ES"/>
        </w:rPr>
        <w:drawing>
          <wp:inline distT="0" distB="0" distL="0" distR="0" wp14:anchorId="3206C441" wp14:editId="47969D49">
            <wp:extent cx="5400675" cy="2474068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7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E5D6F" w14:textId="26FF7E0F" w:rsidR="003D7AF6" w:rsidRDefault="003D7AF6" w:rsidP="006573E2">
      <w:r w:rsidRPr="003D7AF6">
        <w:t>Es posible editar las promociones ya creadas.</w:t>
      </w:r>
    </w:p>
    <w:p w14:paraId="3293CF2E" w14:textId="4BE06BFF" w:rsidR="003D7AF6" w:rsidRDefault="003D7AF6" w:rsidP="003D7AF6">
      <w:pPr>
        <w:jc w:val="center"/>
      </w:pPr>
      <w:r w:rsidRPr="003D7AF6">
        <w:rPr>
          <w:noProof/>
          <w:lang w:val="es-ES" w:eastAsia="es-ES"/>
        </w:rPr>
        <w:drawing>
          <wp:inline distT="0" distB="0" distL="0" distR="0" wp14:anchorId="085DCE85" wp14:editId="306188E2">
            <wp:extent cx="4561726" cy="3120206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914" cy="3122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BFB3C" w14:textId="77777777" w:rsidR="003D7AF6" w:rsidRDefault="003D7AF6" w:rsidP="003D7AF6">
      <w:pPr>
        <w:jc w:val="center"/>
      </w:pPr>
    </w:p>
    <w:p w14:paraId="6028D384" w14:textId="4B4A6E10" w:rsidR="006573E2" w:rsidRDefault="003D7AF6" w:rsidP="006573E2">
      <w:r w:rsidRPr="003D7AF6">
        <w:t>También es posible añadir una nueva promoción, utilizando el último cuadro vacío.</w:t>
      </w:r>
    </w:p>
    <w:p w14:paraId="016D49F6" w14:textId="08A35F50" w:rsidR="003D7AF6" w:rsidRDefault="003D7AF6" w:rsidP="003D7AF6">
      <w:pPr>
        <w:jc w:val="center"/>
      </w:pPr>
      <w:r w:rsidRPr="003D7AF6">
        <w:rPr>
          <w:noProof/>
          <w:lang w:val="es-ES" w:eastAsia="es-ES"/>
        </w:rPr>
        <w:lastRenderedPageBreak/>
        <w:drawing>
          <wp:inline distT="0" distB="0" distL="0" distR="0" wp14:anchorId="66AFD88B" wp14:editId="7801467E">
            <wp:extent cx="4442737" cy="3308279"/>
            <wp:effectExtent l="0" t="0" r="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239" cy="330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FDE97" w14:textId="77777777" w:rsidR="003D7AF6" w:rsidRDefault="003D7AF6" w:rsidP="006573E2"/>
    <w:p w14:paraId="42DD005E" w14:textId="3894305B" w:rsidR="006573E2" w:rsidRDefault="006573E2" w:rsidP="006573E2">
      <w:r>
        <w:t>Se edita el componente “Promotions – Central Banner – Diseño” con el esquema “CT_CentralBanners”.</w:t>
      </w:r>
    </w:p>
    <w:p w14:paraId="637D6ED7" w14:textId="3363ED37" w:rsidR="006573E2" w:rsidRDefault="006573E2" w:rsidP="006573E2">
      <w:r>
        <w:t>En este componente se pueden editar los textos e imágenes de las promociones, así como añadir alguna más que sea de interés para la oficina.</w:t>
      </w:r>
    </w:p>
    <w:p w14:paraId="5E12211E" w14:textId="75EA0357" w:rsidR="006573E2" w:rsidRDefault="006573E2" w:rsidP="006573E2">
      <w:r w:rsidRPr="006573E2">
        <w:rPr>
          <w:noProof/>
          <w:lang w:val="es-ES" w:eastAsia="es-ES"/>
        </w:rPr>
        <w:drawing>
          <wp:inline distT="0" distB="0" distL="0" distR="0" wp14:anchorId="3D1F5165" wp14:editId="13424CAB">
            <wp:extent cx="5400675" cy="1629726"/>
            <wp:effectExtent l="0" t="0" r="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2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F248E" w14:textId="4AFF123A" w:rsidR="006573E2" w:rsidRDefault="006573E2" w:rsidP="006573E2">
      <w:r w:rsidRPr="006573E2">
        <w:rPr>
          <w:noProof/>
          <w:lang w:val="es-ES" w:eastAsia="es-ES"/>
        </w:rPr>
        <w:drawing>
          <wp:inline distT="0" distB="0" distL="0" distR="0" wp14:anchorId="790DD546" wp14:editId="7C137912">
            <wp:extent cx="5400675" cy="1767566"/>
            <wp:effectExtent l="0" t="0" r="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767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D7521" w14:textId="77777777" w:rsidR="006573E2" w:rsidRPr="0092090E" w:rsidRDefault="006573E2" w:rsidP="006573E2">
      <w:pPr>
        <w:spacing w:line="276" w:lineRule="auto"/>
        <w:ind w:left="568" w:firstLine="0"/>
      </w:pPr>
      <w:r>
        <w:t>El responsable de la oficina será el responsable de poder realizar el cambio.</w:t>
      </w:r>
    </w:p>
    <w:p w14:paraId="65D36F24" w14:textId="77777777" w:rsidR="006573E2" w:rsidRDefault="006573E2" w:rsidP="006573E2">
      <w:pPr>
        <w:spacing w:line="276" w:lineRule="auto"/>
        <w:ind w:left="568" w:firstLine="0"/>
      </w:pPr>
      <w:r>
        <w:t>El usuario debe estar autenticado en la herramienta de contribución.</w:t>
      </w:r>
    </w:p>
    <w:p w14:paraId="4767B0AA" w14:textId="0713A95C" w:rsidR="00683D99" w:rsidRDefault="00683D99">
      <w:pPr>
        <w:spacing w:before="0"/>
        <w:ind w:firstLine="0"/>
        <w:jc w:val="left"/>
      </w:pPr>
      <w:r>
        <w:br w:type="page"/>
      </w:r>
    </w:p>
    <w:p w14:paraId="261BDFEA" w14:textId="77777777" w:rsidR="00683D99" w:rsidRDefault="00683D99" w:rsidP="00683D99">
      <w:pPr>
        <w:spacing w:line="276" w:lineRule="auto"/>
        <w:ind w:left="568" w:firstLine="0"/>
      </w:pPr>
    </w:p>
    <w:p w14:paraId="1854EFAE" w14:textId="77777777" w:rsidR="006573E2" w:rsidRDefault="006573E2" w:rsidP="003E5DF8">
      <w:pPr>
        <w:spacing w:line="276" w:lineRule="auto"/>
        <w:ind w:left="568" w:firstLine="0"/>
      </w:pPr>
    </w:p>
    <w:p w14:paraId="32EEFC67" w14:textId="77777777" w:rsidR="00987186" w:rsidRDefault="00987186" w:rsidP="00987186">
      <w:pPr>
        <w:pStyle w:val="Ttulo4"/>
      </w:pPr>
      <w:bookmarkStart w:id="35" w:name="_Toc46821478"/>
      <w:r w:rsidRPr="00B85041">
        <w:t>Precondiciones</w:t>
      </w:r>
      <w:bookmarkEnd w:id="35"/>
    </w:p>
    <w:p w14:paraId="4F676ADA" w14:textId="59565E06" w:rsidR="00F91AD9" w:rsidRDefault="00F91AD9" w:rsidP="00987186">
      <w:r>
        <w:t xml:space="preserve">Se deberá de identificar los usuarios que ejercerán el rol de </w:t>
      </w:r>
      <w:r w:rsidRPr="00C8642E">
        <w:t>Aprobador Central o Administrador Central.</w:t>
      </w:r>
    </w:p>
    <w:p w14:paraId="1555C5C0" w14:textId="37C3036E" w:rsidR="00987186" w:rsidRDefault="00F91AD9" w:rsidP="00987186">
      <w:r>
        <w:t xml:space="preserve">Se deberá de realizar una formación a los responsables de oficinas y a los aprobadores de los contendidos </w:t>
      </w:r>
    </w:p>
    <w:p w14:paraId="39D45C80" w14:textId="3449E6BB" w:rsidR="006573E2" w:rsidRDefault="00F91AD9" w:rsidP="00987186">
      <w:r>
        <w:t xml:space="preserve">Se deberá de otorgar permisos a los </w:t>
      </w:r>
      <w:r w:rsidR="006573E2">
        <w:t xml:space="preserve">Responsables </w:t>
      </w:r>
      <w:r>
        <w:t xml:space="preserve">de oficinas y aprobadores </w:t>
      </w:r>
    </w:p>
    <w:p w14:paraId="1690116C" w14:textId="77777777" w:rsidR="00987186" w:rsidRPr="00E0117D" w:rsidRDefault="00987186" w:rsidP="00987186"/>
    <w:p w14:paraId="2FF91854" w14:textId="77777777" w:rsidR="00987186" w:rsidRDefault="00987186" w:rsidP="00987186">
      <w:pPr>
        <w:pStyle w:val="Ttulo4"/>
        <w:spacing w:before="240" w:after="0"/>
        <w:rPr>
          <w:lang w:val="es-ES"/>
        </w:rPr>
      </w:pPr>
      <w:bookmarkStart w:id="36" w:name="_Toc46821479"/>
      <w:r w:rsidRPr="00596A1E">
        <w:rPr>
          <w:lang w:val="es-ES"/>
        </w:rPr>
        <w:t>Poscondiciones</w:t>
      </w:r>
      <w:bookmarkEnd w:id="36"/>
    </w:p>
    <w:p w14:paraId="02271BEC" w14:textId="69C752A5" w:rsidR="00987186" w:rsidRDefault="00F91AD9" w:rsidP="00987186">
      <w:r>
        <w:t>Actualización</w:t>
      </w:r>
      <w:r w:rsidR="00683D99">
        <w:t xml:space="preserve"> </w:t>
      </w:r>
      <w:r>
        <w:t>contenidos</w:t>
      </w:r>
      <w:r w:rsidR="00987186">
        <w:t>.</w:t>
      </w:r>
    </w:p>
    <w:p w14:paraId="104D21A0" w14:textId="77777777" w:rsidR="001C3254" w:rsidRDefault="001C3254" w:rsidP="003D3D6A"/>
    <w:p w14:paraId="6A0E9E48" w14:textId="77777777" w:rsidR="00210A3E" w:rsidRDefault="00210A3E" w:rsidP="003D3D6A"/>
    <w:p w14:paraId="034207D4" w14:textId="77777777" w:rsidR="00F16491" w:rsidRDefault="00F16491" w:rsidP="003D3D6A"/>
    <w:p w14:paraId="50E99425" w14:textId="77777777" w:rsidR="00210A3E" w:rsidRDefault="00210A3E" w:rsidP="003D3D6A"/>
    <w:p w14:paraId="2AE6116C" w14:textId="77777777" w:rsidR="00B0777D" w:rsidRDefault="00846288" w:rsidP="00C2232A">
      <w:pPr>
        <w:pStyle w:val="Ttulo2"/>
        <w:rPr>
          <w:lang w:eastAsia="es-ES"/>
        </w:rPr>
      </w:pPr>
      <w:bookmarkStart w:id="37" w:name="_Toc46821480"/>
      <w:r>
        <w:rPr>
          <w:lang w:eastAsia="es-ES"/>
        </w:rPr>
        <w:t>Servicios</w:t>
      </w:r>
      <w:bookmarkEnd w:id="37"/>
    </w:p>
    <w:p w14:paraId="2FB2C31C" w14:textId="65B258EF" w:rsidR="00846288" w:rsidRDefault="00846288" w:rsidP="007A4791">
      <w:pPr>
        <w:pStyle w:val="Ttulo3"/>
        <w:rPr>
          <w:rStyle w:val="Textoennegrita"/>
          <w:b/>
          <w:bCs w:val="0"/>
        </w:rPr>
      </w:pPr>
      <w:bookmarkStart w:id="38" w:name="_Toc46821481"/>
      <w:r w:rsidRPr="003E5C17">
        <w:rPr>
          <w:rStyle w:val="Textoennegrita"/>
          <w:b/>
          <w:bCs w:val="0"/>
        </w:rPr>
        <w:t xml:space="preserve">Servicios </w:t>
      </w:r>
      <w:r w:rsidR="007A4791" w:rsidRPr="007A4791">
        <w:rPr>
          <w:rStyle w:val="Textoennegrita"/>
          <w:b/>
          <w:bCs w:val="0"/>
        </w:rPr>
        <w:t>Buscador Servicios y Geolocalización</w:t>
      </w:r>
      <w:bookmarkEnd w:id="38"/>
    </w:p>
    <w:p w14:paraId="7020F17F" w14:textId="768D1A30" w:rsidR="007A4791" w:rsidRPr="007A4791" w:rsidRDefault="007A4791" w:rsidP="007A4791">
      <w:r>
        <w:t xml:space="preserve">La </w:t>
      </w:r>
      <w:r w:rsidRPr="007A4791">
        <w:t>I</w:t>
      </w:r>
      <w:r>
        <w:t>nformació</w:t>
      </w:r>
      <w:r w:rsidRPr="007A4791">
        <w:t xml:space="preserve">n </w:t>
      </w:r>
      <w:r>
        <w:t xml:space="preserve">del servicio se encuentra </w:t>
      </w:r>
      <w:r w:rsidR="00F91AD9">
        <w:t>en:</w:t>
      </w:r>
    </w:p>
    <w:p w14:paraId="3ADD8BC0" w14:textId="5D6C2A39" w:rsidR="007A4791" w:rsidRDefault="003D7AF6" w:rsidP="007A4791">
      <w:hyperlink r:id="rId50" w:history="1">
        <w:r w:rsidR="007A4791">
          <w:rPr>
            <w:rStyle w:val="Hipervnculo"/>
          </w:rPr>
          <w:t>https://wportalinterno.es.mapfre.net/com.ibm.ram.repository.web/assetDetail/generalDetails.faces?guid=6E4D10B3-3B2F-6648-4904-16C4044F95A5&amp;v=1.0</w:t>
        </w:r>
      </w:hyperlink>
    </w:p>
    <w:p w14:paraId="199CA247" w14:textId="121EAA77" w:rsidR="007A4791" w:rsidRDefault="007A4791" w:rsidP="007A4791">
      <w:pPr>
        <w:rPr>
          <w:color w:val="2E74B5"/>
        </w:rPr>
      </w:pPr>
    </w:p>
    <w:p w14:paraId="3D7E5EDD" w14:textId="3067E163" w:rsidR="007A4791" w:rsidRDefault="007A4791" w:rsidP="007A4791">
      <w:pPr>
        <w:rPr>
          <w:color w:val="2E74B5"/>
        </w:rPr>
      </w:pPr>
      <w:r>
        <w:object w:dxaOrig="1550" w:dyaOrig="990" w14:anchorId="50784124">
          <v:shape id="_x0000_i1032" type="#_x0000_t75" style="width:77.65pt;height:49.35pt" o:ole="">
            <v:imagedata r:id="rId51" o:title=""/>
          </v:shape>
          <o:OLEObject Type="Embed" ProgID="Package" ShapeID="_x0000_i1032" DrawAspect="Icon" ObjectID="_1657440802" r:id="rId52"/>
        </w:object>
      </w:r>
    </w:p>
    <w:sectPr w:rsidR="007A4791" w:rsidSect="008450C0">
      <w:headerReference w:type="even" r:id="rId53"/>
      <w:headerReference w:type="default" r:id="rId54"/>
      <w:footerReference w:type="default" r:id="rId55"/>
      <w:headerReference w:type="first" r:id="rId56"/>
      <w:pgSz w:w="11907" w:h="16840" w:code="9"/>
      <w:pgMar w:top="851" w:right="1701" w:bottom="1417" w:left="1701" w:header="720" w:footer="227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53CBE88" w14:textId="77777777" w:rsidR="00F10310" w:rsidRDefault="00F10310">
      <w:r>
        <w:separator/>
      </w:r>
    </w:p>
  </w:endnote>
  <w:endnote w:type="continuationSeparator" w:id="0">
    <w:p w14:paraId="7FC752AE" w14:textId="77777777" w:rsidR="00F10310" w:rsidRDefault="00F103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altName w:val="Arial"/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-70" w:type="dxa"/>
      <w:tblBorders>
        <w:top w:val="single" w:sz="4" w:space="0" w:color="000080"/>
      </w:tblBorders>
      <w:tblLook w:val="04A0" w:firstRow="1" w:lastRow="0" w:firstColumn="1" w:lastColumn="0" w:noHBand="0" w:noVBand="1"/>
    </w:tblPr>
    <w:tblGrid>
      <w:gridCol w:w="4399"/>
      <w:gridCol w:w="4323"/>
    </w:tblGrid>
    <w:tr w:rsidR="003D7AF6" w14:paraId="325D9B02" w14:textId="77777777" w:rsidTr="00CE30D3">
      <w:trPr>
        <w:trHeight w:val="510"/>
      </w:trPr>
      <w:tc>
        <w:tcPr>
          <w:tcW w:w="4322" w:type="dxa"/>
          <w:shd w:val="clear" w:color="auto" w:fill="auto"/>
          <w:vAlign w:val="center"/>
        </w:tcPr>
        <w:p w14:paraId="4CFF3A56" w14:textId="250E4F16" w:rsidR="003D7AF6" w:rsidRDefault="003D7AF6" w:rsidP="00A00C74">
          <w:pPr>
            <w:pStyle w:val="Piedepgina"/>
            <w:ind w:firstLine="0"/>
            <w:jc w:val="both"/>
          </w:pPr>
          <w:fldSimple w:instr=" DOCPROPERTY  Title  \* MERGEFORMAT ">
            <w:r>
              <w:t>Evolución RnR- Actualización Datos Oficinas</w:t>
            </w:r>
          </w:fldSimple>
          <w:r>
            <w:tab/>
          </w:r>
          <w:r>
            <w:tab/>
          </w:r>
        </w:p>
      </w:tc>
      <w:tc>
        <w:tcPr>
          <w:tcW w:w="4323" w:type="dxa"/>
          <w:shd w:val="clear" w:color="auto" w:fill="auto"/>
          <w:vAlign w:val="center"/>
        </w:tcPr>
        <w:p w14:paraId="766DC1AB" w14:textId="77777777" w:rsidR="003D7AF6" w:rsidRDefault="003D7AF6" w:rsidP="00252483">
          <w:pPr>
            <w:pStyle w:val="Piedepgina"/>
            <w:rPr>
              <w:lang w:val="es-ES"/>
            </w:rPr>
          </w:pPr>
          <w:r w:rsidRPr="005F2A35">
            <w:rPr>
              <w:rFonts w:ascii="Microsoft Sans Serif" w:hAnsi="Microsoft Sans Serif" w:cs="Microsoft Sans Serif"/>
              <w:b/>
              <w:bCs/>
              <w:noProof/>
              <w:color w:val="FF0000"/>
              <w:sz w:val="15"/>
              <w:szCs w:val="15"/>
            </w:rPr>
            <w:fldChar w:fldCharType="begin"/>
          </w:r>
          <w:r w:rsidRPr="005F2A35">
            <w:rPr>
              <w:rFonts w:ascii="Microsoft Sans Serif" w:hAnsi="Microsoft Sans Serif" w:cs="Microsoft Sans Serif"/>
              <w:b/>
              <w:bCs/>
              <w:noProof/>
              <w:color w:val="FF0000"/>
              <w:sz w:val="15"/>
              <w:szCs w:val="15"/>
            </w:rPr>
            <w:instrText xml:space="preserve"> DOCPROPERTY  Company  \* MERGEFORMAT </w:instrText>
          </w:r>
          <w:r w:rsidRPr="005F2A35">
            <w:rPr>
              <w:rFonts w:ascii="Microsoft Sans Serif" w:hAnsi="Microsoft Sans Serif" w:cs="Microsoft Sans Serif"/>
              <w:b/>
              <w:bCs/>
              <w:noProof/>
              <w:color w:val="FF0000"/>
              <w:sz w:val="15"/>
              <w:szCs w:val="15"/>
            </w:rPr>
            <w:fldChar w:fldCharType="separate"/>
          </w:r>
          <w:r>
            <w:rPr>
              <w:rFonts w:ascii="Microsoft Sans Serif" w:hAnsi="Microsoft Sans Serif" w:cs="Microsoft Sans Serif"/>
              <w:b/>
              <w:bCs/>
              <w:noProof/>
              <w:color w:val="FF0000"/>
              <w:sz w:val="15"/>
              <w:szCs w:val="15"/>
            </w:rPr>
            <w:t>MAPFRE</w:t>
          </w:r>
          <w:r w:rsidRPr="005F2A35">
            <w:rPr>
              <w:rFonts w:ascii="Microsoft Sans Serif" w:hAnsi="Microsoft Sans Serif" w:cs="Microsoft Sans Serif"/>
              <w:b/>
              <w:bCs/>
              <w:noProof/>
              <w:color w:val="FF0000"/>
              <w:sz w:val="15"/>
              <w:szCs w:val="15"/>
            </w:rPr>
            <w:fldChar w:fldCharType="end"/>
          </w:r>
        </w:p>
        <w:p w14:paraId="6BABA173" w14:textId="581FBCEA" w:rsidR="003D7AF6" w:rsidRPr="002323AE" w:rsidRDefault="003D7AF6" w:rsidP="00252483">
          <w:pPr>
            <w:pStyle w:val="Piedepgina"/>
          </w:pPr>
          <w:r w:rsidRPr="005F2A35">
            <w:rPr>
              <w:lang w:val="es-ES"/>
            </w:rPr>
            <w:t xml:space="preserve">Página </w:t>
          </w:r>
          <w:r w:rsidRPr="002323AE">
            <w:fldChar w:fldCharType="begin"/>
          </w:r>
          <w:r w:rsidRPr="002323AE">
            <w:instrText>PAGE  \* Arabic  \* MERGEFORMAT</w:instrText>
          </w:r>
          <w:r w:rsidRPr="002323AE">
            <w:fldChar w:fldCharType="separate"/>
          </w:r>
          <w:r w:rsidR="00330786">
            <w:rPr>
              <w:noProof/>
            </w:rPr>
            <w:t>27</w:t>
          </w:r>
          <w:r w:rsidRPr="002323AE">
            <w:fldChar w:fldCharType="end"/>
          </w:r>
          <w:r w:rsidRPr="005F2A35">
            <w:rPr>
              <w:lang w:val="es-ES"/>
            </w:rPr>
            <w:t xml:space="preserve"> de </w:t>
          </w:r>
          <w:fldSimple w:instr="NUMPAGES  \* Arabic  \* MERGEFORMAT">
            <w:r w:rsidR="00330786">
              <w:rPr>
                <w:noProof/>
              </w:rPr>
              <w:t>27</w:t>
            </w:r>
          </w:fldSimple>
        </w:p>
      </w:tc>
    </w:tr>
  </w:tbl>
  <w:p w14:paraId="4C107AA9" w14:textId="77777777" w:rsidR="003D7AF6" w:rsidRDefault="003D7AF6" w:rsidP="00252483">
    <w:pPr>
      <w:pStyle w:val="Piedepgina"/>
      <w:ind w:left="0"/>
      <w:jc w:val="both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020508C" w14:textId="77777777" w:rsidR="00F10310" w:rsidRDefault="00F10310">
      <w:r>
        <w:separator/>
      </w:r>
    </w:p>
  </w:footnote>
  <w:footnote w:type="continuationSeparator" w:id="0">
    <w:p w14:paraId="4C4DBE42" w14:textId="77777777" w:rsidR="00F10310" w:rsidRDefault="00F103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55641F" w14:textId="77777777" w:rsidR="003D7AF6" w:rsidRDefault="003D7AF6" w:rsidP="00915545">
    <w:pPr>
      <w:pStyle w:val="Encabezado"/>
      <w:jc w:val="right"/>
    </w:pPr>
    <w:r>
      <w:rPr>
        <w:noProof/>
        <w:lang w:val="es-ES" w:eastAsia="es-ES"/>
      </w:rPr>
      <w:drawing>
        <wp:anchor distT="0" distB="0" distL="114300" distR="114300" simplePos="0" relativeHeight="251658752" behindDoc="1" locked="0" layoutInCell="1" allowOverlap="1" wp14:anchorId="53A70DE1" wp14:editId="4ACC5DE9">
          <wp:simplePos x="0" y="0"/>
          <wp:positionH relativeFrom="column">
            <wp:posOffset>-721360</wp:posOffset>
          </wp:positionH>
          <wp:positionV relativeFrom="paragraph">
            <wp:posOffset>4790440</wp:posOffset>
          </wp:positionV>
          <wp:extent cx="523875" cy="499110"/>
          <wp:effectExtent l="0" t="0" r="0" b="0"/>
          <wp:wrapNone/>
          <wp:docPr id="1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3875" cy="4991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s-ES" w:eastAsia="es-ES"/>
      </w:rPr>
      <w:drawing>
        <wp:inline distT="0" distB="0" distL="0" distR="0" wp14:anchorId="1D3B8013" wp14:editId="0EAD16DF">
          <wp:extent cx="1916430" cy="341630"/>
          <wp:effectExtent l="0" t="0" r="0" b="0"/>
          <wp:docPr id="13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0 Imagen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16430" cy="3416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231B727" w14:textId="77777777" w:rsidR="003D7AF6" w:rsidRDefault="003D7AF6">
    <w:pPr>
      <w:pStyle w:val="Encabezado"/>
    </w:pPr>
    <w:r>
      <w:rPr>
        <w:noProof/>
      </w:rPr>
      <w:pict w14:anchorId="215324C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2897072" o:spid="_x0000_s2067" type="#_x0000_t136" style="position:absolute;left:0;text-align:left;margin-left:0;margin-top:0;width:499.65pt;height:99.9pt;rotation:315;z-index:-251658752;mso-position-horizontal:center;mso-position-horizontal-relative:margin;mso-position-vertical:center;mso-position-vertical-relative:margin" o:allowincell="f" fillcolor="#7f7f7f" stroked="f">
          <v:fill opacity=".5"/>
          <v:textpath style="font-family:&quot;Arial&quot;;font-size:1pt" string="BORRADOR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BB81B0" w14:textId="77777777" w:rsidR="003D7AF6" w:rsidRDefault="003D7AF6">
    <w:pPr>
      <w:pStyle w:val="Encabezad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70094A" w14:textId="77777777" w:rsidR="003D7AF6" w:rsidRDefault="003D7AF6">
    <w:pPr>
      <w:pStyle w:val="Encabezado"/>
    </w:pPr>
    <w:r>
      <w:rPr>
        <w:noProof/>
      </w:rPr>
      <w:pict w14:anchorId="0DB7CABB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2897071" o:spid="_x0000_s2066" type="#_x0000_t136" style="position:absolute;left:0;text-align:left;margin-left:0;margin-top:0;width:499.65pt;height:99.9pt;rotation:315;z-index:-251659776;mso-position-horizontal:center;mso-position-horizontal-relative:margin;mso-position-vertical:center;mso-position-vertical-relative:margin" o:allowincell="f" fillcolor="#7f7f7f" stroked="f">
          <v:fill opacity=".5"/>
          <v:textpath style="font-family:&quot;Arial&quot;;font-size:1pt" string="BORRADOR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F"/>
    <w:multiLevelType w:val="singleLevel"/>
    <w:tmpl w:val="48204E42"/>
    <w:lvl w:ilvl="0">
      <w:start w:val="1"/>
      <w:numFmt w:val="decimal"/>
      <w:pStyle w:val="Listaconnmeros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19D1CD1"/>
    <w:multiLevelType w:val="multilevel"/>
    <w:tmpl w:val="B2667B1C"/>
    <w:lvl w:ilvl="0">
      <w:start w:val="1"/>
      <w:numFmt w:val="upperLetter"/>
      <w:pStyle w:val="Anexo1"/>
      <w:lvlText w:val="Anexo %1."/>
      <w:lvlJc w:val="left"/>
      <w:pPr>
        <w:tabs>
          <w:tab w:val="num" w:pos="1701"/>
        </w:tabs>
        <w:ind w:left="1701" w:hanging="1701"/>
      </w:pPr>
      <w:rPr>
        <w:rFonts w:hint="default"/>
      </w:rPr>
    </w:lvl>
    <w:lvl w:ilvl="1">
      <w:start w:val="1"/>
      <w:numFmt w:val="decimal"/>
      <w:pStyle w:val="Anexo2"/>
      <w:lvlText w:val="%1.%2."/>
      <w:lvlJc w:val="left"/>
      <w:pPr>
        <w:tabs>
          <w:tab w:val="num" w:pos="1701"/>
        </w:tabs>
        <w:ind w:left="1701" w:hanging="1701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701"/>
        </w:tabs>
        <w:ind w:left="1701" w:hanging="1701"/>
      </w:pPr>
      <w:rPr>
        <w:rFonts w:hint="default"/>
      </w:rPr>
    </w:lvl>
    <w:lvl w:ilvl="3">
      <w:start w:val="1"/>
      <w:numFmt w:val="lowerLetter"/>
      <w:lvlText w:val="%4)"/>
      <w:lvlJc w:val="left"/>
      <w:pPr>
        <w:tabs>
          <w:tab w:val="num" w:pos="0"/>
        </w:tabs>
        <w:ind w:left="5811" w:hanging="708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0"/>
        </w:tabs>
        <w:ind w:left="6519" w:hanging="708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0"/>
        </w:tabs>
        <w:ind w:left="7227" w:hanging="708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0"/>
        </w:tabs>
        <w:ind w:left="7935" w:hanging="708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0"/>
        </w:tabs>
        <w:ind w:left="8643" w:hanging="708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0"/>
        </w:tabs>
        <w:ind w:left="9351" w:hanging="708"/>
      </w:pPr>
      <w:rPr>
        <w:rFonts w:hint="default"/>
      </w:rPr>
    </w:lvl>
  </w:abstractNum>
  <w:abstractNum w:abstractNumId="2" w15:restartNumberingAfterBreak="0">
    <w:nsid w:val="02AA67EB"/>
    <w:multiLevelType w:val="hybridMultilevel"/>
    <w:tmpl w:val="05EA19FA"/>
    <w:lvl w:ilvl="0" w:tplc="0C0A0003">
      <w:start w:val="1"/>
      <w:numFmt w:val="bullet"/>
      <w:lvlText w:val="o"/>
      <w:lvlJc w:val="left"/>
      <w:pPr>
        <w:ind w:left="1496" w:hanging="360"/>
      </w:pPr>
      <w:rPr>
        <w:rFonts w:ascii="Courier New" w:hAnsi="Courier New" w:cs="Courier New" w:hint="default"/>
      </w:rPr>
    </w:lvl>
    <w:lvl w:ilvl="1" w:tplc="0C0A0005">
      <w:start w:val="1"/>
      <w:numFmt w:val="bullet"/>
      <w:lvlText w:val=""/>
      <w:lvlJc w:val="left"/>
      <w:pPr>
        <w:ind w:left="2216" w:hanging="360"/>
      </w:pPr>
      <w:rPr>
        <w:rFonts w:ascii="Wingdings" w:hAnsi="Wingdings" w:hint="default"/>
      </w:rPr>
    </w:lvl>
    <w:lvl w:ilvl="2" w:tplc="0C0A0001">
      <w:start w:val="1"/>
      <w:numFmt w:val="bullet"/>
      <w:lvlText w:val=""/>
      <w:lvlJc w:val="left"/>
      <w:pPr>
        <w:ind w:left="2936" w:hanging="360"/>
      </w:pPr>
      <w:rPr>
        <w:rFonts w:ascii="Symbol" w:hAnsi="Symbol" w:hint="default"/>
      </w:rPr>
    </w:lvl>
    <w:lvl w:ilvl="3" w:tplc="0C0A0003">
      <w:start w:val="1"/>
      <w:numFmt w:val="bullet"/>
      <w:lvlText w:val="o"/>
      <w:lvlJc w:val="left"/>
      <w:pPr>
        <w:ind w:left="3656" w:hanging="360"/>
      </w:pPr>
      <w:rPr>
        <w:rFonts w:ascii="Courier New" w:hAnsi="Courier New" w:cs="Courier New" w:hint="default"/>
      </w:rPr>
    </w:lvl>
    <w:lvl w:ilvl="4" w:tplc="0C0A0005">
      <w:start w:val="1"/>
      <w:numFmt w:val="bullet"/>
      <w:lvlText w:val=""/>
      <w:lvlJc w:val="left"/>
      <w:pPr>
        <w:ind w:left="4376" w:hanging="360"/>
      </w:pPr>
      <w:rPr>
        <w:rFonts w:ascii="Wingdings" w:hAnsi="Wingdings" w:hint="default"/>
      </w:rPr>
    </w:lvl>
    <w:lvl w:ilvl="5" w:tplc="0C0A0005" w:tentative="1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abstractNum w:abstractNumId="3" w15:restartNumberingAfterBreak="0">
    <w:nsid w:val="03B26AB6"/>
    <w:multiLevelType w:val="hybridMultilevel"/>
    <w:tmpl w:val="9802FC94"/>
    <w:lvl w:ilvl="0" w:tplc="0C0A000F">
      <w:start w:val="1"/>
      <w:numFmt w:val="decimal"/>
      <w:lvlText w:val="%1."/>
      <w:lvlJc w:val="left"/>
      <w:pPr>
        <w:ind w:left="1212" w:hanging="360"/>
      </w:pPr>
    </w:lvl>
    <w:lvl w:ilvl="1" w:tplc="0C0A0019" w:tentative="1">
      <w:start w:val="1"/>
      <w:numFmt w:val="lowerLetter"/>
      <w:lvlText w:val="%2."/>
      <w:lvlJc w:val="left"/>
      <w:pPr>
        <w:ind w:left="1932" w:hanging="360"/>
      </w:pPr>
    </w:lvl>
    <w:lvl w:ilvl="2" w:tplc="0C0A001B" w:tentative="1">
      <w:start w:val="1"/>
      <w:numFmt w:val="lowerRoman"/>
      <w:lvlText w:val="%3."/>
      <w:lvlJc w:val="right"/>
      <w:pPr>
        <w:ind w:left="2652" w:hanging="180"/>
      </w:pPr>
    </w:lvl>
    <w:lvl w:ilvl="3" w:tplc="0C0A000F" w:tentative="1">
      <w:start w:val="1"/>
      <w:numFmt w:val="decimal"/>
      <w:lvlText w:val="%4."/>
      <w:lvlJc w:val="left"/>
      <w:pPr>
        <w:ind w:left="3372" w:hanging="360"/>
      </w:pPr>
    </w:lvl>
    <w:lvl w:ilvl="4" w:tplc="0C0A0019" w:tentative="1">
      <w:start w:val="1"/>
      <w:numFmt w:val="lowerLetter"/>
      <w:lvlText w:val="%5."/>
      <w:lvlJc w:val="left"/>
      <w:pPr>
        <w:ind w:left="4092" w:hanging="360"/>
      </w:pPr>
    </w:lvl>
    <w:lvl w:ilvl="5" w:tplc="0C0A001B" w:tentative="1">
      <w:start w:val="1"/>
      <w:numFmt w:val="lowerRoman"/>
      <w:lvlText w:val="%6."/>
      <w:lvlJc w:val="right"/>
      <w:pPr>
        <w:ind w:left="4812" w:hanging="180"/>
      </w:pPr>
    </w:lvl>
    <w:lvl w:ilvl="6" w:tplc="0C0A000F" w:tentative="1">
      <w:start w:val="1"/>
      <w:numFmt w:val="decimal"/>
      <w:lvlText w:val="%7."/>
      <w:lvlJc w:val="left"/>
      <w:pPr>
        <w:ind w:left="5532" w:hanging="360"/>
      </w:pPr>
    </w:lvl>
    <w:lvl w:ilvl="7" w:tplc="0C0A0019" w:tentative="1">
      <w:start w:val="1"/>
      <w:numFmt w:val="lowerLetter"/>
      <w:lvlText w:val="%8."/>
      <w:lvlJc w:val="left"/>
      <w:pPr>
        <w:ind w:left="6252" w:hanging="360"/>
      </w:pPr>
    </w:lvl>
    <w:lvl w:ilvl="8" w:tplc="0C0A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4" w15:restartNumberingAfterBreak="0">
    <w:nsid w:val="05F36C43"/>
    <w:multiLevelType w:val="hybridMultilevel"/>
    <w:tmpl w:val="10A04E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AD0F11"/>
    <w:multiLevelType w:val="hybridMultilevel"/>
    <w:tmpl w:val="21CE2020"/>
    <w:lvl w:ilvl="0" w:tplc="0C0A000F">
      <w:start w:val="1"/>
      <w:numFmt w:val="decimal"/>
      <w:lvlText w:val="%1."/>
      <w:lvlJc w:val="left"/>
      <w:pPr>
        <w:ind w:left="1212" w:hanging="360"/>
      </w:pPr>
    </w:lvl>
    <w:lvl w:ilvl="1" w:tplc="0C0A0019">
      <w:start w:val="1"/>
      <w:numFmt w:val="lowerLetter"/>
      <w:lvlText w:val="%2."/>
      <w:lvlJc w:val="left"/>
      <w:pPr>
        <w:ind w:left="1932" w:hanging="360"/>
      </w:pPr>
    </w:lvl>
    <w:lvl w:ilvl="2" w:tplc="0C0A001B">
      <w:start w:val="1"/>
      <w:numFmt w:val="lowerRoman"/>
      <w:lvlText w:val="%3."/>
      <w:lvlJc w:val="right"/>
      <w:pPr>
        <w:ind w:left="2652" w:hanging="180"/>
      </w:pPr>
    </w:lvl>
    <w:lvl w:ilvl="3" w:tplc="0C0A0005">
      <w:start w:val="1"/>
      <w:numFmt w:val="bullet"/>
      <w:lvlText w:val=""/>
      <w:lvlJc w:val="left"/>
      <w:pPr>
        <w:ind w:left="3372" w:hanging="360"/>
      </w:pPr>
      <w:rPr>
        <w:rFonts w:ascii="Wingdings" w:hAnsi="Wingdings" w:hint="default"/>
      </w:rPr>
    </w:lvl>
    <w:lvl w:ilvl="4" w:tplc="0C0A0019">
      <w:start w:val="1"/>
      <w:numFmt w:val="lowerLetter"/>
      <w:lvlText w:val="%5."/>
      <w:lvlJc w:val="left"/>
      <w:pPr>
        <w:ind w:left="4092" w:hanging="360"/>
      </w:pPr>
    </w:lvl>
    <w:lvl w:ilvl="5" w:tplc="0C0A001B" w:tentative="1">
      <w:start w:val="1"/>
      <w:numFmt w:val="lowerRoman"/>
      <w:lvlText w:val="%6."/>
      <w:lvlJc w:val="right"/>
      <w:pPr>
        <w:ind w:left="4812" w:hanging="180"/>
      </w:pPr>
    </w:lvl>
    <w:lvl w:ilvl="6" w:tplc="0C0A000F" w:tentative="1">
      <w:start w:val="1"/>
      <w:numFmt w:val="decimal"/>
      <w:lvlText w:val="%7."/>
      <w:lvlJc w:val="left"/>
      <w:pPr>
        <w:ind w:left="5532" w:hanging="360"/>
      </w:pPr>
    </w:lvl>
    <w:lvl w:ilvl="7" w:tplc="0C0A0019" w:tentative="1">
      <w:start w:val="1"/>
      <w:numFmt w:val="lowerLetter"/>
      <w:lvlText w:val="%8."/>
      <w:lvlJc w:val="left"/>
      <w:pPr>
        <w:ind w:left="6252" w:hanging="360"/>
      </w:pPr>
    </w:lvl>
    <w:lvl w:ilvl="8" w:tplc="0C0A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6" w15:restartNumberingAfterBreak="0">
    <w:nsid w:val="08B52D6E"/>
    <w:multiLevelType w:val="hybridMultilevel"/>
    <w:tmpl w:val="12A21B7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2A1F64"/>
    <w:multiLevelType w:val="singleLevel"/>
    <w:tmpl w:val="0C8A8B8C"/>
    <w:lvl w:ilvl="0">
      <w:start w:val="1"/>
      <w:numFmt w:val="bullet"/>
      <w:pStyle w:val="Puntos3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0BF85070"/>
    <w:multiLevelType w:val="hybridMultilevel"/>
    <w:tmpl w:val="2606108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EC20DF"/>
    <w:multiLevelType w:val="hybridMultilevel"/>
    <w:tmpl w:val="6636BEE2"/>
    <w:lvl w:ilvl="0" w:tplc="0C0A0001">
      <w:start w:val="1"/>
      <w:numFmt w:val="bullet"/>
      <w:lvlText w:val=""/>
      <w:lvlJc w:val="left"/>
      <w:pPr>
        <w:ind w:left="141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5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7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9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1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3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5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76" w:hanging="360"/>
      </w:pPr>
      <w:rPr>
        <w:rFonts w:ascii="Wingdings" w:hAnsi="Wingdings" w:hint="default"/>
      </w:rPr>
    </w:lvl>
  </w:abstractNum>
  <w:abstractNum w:abstractNumId="10" w15:restartNumberingAfterBreak="0">
    <w:nsid w:val="11843A47"/>
    <w:multiLevelType w:val="hybridMultilevel"/>
    <w:tmpl w:val="0FE62D1A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15FA4B7D"/>
    <w:multiLevelType w:val="hybridMultilevel"/>
    <w:tmpl w:val="67B635B0"/>
    <w:lvl w:ilvl="0" w:tplc="0C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2" w15:restartNumberingAfterBreak="0">
    <w:nsid w:val="19D420B7"/>
    <w:multiLevelType w:val="singleLevel"/>
    <w:tmpl w:val="873ED6AC"/>
    <w:lvl w:ilvl="0">
      <w:start w:val="1"/>
      <w:numFmt w:val="bullet"/>
      <w:pStyle w:val="Puntos"/>
      <w:lvlText w:val="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16"/>
      </w:rPr>
    </w:lvl>
  </w:abstractNum>
  <w:abstractNum w:abstractNumId="13" w15:restartNumberingAfterBreak="0">
    <w:nsid w:val="1CC6031C"/>
    <w:multiLevelType w:val="hybridMultilevel"/>
    <w:tmpl w:val="0EAEA43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E303E73"/>
    <w:multiLevelType w:val="hybridMultilevel"/>
    <w:tmpl w:val="3F98FDF2"/>
    <w:lvl w:ilvl="0" w:tplc="0C0A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15" w15:restartNumberingAfterBreak="0">
    <w:nsid w:val="1F7572EB"/>
    <w:multiLevelType w:val="hybridMultilevel"/>
    <w:tmpl w:val="F474936E"/>
    <w:lvl w:ilvl="0" w:tplc="0C0A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6" w15:restartNumberingAfterBreak="0">
    <w:nsid w:val="20E41375"/>
    <w:multiLevelType w:val="hybridMultilevel"/>
    <w:tmpl w:val="B88EBB78"/>
    <w:lvl w:ilvl="0" w:tplc="0C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7" w15:restartNumberingAfterBreak="0">
    <w:nsid w:val="2989191B"/>
    <w:multiLevelType w:val="hybridMultilevel"/>
    <w:tmpl w:val="9802FC94"/>
    <w:lvl w:ilvl="0" w:tplc="0C0A000F">
      <w:start w:val="1"/>
      <w:numFmt w:val="decimal"/>
      <w:lvlText w:val="%1."/>
      <w:lvlJc w:val="left"/>
      <w:pPr>
        <w:ind w:left="1212" w:hanging="360"/>
      </w:pPr>
    </w:lvl>
    <w:lvl w:ilvl="1" w:tplc="0C0A0019" w:tentative="1">
      <w:start w:val="1"/>
      <w:numFmt w:val="lowerLetter"/>
      <w:lvlText w:val="%2."/>
      <w:lvlJc w:val="left"/>
      <w:pPr>
        <w:ind w:left="1932" w:hanging="360"/>
      </w:pPr>
    </w:lvl>
    <w:lvl w:ilvl="2" w:tplc="0C0A001B" w:tentative="1">
      <w:start w:val="1"/>
      <w:numFmt w:val="lowerRoman"/>
      <w:lvlText w:val="%3."/>
      <w:lvlJc w:val="right"/>
      <w:pPr>
        <w:ind w:left="2652" w:hanging="180"/>
      </w:pPr>
    </w:lvl>
    <w:lvl w:ilvl="3" w:tplc="0C0A000F" w:tentative="1">
      <w:start w:val="1"/>
      <w:numFmt w:val="decimal"/>
      <w:lvlText w:val="%4."/>
      <w:lvlJc w:val="left"/>
      <w:pPr>
        <w:ind w:left="3372" w:hanging="360"/>
      </w:pPr>
    </w:lvl>
    <w:lvl w:ilvl="4" w:tplc="0C0A0019" w:tentative="1">
      <w:start w:val="1"/>
      <w:numFmt w:val="lowerLetter"/>
      <w:lvlText w:val="%5."/>
      <w:lvlJc w:val="left"/>
      <w:pPr>
        <w:ind w:left="4092" w:hanging="360"/>
      </w:pPr>
    </w:lvl>
    <w:lvl w:ilvl="5" w:tplc="0C0A001B" w:tentative="1">
      <w:start w:val="1"/>
      <w:numFmt w:val="lowerRoman"/>
      <w:lvlText w:val="%6."/>
      <w:lvlJc w:val="right"/>
      <w:pPr>
        <w:ind w:left="4812" w:hanging="180"/>
      </w:pPr>
    </w:lvl>
    <w:lvl w:ilvl="6" w:tplc="0C0A000F" w:tentative="1">
      <w:start w:val="1"/>
      <w:numFmt w:val="decimal"/>
      <w:lvlText w:val="%7."/>
      <w:lvlJc w:val="left"/>
      <w:pPr>
        <w:ind w:left="5532" w:hanging="360"/>
      </w:pPr>
    </w:lvl>
    <w:lvl w:ilvl="7" w:tplc="0C0A0019" w:tentative="1">
      <w:start w:val="1"/>
      <w:numFmt w:val="lowerLetter"/>
      <w:lvlText w:val="%8."/>
      <w:lvlJc w:val="left"/>
      <w:pPr>
        <w:ind w:left="6252" w:hanging="360"/>
      </w:pPr>
    </w:lvl>
    <w:lvl w:ilvl="8" w:tplc="0C0A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18" w15:restartNumberingAfterBreak="0">
    <w:nsid w:val="2A7B5CEA"/>
    <w:multiLevelType w:val="singleLevel"/>
    <w:tmpl w:val="93BC2508"/>
    <w:lvl w:ilvl="0">
      <w:start w:val="1"/>
      <w:numFmt w:val="bullet"/>
      <w:pStyle w:val="Puntos2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9" w15:restartNumberingAfterBreak="0">
    <w:nsid w:val="2F3708EC"/>
    <w:multiLevelType w:val="multilevel"/>
    <w:tmpl w:val="DD1AAE5E"/>
    <w:lvl w:ilvl="0">
      <w:start w:val="1"/>
      <w:numFmt w:val="none"/>
      <w:pStyle w:val="Ttulo1"/>
      <w:lvlText w:val="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%2"/>
      <w:lvlJc w:val="left"/>
      <w:pPr>
        <w:tabs>
          <w:tab w:val="num" w:pos="3270"/>
        </w:tabs>
        <w:ind w:left="3270" w:hanging="576"/>
      </w:pPr>
      <w:rPr>
        <w:rFonts w:hint="default"/>
      </w:rPr>
    </w:lvl>
    <w:lvl w:ilvl="2">
      <w:start w:val="1"/>
      <w:numFmt w:val="decimal"/>
      <w:pStyle w:val="Ttulo3"/>
      <w:lvlText w:val="%1%2.%3"/>
      <w:lvlJc w:val="left"/>
      <w:pPr>
        <w:tabs>
          <w:tab w:val="num" w:pos="1004"/>
        </w:tabs>
        <w:ind w:left="1004" w:hanging="720"/>
      </w:pPr>
      <w:rPr>
        <w:rFonts w:hint="default"/>
        <w:lang w:val="es-ES"/>
      </w:rPr>
    </w:lvl>
    <w:lvl w:ilvl="3">
      <w:start w:val="1"/>
      <w:numFmt w:val="decimal"/>
      <w:pStyle w:val="Ttulo4"/>
      <w:lvlText w:val="%1%2.%3.%4"/>
      <w:lvlJc w:val="left"/>
      <w:pPr>
        <w:tabs>
          <w:tab w:val="num" w:pos="1290"/>
        </w:tabs>
        <w:ind w:left="1290" w:hanging="864"/>
      </w:pPr>
      <w:rPr>
        <w:rFonts w:hint="default"/>
        <w:lang w:val="es-ES"/>
      </w:rPr>
    </w:lvl>
    <w:lvl w:ilvl="4">
      <w:start w:val="1"/>
      <w:numFmt w:val="decimal"/>
      <w:pStyle w:val="Ttulo5"/>
      <w:lvlText w:val="%1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0" w15:restartNumberingAfterBreak="0">
    <w:nsid w:val="35A81B09"/>
    <w:multiLevelType w:val="hybridMultilevel"/>
    <w:tmpl w:val="D4EC221A"/>
    <w:lvl w:ilvl="0" w:tplc="0C0A000F">
      <w:start w:val="1"/>
      <w:numFmt w:val="decimal"/>
      <w:lvlText w:val="%1."/>
      <w:lvlJc w:val="left"/>
      <w:pPr>
        <w:ind w:left="928" w:hanging="360"/>
      </w:pPr>
    </w:lvl>
    <w:lvl w:ilvl="1" w:tplc="0C0A0001">
      <w:start w:val="1"/>
      <w:numFmt w:val="bullet"/>
      <w:lvlText w:val=""/>
      <w:lvlJc w:val="left"/>
      <w:pPr>
        <w:ind w:left="1648" w:hanging="360"/>
      </w:pPr>
      <w:rPr>
        <w:rFonts w:ascii="Symbol" w:hAnsi="Symbol" w:hint="default"/>
      </w:rPr>
    </w:lvl>
    <w:lvl w:ilvl="2" w:tplc="0C0A001B">
      <w:start w:val="1"/>
      <w:numFmt w:val="lowerRoman"/>
      <w:lvlText w:val="%3."/>
      <w:lvlJc w:val="right"/>
      <w:pPr>
        <w:ind w:left="2368" w:hanging="180"/>
      </w:pPr>
    </w:lvl>
    <w:lvl w:ilvl="3" w:tplc="0C0A000F">
      <w:start w:val="1"/>
      <w:numFmt w:val="decimal"/>
      <w:lvlText w:val="%4."/>
      <w:lvlJc w:val="left"/>
      <w:pPr>
        <w:ind w:left="3088" w:hanging="360"/>
      </w:pPr>
    </w:lvl>
    <w:lvl w:ilvl="4" w:tplc="20967E4E">
      <w:numFmt w:val="bullet"/>
      <w:lvlText w:val="-"/>
      <w:lvlJc w:val="left"/>
      <w:pPr>
        <w:ind w:left="3808" w:hanging="360"/>
      </w:pPr>
      <w:rPr>
        <w:rFonts w:ascii="Arial" w:eastAsia="Times New Roman" w:hAnsi="Arial" w:cs="Arial" w:hint="default"/>
      </w:rPr>
    </w:lvl>
    <w:lvl w:ilvl="5" w:tplc="0C0A001B">
      <w:start w:val="1"/>
      <w:numFmt w:val="lowerRoman"/>
      <w:lvlText w:val="%6."/>
      <w:lvlJc w:val="right"/>
      <w:pPr>
        <w:ind w:left="4528" w:hanging="180"/>
      </w:pPr>
    </w:lvl>
    <w:lvl w:ilvl="6" w:tplc="0C0A000F" w:tentative="1">
      <w:start w:val="1"/>
      <w:numFmt w:val="decimal"/>
      <w:lvlText w:val="%7."/>
      <w:lvlJc w:val="left"/>
      <w:pPr>
        <w:ind w:left="5248" w:hanging="360"/>
      </w:pPr>
    </w:lvl>
    <w:lvl w:ilvl="7" w:tplc="0C0A0019" w:tentative="1">
      <w:start w:val="1"/>
      <w:numFmt w:val="lowerLetter"/>
      <w:lvlText w:val="%8."/>
      <w:lvlJc w:val="left"/>
      <w:pPr>
        <w:ind w:left="5968" w:hanging="360"/>
      </w:pPr>
    </w:lvl>
    <w:lvl w:ilvl="8" w:tplc="0C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1" w15:restartNumberingAfterBreak="0">
    <w:nsid w:val="35AD7E25"/>
    <w:multiLevelType w:val="hybridMultilevel"/>
    <w:tmpl w:val="4F668AE8"/>
    <w:lvl w:ilvl="0" w:tplc="0C0A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22" w15:restartNumberingAfterBreak="0">
    <w:nsid w:val="392C0367"/>
    <w:multiLevelType w:val="hybridMultilevel"/>
    <w:tmpl w:val="64FEC28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BD4D8C"/>
    <w:multiLevelType w:val="hybridMultilevel"/>
    <w:tmpl w:val="9802FC94"/>
    <w:lvl w:ilvl="0" w:tplc="0C0A000F">
      <w:start w:val="1"/>
      <w:numFmt w:val="decimal"/>
      <w:lvlText w:val="%1."/>
      <w:lvlJc w:val="left"/>
      <w:pPr>
        <w:ind w:left="1212" w:hanging="360"/>
      </w:pPr>
    </w:lvl>
    <w:lvl w:ilvl="1" w:tplc="0C0A0019">
      <w:start w:val="1"/>
      <w:numFmt w:val="lowerLetter"/>
      <w:lvlText w:val="%2."/>
      <w:lvlJc w:val="left"/>
      <w:pPr>
        <w:ind w:left="1932" w:hanging="360"/>
      </w:pPr>
    </w:lvl>
    <w:lvl w:ilvl="2" w:tplc="0C0A001B" w:tentative="1">
      <w:start w:val="1"/>
      <w:numFmt w:val="lowerRoman"/>
      <w:lvlText w:val="%3."/>
      <w:lvlJc w:val="right"/>
      <w:pPr>
        <w:ind w:left="2652" w:hanging="180"/>
      </w:pPr>
    </w:lvl>
    <w:lvl w:ilvl="3" w:tplc="0C0A000F" w:tentative="1">
      <w:start w:val="1"/>
      <w:numFmt w:val="decimal"/>
      <w:lvlText w:val="%4."/>
      <w:lvlJc w:val="left"/>
      <w:pPr>
        <w:ind w:left="3372" w:hanging="360"/>
      </w:pPr>
    </w:lvl>
    <w:lvl w:ilvl="4" w:tplc="0C0A0019" w:tentative="1">
      <w:start w:val="1"/>
      <w:numFmt w:val="lowerLetter"/>
      <w:lvlText w:val="%5."/>
      <w:lvlJc w:val="left"/>
      <w:pPr>
        <w:ind w:left="4092" w:hanging="360"/>
      </w:pPr>
    </w:lvl>
    <w:lvl w:ilvl="5" w:tplc="0C0A001B" w:tentative="1">
      <w:start w:val="1"/>
      <w:numFmt w:val="lowerRoman"/>
      <w:lvlText w:val="%6."/>
      <w:lvlJc w:val="right"/>
      <w:pPr>
        <w:ind w:left="4812" w:hanging="180"/>
      </w:pPr>
    </w:lvl>
    <w:lvl w:ilvl="6" w:tplc="0C0A000F" w:tentative="1">
      <w:start w:val="1"/>
      <w:numFmt w:val="decimal"/>
      <w:lvlText w:val="%7."/>
      <w:lvlJc w:val="left"/>
      <w:pPr>
        <w:ind w:left="5532" w:hanging="360"/>
      </w:pPr>
    </w:lvl>
    <w:lvl w:ilvl="7" w:tplc="0C0A0019" w:tentative="1">
      <w:start w:val="1"/>
      <w:numFmt w:val="lowerLetter"/>
      <w:lvlText w:val="%8."/>
      <w:lvlJc w:val="left"/>
      <w:pPr>
        <w:ind w:left="6252" w:hanging="360"/>
      </w:pPr>
    </w:lvl>
    <w:lvl w:ilvl="8" w:tplc="0C0A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24" w15:restartNumberingAfterBreak="0">
    <w:nsid w:val="3B67139E"/>
    <w:multiLevelType w:val="hybridMultilevel"/>
    <w:tmpl w:val="4CA48A8A"/>
    <w:lvl w:ilvl="0" w:tplc="0C0A0003">
      <w:start w:val="1"/>
      <w:numFmt w:val="bullet"/>
      <w:lvlText w:val="o"/>
      <w:lvlJc w:val="left"/>
      <w:pPr>
        <w:ind w:left="1496" w:hanging="360"/>
      </w:pPr>
      <w:rPr>
        <w:rFonts w:ascii="Courier New" w:hAnsi="Courier New" w:cs="Courier New" w:hint="default"/>
      </w:rPr>
    </w:lvl>
    <w:lvl w:ilvl="1" w:tplc="0C0A0003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2" w:tplc="0C0A0001">
      <w:start w:val="1"/>
      <w:numFmt w:val="bullet"/>
      <w:lvlText w:val=""/>
      <w:lvlJc w:val="left"/>
      <w:pPr>
        <w:ind w:left="2936" w:hanging="360"/>
      </w:pPr>
      <w:rPr>
        <w:rFonts w:ascii="Symbol" w:hAnsi="Symbol" w:hint="default"/>
      </w:rPr>
    </w:lvl>
    <w:lvl w:ilvl="3" w:tplc="0C0A0003">
      <w:start w:val="1"/>
      <w:numFmt w:val="bullet"/>
      <w:lvlText w:val="o"/>
      <w:lvlJc w:val="left"/>
      <w:pPr>
        <w:ind w:left="3656" w:hanging="360"/>
      </w:pPr>
      <w:rPr>
        <w:rFonts w:ascii="Courier New" w:hAnsi="Courier New" w:cs="Courier New" w:hint="default"/>
      </w:rPr>
    </w:lvl>
    <w:lvl w:ilvl="4" w:tplc="0C0A0003">
      <w:start w:val="1"/>
      <w:numFmt w:val="bullet"/>
      <w:lvlText w:val="o"/>
      <w:lvlJc w:val="left"/>
      <w:pPr>
        <w:ind w:left="437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abstractNum w:abstractNumId="25" w15:restartNumberingAfterBreak="0">
    <w:nsid w:val="3D145714"/>
    <w:multiLevelType w:val="hybridMultilevel"/>
    <w:tmpl w:val="6ACA4D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1E36E59"/>
    <w:multiLevelType w:val="hybridMultilevel"/>
    <w:tmpl w:val="58F6439C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420341D6"/>
    <w:multiLevelType w:val="hybridMultilevel"/>
    <w:tmpl w:val="0BF28BE2"/>
    <w:lvl w:ilvl="0" w:tplc="0C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8" w15:restartNumberingAfterBreak="0">
    <w:nsid w:val="434D1FAC"/>
    <w:multiLevelType w:val="hybridMultilevel"/>
    <w:tmpl w:val="69B0DAE8"/>
    <w:lvl w:ilvl="0" w:tplc="0C0A0001">
      <w:start w:val="1"/>
      <w:numFmt w:val="bullet"/>
      <w:lvlText w:val=""/>
      <w:lvlJc w:val="left"/>
      <w:pPr>
        <w:tabs>
          <w:tab w:val="num" w:pos="928"/>
        </w:tabs>
        <w:ind w:left="92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29" w15:restartNumberingAfterBreak="0">
    <w:nsid w:val="46C94A8D"/>
    <w:multiLevelType w:val="hybridMultilevel"/>
    <w:tmpl w:val="6EC88E04"/>
    <w:lvl w:ilvl="0" w:tplc="0C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0" w15:restartNumberingAfterBreak="0">
    <w:nsid w:val="47BD696F"/>
    <w:multiLevelType w:val="hybridMultilevel"/>
    <w:tmpl w:val="2A44BB2E"/>
    <w:lvl w:ilvl="0" w:tplc="7C38CCAA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hAnsi="Times New Roman" w:hint="default"/>
      </w:rPr>
    </w:lvl>
    <w:lvl w:ilvl="1" w:tplc="111CA75E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Times New Roman" w:hAnsi="Times New Roman" w:hint="default"/>
      </w:rPr>
    </w:lvl>
    <w:lvl w:ilvl="2" w:tplc="5F723722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Times New Roman" w:hAnsi="Times New Roman" w:hint="default"/>
      </w:rPr>
    </w:lvl>
    <w:lvl w:ilvl="3" w:tplc="85AA36F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Times New Roman" w:hAnsi="Times New Roman" w:hint="default"/>
      </w:rPr>
    </w:lvl>
    <w:lvl w:ilvl="4" w:tplc="66AAF98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Times New Roman" w:hAnsi="Times New Roman" w:hint="default"/>
      </w:rPr>
    </w:lvl>
    <w:lvl w:ilvl="5" w:tplc="BCFEF18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Times New Roman" w:hAnsi="Times New Roman" w:hint="default"/>
      </w:rPr>
    </w:lvl>
    <w:lvl w:ilvl="6" w:tplc="A040238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Times New Roman" w:hAnsi="Times New Roman" w:hint="default"/>
      </w:rPr>
    </w:lvl>
    <w:lvl w:ilvl="7" w:tplc="7350477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Times New Roman" w:hAnsi="Times New Roman" w:hint="default"/>
      </w:rPr>
    </w:lvl>
    <w:lvl w:ilvl="8" w:tplc="30404FA0" w:tentative="1">
      <w:start w:val="1"/>
      <w:numFmt w:val="bullet"/>
      <w:lvlText w:val="-"/>
      <w:lvlJc w:val="left"/>
      <w:pPr>
        <w:tabs>
          <w:tab w:val="num" w:pos="6840"/>
        </w:tabs>
        <w:ind w:left="6840" w:hanging="360"/>
      </w:pPr>
      <w:rPr>
        <w:rFonts w:ascii="Times New Roman" w:hAnsi="Times New Roman" w:hint="default"/>
      </w:rPr>
    </w:lvl>
  </w:abstractNum>
  <w:abstractNum w:abstractNumId="31" w15:restartNumberingAfterBreak="0">
    <w:nsid w:val="4CD0044F"/>
    <w:multiLevelType w:val="hybridMultilevel"/>
    <w:tmpl w:val="CC94DD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793EFE"/>
    <w:multiLevelType w:val="hybridMultilevel"/>
    <w:tmpl w:val="94AE71A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DC22A8"/>
    <w:multiLevelType w:val="hybridMultilevel"/>
    <w:tmpl w:val="8592C01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2D43DB5"/>
    <w:multiLevelType w:val="hybridMultilevel"/>
    <w:tmpl w:val="D57CA672"/>
    <w:lvl w:ilvl="0" w:tplc="84D8CF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s-ES"/>
      </w:rPr>
    </w:lvl>
    <w:lvl w:ilvl="1" w:tplc="0C0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C0A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81C37EE"/>
    <w:multiLevelType w:val="hybridMultilevel"/>
    <w:tmpl w:val="B5761FEE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EE17A1F"/>
    <w:multiLevelType w:val="hybridMultilevel"/>
    <w:tmpl w:val="5AD63A9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C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4" w:tplc="0C0A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5" w:tplc="0C0A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6" w:tplc="0C0A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0F706E0"/>
    <w:multiLevelType w:val="hybridMultilevel"/>
    <w:tmpl w:val="CDB2B2EC"/>
    <w:lvl w:ilvl="0" w:tplc="0C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8" w15:restartNumberingAfterBreak="0">
    <w:nsid w:val="719F2217"/>
    <w:multiLevelType w:val="hybridMultilevel"/>
    <w:tmpl w:val="0B2601FE"/>
    <w:lvl w:ilvl="0" w:tplc="AE3E00DA">
      <w:start w:val="1"/>
      <w:numFmt w:val="bullet"/>
      <w:lvlText w:val="•"/>
      <w:lvlJc w:val="left"/>
      <w:pPr>
        <w:tabs>
          <w:tab w:val="num" w:pos="1647"/>
        </w:tabs>
        <w:ind w:left="1647" w:hanging="360"/>
      </w:pPr>
      <w:rPr>
        <w:rFonts w:ascii="Arial" w:hAnsi="Arial" w:hint="default"/>
      </w:rPr>
    </w:lvl>
    <w:lvl w:ilvl="1" w:tplc="213EC3A2" w:tentative="1">
      <w:start w:val="1"/>
      <w:numFmt w:val="bullet"/>
      <w:lvlText w:val="•"/>
      <w:lvlJc w:val="left"/>
      <w:pPr>
        <w:tabs>
          <w:tab w:val="num" w:pos="2367"/>
        </w:tabs>
        <w:ind w:left="2367" w:hanging="360"/>
      </w:pPr>
      <w:rPr>
        <w:rFonts w:ascii="Arial" w:hAnsi="Arial" w:hint="default"/>
      </w:rPr>
    </w:lvl>
    <w:lvl w:ilvl="2" w:tplc="AB80FA10" w:tentative="1">
      <w:start w:val="1"/>
      <w:numFmt w:val="bullet"/>
      <w:lvlText w:val="•"/>
      <w:lvlJc w:val="left"/>
      <w:pPr>
        <w:tabs>
          <w:tab w:val="num" w:pos="3087"/>
        </w:tabs>
        <w:ind w:left="3087" w:hanging="360"/>
      </w:pPr>
      <w:rPr>
        <w:rFonts w:ascii="Arial" w:hAnsi="Arial" w:hint="default"/>
      </w:rPr>
    </w:lvl>
    <w:lvl w:ilvl="3" w:tplc="FE444434" w:tentative="1">
      <w:start w:val="1"/>
      <w:numFmt w:val="bullet"/>
      <w:lvlText w:val="•"/>
      <w:lvlJc w:val="left"/>
      <w:pPr>
        <w:tabs>
          <w:tab w:val="num" w:pos="3807"/>
        </w:tabs>
        <w:ind w:left="3807" w:hanging="360"/>
      </w:pPr>
      <w:rPr>
        <w:rFonts w:ascii="Arial" w:hAnsi="Arial" w:hint="default"/>
      </w:rPr>
    </w:lvl>
    <w:lvl w:ilvl="4" w:tplc="0116F906" w:tentative="1">
      <w:start w:val="1"/>
      <w:numFmt w:val="bullet"/>
      <w:lvlText w:val="•"/>
      <w:lvlJc w:val="left"/>
      <w:pPr>
        <w:tabs>
          <w:tab w:val="num" w:pos="4527"/>
        </w:tabs>
        <w:ind w:left="4527" w:hanging="360"/>
      </w:pPr>
      <w:rPr>
        <w:rFonts w:ascii="Arial" w:hAnsi="Arial" w:hint="default"/>
      </w:rPr>
    </w:lvl>
    <w:lvl w:ilvl="5" w:tplc="1E10A7B0" w:tentative="1">
      <w:start w:val="1"/>
      <w:numFmt w:val="bullet"/>
      <w:lvlText w:val="•"/>
      <w:lvlJc w:val="left"/>
      <w:pPr>
        <w:tabs>
          <w:tab w:val="num" w:pos="5247"/>
        </w:tabs>
        <w:ind w:left="5247" w:hanging="360"/>
      </w:pPr>
      <w:rPr>
        <w:rFonts w:ascii="Arial" w:hAnsi="Arial" w:hint="default"/>
      </w:rPr>
    </w:lvl>
    <w:lvl w:ilvl="6" w:tplc="972C1B3A" w:tentative="1">
      <w:start w:val="1"/>
      <w:numFmt w:val="bullet"/>
      <w:lvlText w:val="•"/>
      <w:lvlJc w:val="left"/>
      <w:pPr>
        <w:tabs>
          <w:tab w:val="num" w:pos="5967"/>
        </w:tabs>
        <w:ind w:left="5967" w:hanging="360"/>
      </w:pPr>
      <w:rPr>
        <w:rFonts w:ascii="Arial" w:hAnsi="Arial" w:hint="default"/>
      </w:rPr>
    </w:lvl>
    <w:lvl w:ilvl="7" w:tplc="E208FC90" w:tentative="1">
      <w:start w:val="1"/>
      <w:numFmt w:val="bullet"/>
      <w:lvlText w:val="•"/>
      <w:lvlJc w:val="left"/>
      <w:pPr>
        <w:tabs>
          <w:tab w:val="num" w:pos="6687"/>
        </w:tabs>
        <w:ind w:left="6687" w:hanging="360"/>
      </w:pPr>
      <w:rPr>
        <w:rFonts w:ascii="Arial" w:hAnsi="Arial" w:hint="default"/>
      </w:rPr>
    </w:lvl>
    <w:lvl w:ilvl="8" w:tplc="CAAE3088" w:tentative="1">
      <w:start w:val="1"/>
      <w:numFmt w:val="bullet"/>
      <w:lvlText w:val="•"/>
      <w:lvlJc w:val="left"/>
      <w:pPr>
        <w:tabs>
          <w:tab w:val="num" w:pos="7407"/>
        </w:tabs>
        <w:ind w:left="7407" w:hanging="360"/>
      </w:pPr>
      <w:rPr>
        <w:rFonts w:ascii="Arial" w:hAnsi="Arial" w:hint="default"/>
      </w:rPr>
    </w:lvl>
  </w:abstractNum>
  <w:abstractNum w:abstractNumId="39" w15:restartNumberingAfterBreak="0">
    <w:nsid w:val="7E6A7081"/>
    <w:multiLevelType w:val="hybridMultilevel"/>
    <w:tmpl w:val="BF3E35B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"/>
  </w:num>
  <w:num w:numId="3">
    <w:abstractNumId w:val="12"/>
  </w:num>
  <w:num w:numId="4">
    <w:abstractNumId w:val="18"/>
  </w:num>
  <w:num w:numId="5">
    <w:abstractNumId w:val="7"/>
  </w:num>
  <w:num w:numId="6">
    <w:abstractNumId w:val="0"/>
  </w:num>
  <w:num w:numId="7">
    <w:abstractNumId w:val="28"/>
  </w:num>
  <w:num w:numId="8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4"/>
  </w:num>
  <w:num w:numId="10">
    <w:abstractNumId w:val="31"/>
  </w:num>
  <w:num w:numId="11">
    <w:abstractNumId w:val="36"/>
  </w:num>
  <w:num w:numId="12">
    <w:abstractNumId w:val="8"/>
  </w:num>
  <w:num w:numId="13">
    <w:abstractNumId w:val="26"/>
  </w:num>
  <w:num w:numId="14">
    <w:abstractNumId w:val="6"/>
  </w:num>
  <w:num w:numId="15">
    <w:abstractNumId w:val="17"/>
  </w:num>
  <w:num w:numId="16">
    <w:abstractNumId w:val="13"/>
  </w:num>
  <w:num w:numId="17">
    <w:abstractNumId w:val="37"/>
  </w:num>
  <w:num w:numId="18">
    <w:abstractNumId w:val="22"/>
  </w:num>
  <w:num w:numId="19">
    <w:abstractNumId w:val="25"/>
  </w:num>
  <w:num w:numId="20">
    <w:abstractNumId w:val="3"/>
  </w:num>
  <w:num w:numId="21">
    <w:abstractNumId w:val="33"/>
  </w:num>
  <w:num w:numId="22">
    <w:abstractNumId w:val="20"/>
  </w:num>
  <w:num w:numId="23">
    <w:abstractNumId w:val="23"/>
  </w:num>
  <w:num w:numId="24">
    <w:abstractNumId w:val="9"/>
  </w:num>
  <w:num w:numId="25">
    <w:abstractNumId w:val="24"/>
  </w:num>
  <w:num w:numId="26">
    <w:abstractNumId w:val="2"/>
  </w:num>
  <w:num w:numId="27">
    <w:abstractNumId w:val="5"/>
  </w:num>
  <w:num w:numId="28">
    <w:abstractNumId w:val="15"/>
  </w:num>
  <w:num w:numId="29">
    <w:abstractNumId w:val="39"/>
  </w:num>
  <w:num w:numId="30">
    <w:abstractNumId w:val="29"/>
  </w:num>
  <w:num w:numId="31">
    <w:abstractNumId w:val="30"/>
  </w:num>
  <w:num w:numId="32">
    <w:abstractNumId w:val="4"/>
  </w:num>
  <w:num w:numId="33">
    <w:abstractNumId w:val="16"/>
  </w:num>
  <w:num w:numId="34">
    <w:abstractNumId w:val="38"/>
  </w:num>
  <w:num w:numId="35">
    <w:abstractNumId w:val="32"/>
  </w:num>
  <w:num w:numId="36">
    <w:abstractNumId w:val="19"/>
  </w:num>
  <w:num w:numId="37">
    <w:abstractNumId w:val="11"/>
  </w:num>
  <w:num w:numId="38">
    <w:abstractNumId w:val="10"/>
  </w:num>
  <w:num w:numId="39">
    <w:abstractNumId w:val="21"/>
  </w:num>
  <w:num w:numId="40">
    <w:abstractNumId w:val="19"/>
  </w:num>
  <w:num w:numId="41">
    <w:abstractNumId w:val="19"/>
  </w:num>
  <w:num w:numId="42">
    <w:abstractNumId w:val="19"/>
  </w:num>
  <w:num w:numId="43">
    <w:abstractNumId w:val="14"/>
  </w:num>
  <w:num w:numId="44">
    <w:abstractNumId w:val="27"/>
  </w:num>
  <w:num w:numId="45">
    <w:abstractNumId w:val="35"/>
  </w:num>
  <w:num w:numId="46">
    <w:abstractNumId w:val="1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3"/>
  <w:embedSystemFonts/>
  <w:activeWritingStyle w:appName="MSWord" w:lang="es-ES_tradnl" w:vendorID="9" w:dllVersion="512" w:checkStyle="1"/>
  <w:activeWritingStyle w:appName="MSWord" w:lang="es-ES" w:vendorID="9" w:dllVersion="512" w:checkStyle="1"/>
  <w:activeWritingStyle w:appName="MSWord" w:lang="pt-BR" w:vendorID="1" w:dllVersion="513" w:checkStyle="1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84"/>
  <w:hyphenationZone w:val="425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68">
      <o:colormru v:ext="edit" colors="#eee,#ebebeb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1D21"/>
    <w:rsid w:val="00000683"/>
    <w:rsid w:val="00000E75"/>
    <w:rsid w:val="00002872"/>
    <w:rsid w:val="00002D9A"/>
    <w:rsid w:val="00002E53"/>
    <w:rsid w:val="00002F46"/>
    <w:rsid w:val="00003FC3"/>
    <w:rsid w:val="00004C93"/>
    <w:rsid w:val="00005F3C"/>
    <w:rsid w:val="000063AC"/>
    <w:rsid w:val="00006472"/>
    <w:rsid w:val="00006A36"/>
    <w:rsid w:val="00006C3C"/>
    <w:rsid w:val="00010117"/>
    <w:rsid w:val="00010138"/>
    <w:rsid w:val="00010677"/>
    <w:rsid w:val="00010C56"/>
    <w:rsid w:val="00011254"/>
    <w:rsid w:val="00011370"/>
    <w:rsid w:val="00011D7C"/>
    <w:rsid w:val="00011DC1"/>
    <w:rsid w:val="00012C93"/>
    <w:rsid w:val="000137AE"/>
    <w:rsid w:val="000145F0"/>
    <w:rsid w:val="00014D0E"/>
    <w:rsid w:val="00015121"/>
    <w:rsid w:val="00015A8F"/>
    <w:rsid w:val="0001633C"/>
    <w:rsid w:val="00016470"/>
    <w:rsid w:val="0001693D"/>
    <w:rsid w:val="00016A5A"/>
    <w:rsid w:val="00020922"/>
    <w:rsid w:val="0002124F"/>
    <w:rsid w:val="00021319"/>
    <w:rsid w:val="00021953"/>
    <w:rsid w:val="00021BFE"/>
    <w:rsid w:val="00022656"/>
    <w:rsid w:val="00022C82"/>
    <w:rsid w:val="00022D0F"/>
    <w:rsid w:val="00023286"/>
    <w:rsid w:val="00023806"/>
    <w:rsid w:val="00023CFF"/>
    <w:rsid w:val="00023D13"/>
    <w:rsid w:val="00024237"/>
    <w:rsid w:val="000248FD"/>
    <w:rsid w:val="00024EDD"/>
    <w:rsid w:val="00025D4C"/>
    <w:rsid w:val="0002670D"/>
    <w:rsid w:val="00026CEC"/>
    <w:rsid w:val="0002765E"/>
    <w:rsid w:val="00027FC1"/>
    <w:rsid w:val="00030004"/>
    <w:rsid w:val="0003090A"/>
    <w:rsid w:val="00030CD5"/>
    <w:rsid w:val="00032D9B"/>
    <w:rsid w:val="00034781"/>
    <w:rsid w:val="00034AF0"/>
    <w:rsid w:val="00034C42"/>
    <w:rsid w:val="0003561F"/>
    <w:rsid w:val="000372B7"/>
    <w:rsid w:val="000412CB"/>
    <w:rsid w:val="00041FEE"/>
    <w:rsid w:val="000427A9"/>
    <w:rsid w:val="00042FDF"/>
    <w:rsid w:val="00043317"/>
    <w:rsid w:val="0004502F"/>
    <w:rsid w:val="000452FD"/>
    <w:rsid w:val="000452FF"/>
    <w:rsid w:val="000458A5"/>
    <w:rsid w:val="000473CD"/>
    <w:rsid w:val="00052126"/>
    <w:rsid w:val="00052DCF"/>
    <w:rsid w:val="00052F50"/>
    <w:rsid w:val="000533E4"/>
    <w:rsid w:val="0005581F"/>
    <w:rsid w:val="000560A3"/>
    <w:rsid w:val="00056C40"/>
    <w:rsid w:val="00057D0E"/>
    <w:rsid w:val="000612BB"/>
    <w:rsid w:val="00061D06"/>
    <w:rsid w:val="00062872"/>
    <w:rsid w:val="00064050"/>
    <w:rsid w:val="000643A3"/>
    <w:rsid w:val="00064B7E"/>
    <w:rsid w:val="00065C62"/>
    <w:rsid w:val="000670C0"/>
    <w:rsid w:val="000700D8"/>
    <w:rsid w:val="00070EBC"/>
    <w:rsid w:val="00073F01"/>
    <w:rsid w:val="000741A9"/>
    <w:rsid w:val="00074658"/>
    <w:rsid w:val="00075825"/>
    <w:rsid w:val="000762DE"/>
    <w:rsid w:val="000770B2"/>
    <w:rsid w:val="00077772"/>
    <w:rsid w:val="0008058E"/>
    <w:rsid w:val="00080E89"/>
    <w:rsid w:val="000810EC"/>
    <w:rsid w:val="00083BF7"/>
    <w:rsid w:val="00085505"/>
    <w:rsid w:val="000858CB"/>
    <w:rsid w:val="00085AF2"/>
    <w:rsid w:val="00087037"/>
    <w:rsid w:val="000910B8"/>
    <w:rsid w:val="0009135A"/>
    <w:rsid w:val="00092030"/>
    <w:rsid w:val="000926E7"/>
    <w:rsid w:val="0009282E"/>
    <w:rsid w:val="00092BC3"/>
    <w:rsid w:val="00093311"/>
    <w:rsid w:val="0009351C"/>
    <w:rsid w:val="00095DF1"/>
    <w:rsid w:val="0009620F"/>
    <w:rsid w:val="000962D1"/>
    <w:rsid w:val="00097541"/>
    <w:rsid w:val="00097E51"/>
    <w:rsid w:val="000A0A41"/>
    <w:rsid w:val="000A17B5"/>
    <w:rsid w:val="000A21EB"/>
    <w:rsid w:val="000A28E2"/>
    <w:rsid w:val="000A2FBE"/>
    <w:rsid w:val="000A3AEB"/>
    <w:rsid w:val="000A3BF6"/>
    <w:rsid w:val="000A40DF"/>
    <w:rsid w:val="000A40FF"/>
    <w:rsid w:val="000A426F"/>
    <w:rsid w:val="000A4A30"/>
    <w:rsid w:val="000A4B2E"/>
    <w:rsid w:val="000A4F33"/>
    <w:rsid w:val="000A5029"/>
    <w:rsid w:val="000A530F"/>
    <w:rsid w:val="000A5DF0"/>
    <w:rsid w:val="000A6DA6"/>
    <w:rsid w:val="000A71D2"/>
    <w:rsid w:val="000A7F89"/>
    <w:rsid w:val="000B0B8E"/>
    <w:rsid w:val="000B1951"/>
    <w:rsid w:val="000B1E83"/>
    <w:rsid w:val="000B2D96"/>
    <w:rsid w:val="000B3591"/>
    <w:rsid w:val="000B3864"/>
    <w:rsid w:val="000B432D"/>
    <w:rsid w:val="000B4705"/>
    <w:rsid w:val="000B4B7F"/>
    <w:rsid w:val="000B53B4"/>
    <w:rsid w:val="000B576C"/>
    <w:rsid w:val="000B605F"/>
    <w:rsid w:val="000B656F"/>
    <w:rsid w:val="000B79A9"/>
    <w:rsid w:val="000B7BA4"/>
    <w:rsid w:val="000B7F90"/>
    <w:rsid w:val="000C05F2"/>
    <w:rsid w:val="000C07EA"/>
    <w:rsid w:val="000C101A"/>
    <w:rsid w:val="000C15C3"/>
    <w:rsid w:val="000C171B"/>
    <w:rsid w:val="000C1826"/>
    <w:rsid w:val="000C3143"/>
    <w:rsid w:val="000C32F4"/>
    <w:rsid w:val="000C3526"/>
    <w:rsid w:val="000C3905"/>
    <w:rsid w:val="000C423C"/>
    <w:rsid w:val="000C49F1"/>
    <w:rsid w:val="000C544C"/>
    <w:rsid w:val="000C6448"/>
    <w:rsid w:val="000C6AE6"/>
    <w:rsid w:val="000D0297"/>
    <w:rsid w:val="000D0DBC"/>
    <w:rsid w:val="000D1166"/>
    <w:rsid w:val="000D2028"/>
    <w:rsid w:val="000D24CF"/>
    <w:rsid w:val="000D266C"/>
    <w:rsid w:val="000D2B33"/>
    <w:rsid w:val="000D3C66"/>
    <w:rsid w:val="000D3C78"/>
    <w:rsid w:val="000E1052"/>
    <w:rsid w:val="000E18E8"/>
    <w:rsid w:val="000E1D45"/>
    <w:rsid w:val="000E278A"/>
    <w:rsid w:val="000E37C7"/>
    <w:rsid w:val="000E4AD8"/>
    <w:rsid w:val="000E5E5A"/>
    <w:rsid w:val="000E62EC"/>
    <w:rsid w:val="000E7105"/>
    <w:rsid w:val="000E773E"/>
    <w:rsid w:val="000E7CC8"/>
    <w:rsid w:val="000E7D88"/>
    <w:rsid w:val="000F062F"/>
    <w:rsid w:val="000F0DB2"/>
    <w:rsid w:val="000F1EEA"/>
    <w:rsid w:val="000F2980"/>
    <w:rsid w:val="000F2A20"/>
    <w:rsid w:val="000F51FE"/>
    <w:rsid w:val="000F5897"/>
    <w:rsid w:val="000F58A3"/>
    <w:rsid w:val="000F6826"/>
    <w:rsid w:val="000F6937"/>
    <w:rsid w:val="000F6B29"/>
    <w:rsid w:val="000F6CEA"/>
    <w:rsid w:val="000F6EA5"/>
    <w:rsid w:val="000F70C1"/>
    <w:rsid w:val="000F7190"/>
    <w:rsid w:val="000F7840"/>
    <w:rsid w:val="000F7D8C"/>
    <w:rsid w:val="001008B5"/>
    <w:rsid w:val="001009F4"/>
    <w:rsid w:val="00100F46"/>
    <w:rsid w:val="00100FEF"/>
    <w:rsid w:val="00101258"/>
    <w:rsid w:val="00102001"/>
    <w:rsid w:val="00103115"/>
    <w:rsid w:val="0010420E"/>
    <w:rsid w:val="001045E8"/>
    <w:rsid w:val="00104E0F"/>
    <w:rsid w:val="00106492"/>
    <w:rsid w:val="00106CF8"/>
    <w:rsid w:val="00107ACD"/>
    <w:rsid w:val="00111210"/>
    <w:rsid w:val="00111B8A"/>
    <w:rsid w:val="001124B3"/>
    <w:rsid w:val="00112F45"/>
    <w:rsid w:val="00114374"/>
    <w:rsid w:val="001148A4"/>
    <w:rsid w:val="00114F8E"/>
    <w:rsid w:val="0011610E"/>
    <w:rsid w:val="00116278"/>
    <w:rsid w:val="00116FF8"/>
    <w:rsid w:val="001213E3"/>
    <w:rsid w:val="001219BF"/>
    <w:rsid w:val="001219C4"/>
    <w:rsid w:val="00121C66"/>
    <w:rsid w:val="00121D4C"/>
    <w:rsid w:val="00122CF2"/>
    <w:rsid w:val="00123DA0"/>
    <w:rsid w:val="00124592"/>
    <w:rsid w:val="00124A88"/>
    <w:rsid w:val="00126BB9"/>
    <w:rsid w:val="00127438"/>
    <w:rsid w:val="00130AE3"/>
    <w:rsid w:val="00130EB7"/>
    <w:rsid w:val="00131540"/>
    <w:rsid w:val="00132D97"/>
    <w:rsid w:val="00133019"/>
    <w:rsid w:val="001332C2"/>
    <w:rsid w:val="00133760"/>
    <w:rsid w:val="00135DF5"/>
    <w:rsid w:val="0013665F"/>
    <w:rsid w:val="00137390"/>
    <w:rsid w:val="00137D66"/>
    <w:rsid w:val="0014028E"/>
    <w:rsid w:val="00140338"/>
    <w:rsid w:val="00141C39"/>
    <w:rsid w:val="00141D96"/>
    <w:rsid w:val="00141F34"/>
    <w:rsid w:val="00142DA0"/>
    <w:rsid w:val="001430DC"/>
    <w:rsid w:val="00144D9B"/>
    <w:rsid w:val="00146A6D"/>
    <w:rsid w:val="00146BAD"/>
    <w:rsid w:val="0014715C"/>
    <w:rsid w:val="00147173"/>
    <w:rsid w:val="00147228"/>
    <w:rsid w:val="0015013F"/>
    <w:rsid w:val="0015032B"/>
    <w:rsid w:val="00151200"/>
    <w:rsid w:val="001521DE"/>
    <w:rsid w:val="00152783"/>
    <w:rsid w:val="0015356C"/>
    <w:rsid w:val="001535C2"/>
    <w:rsid w:val="001541DB"/>
    <w:rsid w:val="00154E4D"/>
    <w:rsid w:val="00154ED0"/>
    <w:rsid w:val="00154FAB"/>
    <w:rsid w:val="00156404"/>
    <w:rsid w:val="001577B4"/>
    <w:rsid w:val="00157C83"/>
    <w:rsid w:val="00160913"/>
    <w:rsid w:val="001629D2"/>
    <w:rsid w:val="0016349C"/>
    <w:rsid w:val="00164060"/>
    <w:rsid w:val="00165DC2"/>
    <w:rsid w:val="00166B8C"/>
    <w:rsid w:val="00166C71"/>
    <w:rsid w:val="00166FB6"/>
    <w:rsid w:val="001672C6"/>
    <w:rsid w:val="0017063C"/>
    <w:rsid w:val="00171742"/>
    <w:rsid w:val="00172726"/>
    <w:rsid w:val="00173561"/>
    <w:rsid w:val="001736FC"/>
    <w:rsid w:val="0017529F"/>
    <w:rsid w:val="00175C12"/>
    <w:rsid w:val="00175C9A"/>
    <w:rsid w:val="00175FEB"/>
    <w:rsid w:val="001807BD"/>
    <w:rsid w:val="00180800"/>
    <w:rsid w:val="001818DF"/>
    <w:rsid w:val="001821EA"/>
    <w:rsid w:val="0018473C"/>
    <w:rsid w:val="001857FD"/>
    <w:rsid w:val="00186AE8"/>
    <w:rsid w:val="00186D16"/>
    <w:rsid w:val="001874A4"/>
    <w:rsid w:val="001902FE"/>
    <w:rsid w:val="00191076"/>
    <w:rsid w:val="001921EB"/>
    <w:rsid w:val="00192F01"/>
    <w:rsid w:val="001946A5"/>
    <w:rsid w:val="00195B60"/>
    <w:rsid w:val="00196CED"/>
    <w:rsid w:val="00196DDC"/>
    <w:rsid w:val="00197623"/>
    <w:rsid w:val="001A04A6"/>
    <w:rsid w:val="001A0E62"/>
    <w:rsid w:val="001A31A6"/>
    <w:rsid w:val="001A4614"/>
    <w:rsid w:val="001A4DA0"/>
    <w:rsid w:val="001A5751"/>
    <w:rsid w:val="001A60D2"/>
    <w:rsid w:val="001A6DF5"/>
    <w:rsid w:val="001B04F5"/>
    <w:rsid w:val="001B1838"/>
    <w:rsid w:val="001B18B8"/>
    <w:rsid w:val="001B4D11"/>
    <w:rsid w:val="001B693F"/>
    <w:rsid w:val="001B781B"/>
    <w:rsid w:val="001C10B6"/>
    <w:rsid w:val="001C1427"/>
    <w:rsid w:val="001C1D44"/>
    <w:rsid w:val="001C21CE"/>
    <w:rsid w:val="001C3254"/>
    <w:rsid w:val="001C4AAE"/>
    <w:rsid w:val="001C5051"/>
    <w:rsid w:val="001C5080"/>
    <w:rsid w:val="001C536A"/>
    <w:rsid w:val="001C60E7"/>
    <w:rsid w:val="001C6332"/>
    <w:rsid w:val="001C7146"/>
    <w:rsid w:val="001C77B5"/>
    <w:rsid w:val="001C7CA7"/>
    <w:rsid w:val="001D06CD"/>
    <w:rsid w:val="001D36B8"/>
    <w:rsid w:val="001D3A3A"/>
    <w:rsid w:val="001D3B88"/>
    <w:rsid w:val="001D5759"/>
    <w:rsid w:val="001D60EE"/>
    <w:rsid w:val="001E066E"/>
    <w:rsid w:val="001E0DC5"/>
    <w:rsid w:val="001E160E"/>
    <w:rsid w:val="001E23F4"/>
    <w:rsid w:val="001E24DB"/>
    <w:rsid w:val="001E2722"/>
    <w:rsid w:val="001E2D9F"/>
    <w:rsid w:val="001E37D8"/>
    <w:rsid w:val="001E4C2D"/>
    <w:rsid w:val="001E4E9E"/>
    <w:rsid w:val="001E53D6"/>
    <w:rsid w:val="001E5853"/>
    <w:rsid w:val="001E6CB3"/>
    <w:rsid w:val="001E6DE6"/>
    <w:rsid w:val="001E7AE5"/>
    <w:rsid w:val="001F0A92"/>
    <w:rsid w:val="001F21BD"/>
    <w:rsid w:val="001F2905"/>
    <w:rsid w:val="001F3BF8"/>
    <w:rsid w:val="001F53F5"/>
    <w:rsid w:val="001F5B82"/>
    <w:rsid w:val="001F5D20"/>
    <w:rsid w:val="001F63F7"/>
    <w:rsid w:val="001F6B24"/>
    <w:rsid w:val="001F6B90"/>
    <w:rsid w:val="001F7922"/>
    <w:rsid w:val="00201610"/>
    <w:rsid w:val="00202A40"/>
    <w:rsid w:val="00204B04"/>
    <w:rsid w:val="00205EA0"/>
    <w:rsid w:val="002060E0"/>
    <w:rsid w:val="00206182"/>
    <w:rsid w:val="002064C8"/>
    <w:rsid w:val="00207269"/>
    <w:rsid w:val="00207787"/>
    <w:rsid w:val="00207957"/>
    <w:rsid w:val="00210415"/>
    <w:rsid w:val="00210A3E"/>
    <w:rsid w:val="002116AA"/>
    <w:rsid w:val="00212DB2"/>
    <w:rsid w:val="00215463"/>
    <w:rsid w:val="0021756F"/>
    <w:rsid w:val="00217700"/>
    <w:rsid w:val="00217D70"/>
    <w:rsid w:val="00220E4E"/>
    <w:rsid w:val="00221842"/>
    <w:rsid w:val="00223100"/>
    <w:rsid w:val="00223743"/>
    <w:rsid w:val="00223937"/>
    <w:rsid w:val="002243A7"/>
    <w:rsid w:val="002253FE"/>
    <w:rsid w:val="00226432"/>
    <w:rsid w:val="002264DD"/>
    <w:rsid w:val="00226585"/>
    <w:rsid w:val="00230657"/>
    <w:rsid w:val="00230880"/>
    <w:rsid w:val="002310EF"/>
    <w:rsid w:val="002312E9"/>
    <w:rsid w:val="002323AE"/>
    <w:rsid w:val="00233B85"/>
    <w:rsid w:val="00233E8F"/>
    <w:rsid w:val="00233F6C"/>
    <w:rsid w:val="00235EF9"/>
    <w:rsid w:val="00236D92"/>
    <w:rsid w:val="00237421"/>
    <w:rsid w:val="00240413"/>
    <w:rsid w:val="00241289"/>
    <w:rsid w:val="00241D0F"/>
    <w:rsid w:val="002422EB"/>
    <w:rsid w:val="0024277E"/>
    <w:rsid w:val="00242A3F"/>
    <w:rsid w:val="00244439"/>
    <w:rsid w:val="00245D8A"/>
    <w:rsid w:val="00246AEE"/>
    <w:rsid w:val="00246BE4"/>
    <w:rsid w:val="002505B0"/>
    <w:rsid w:val="00250A0C"/>
    <w:rsid w:val="00251BBB"/>
    <w:rsid w:val="00251ECB"/>
    <w:rsid w:val="0025234A"/>
    <w:rsid w:val="00252483"/>
    <w:rsid w:val="002534FE"/>
    <w:rsid w:val="0025360F"/>
    <w:rsid w:val="002545C6"/>
    <w:rsid w:val="00254843"/>
    <w:rsid w:val="00254A3F"/>
    <w:rsid w:val="00255EB3"/>
    <w:rsid w:val="002569C3"/>
    <w:rsid w:val="00256B74"/>
    <w:rsid w:val="00256C17"/>
    <w:rsid w:val="002574EE"/>
    <w:rsid w:val="002577A6"/>
    <w:rsid w:val="00257A2E"/>
    <w:rsid w:val="002607C2"/>
    <w:rsid w:val="0026165A"/>
    <w:rsid w:val="0026181C"/>
    <w:rsid w:val="00262AA9"/>
    <w:rsid w:val="00263710"/>
    <w:rsid w:val="002638B4"/>
    <w:rsid w:val="002641DC"/>
    <w:rsid w:val="00264869"/>
    <w:rsid w:val="002654CA"/>
    <w:rsid w:val="00266909"/>
    <w:rsid w:val="00266A66"/>
    <w:rsid w:val="00266C1C"/>
    <w:rsid w:val="00266D32"/>
    <w:rsid w:val="0026766B"/>
    <w:rsid w:val="00270604"/>
    <w:rsid w:val="00271061"/>
    <w:rsid w:val="00272385"/>
    <w:rsid w:val="002733F4"/>
    <w:rsid w:val="00275219"/>
    <w:rsid w:val="002756C1"/>
    <w:rsid w:val="00275788"/>
    <w:rsid w:val="00276B5E"/>
    <w:rsid w:val="0027709A"/>
    <w:rsid w:val="00277A95"/>
    <w:rsid w:val="00281203"/>
    <w:rsid w:val="00281546"/>
    <w:rsid w:val="00281823"/>
    <w:rsid w:val="00281F4C"/>
    <w:rsid w:val="002821AB"/>
    <w:rsid w:val="00282531"/>
    <w:rsid w:val="00282ABB"/>
    <w:rsid w:val="00282E17"/>
    <w:rsid w:val="00283134"/>
    <w:rsid w:val="00283CAD"/>
    <w:rsid w:val="00284269"/>
    <w:rsid w:val="00285792"/>
    <w:rsid w:val="00285AFB"/>
    <w:rsid w:val="002872FD"/>
    <w:rsid w:val="00287CB5"/>
    <w:rsid w:val="00287F07"/>
    <w:rsid w:val="00290299"/>
    <w:rsid w:val="002934EA"/>
    <w:rsid w:val="002956D2"/>
    <w:rsid w:val="00295D7E"/>
    <w:rsid w:val="002969C9"/>
    <w:rsid w:val="00297651"/>
    <w:rsid w:val="002A0AA6"/>
    <w:rsid w:val="002A2171"/>
    <w:rsid w:val="002A275D"/>
    <w:rsid w:val="002A39D6"/>
    <w:rsid w:val="002A3CCF"/>
    <w:rsid w:val="002A4E4E"/>
    <w:rsid w:val="002A51DD"/>
    <w:rsid w:val="002A5F4E"/>
    <w:rsid w:val="002A6AD6"/>
    <w:rsid w:val="002B088C"/>
    <w:rsid w:val="002B11CD"/>
    <w:rsid w:val="002B1742"/>
    <w:rsid w:val="002B1A1A"/>
    <w:rsid w:val="002B25A1"/>
    <w:rsid w:val="002B25C5"/>
    <w:rsid w:val="002B2679"/>
    <w:rsid w:val="002B5A53"/>
    <w:rsid w:val="002B5B28"/>
    <w:rsid w:val="002B6727"/>
    <w:rsid w:val="002B6822"/>
    <w:rsid w:val="002B6887"/>
    <w:rsid w:val="002B6A20"/>
    <w:rsid w:val="002B761D"/>
    <w:rsid w:val="002C0350"/>
    <w:rsid w:val="002C15A2"/>
    <w:rsid w:val="002C19A7"/>
    <w:rsid w:val="002C2F1A"/>
    <w:rsid w:val="002C3083"/>
    <w:rsid w:val="002C4A93"/>
    <w:rsid w:val="002C71AD"/>
    <w:rsid w:val="002C72EB"/>
    <w:rsid w:val="002D12DD"/>
    <w:rsid w:val="002D153A"/>
    <w:rsid w:val="002D3466"/>
    <w:rsid w:val="002D393E"/>
    <w:rsid w:val="002D3B40"/>
    <w:rsid w:val="002D43A2"/>
    <w:rsid w:val="002D500C"/>
    <w:rsid w:val="002D51B5"/>
    <w:rsid w:val="002D5820"/>
    <w:rsid w:val="002D5E68"/>
    <w:rsid w:val="002E0108"/>
    <w:rsid w:val="002E04F3"/>
    <w:rsid w:val="002E054D"/>
    <w:rsid w:val="002E1074"/>
    <w:rsid w:val="002E2167"/>
    <w:rsid w:val="002E2C04"/>
    <w:rsid w:val="002E2C52"/>
    <w:rsid w:val="002E2D05"/>
    <w:rsid w:val="002E2F1D"/>
    <w:rsid w:val="002E349F"/>
    <w:rsid w:val="002E3525"/>
    <w:rsid w:val="002E35CF"/>
    <w:rsid w:val="002E4FDA"/>
    <w:rsid w:val="002E548C"/>
    <w:rsid w:val="002E5CC9"/>
    <w:rsid w:val="002E5D11"/>
    <w:rsid w:val="002E61D5"/>
    <w:rsid w:val="002E6F99"/>
    <w:rsid w:val="002E71A3"/>
    <w:rsid w:val="002E7621"/>
    <w:rsid w:val="002E7970"/>
    <w:rsid w:val="002E7A35"/>
    <w:rsid w:val="002F0EC1"/>
    <w:rsid w:val="002F1D21"/>
    <w:rsid w:val="002F2A04"/>
    <w:rsid w:val="002F2C63"/>
    <w:rsid w:val="002F3772"/>
    <w:rsid w:val="002F37AD"/>
    <w:rsid w:val="002F3C9C"/>
    <w:rsid w:val="002F43D6"/>
    <w:rsid w:val="002F459F"/>
    <w:rsid w:val="002F51B9"/>
    <w:rsid w:val="002F60A0"/>
    <w:rsid w:val="002F7AF5"/>
    <w:rsid w:val="0030193D"/>
    <w:rsid w:val="00302354"/>
    <w:rsid w:val="003026F0"/>
    <w:rsid w:val="00302C59"/>
    <w:rsid w:val="00302C9B"/>
    <w:rsid w:val="003031D7"/>
    <w:rsid w:val="00303E53"/>
    <w:rsid w:val="003049BF"/>
    <w:rsid w:val="00304B2C"/>
    <w:rsid w:val="00305274"/>
    <w:rsid w:val="00305864"/>
    <w:rsid w:val="003059FC"/>
    <w:rsid w:val="00305ADD"/>
    <w:rsid w:val="003063A5"/>
    <w:rsid w:val="003063D9"/>
    <w:rsid w:val="003067F0"/>
    <w:rsid w:val="003068DA"/>
    <w:rsid w:val="00306B8D"/>
    <w:rsid w:val="00307850"/>
    <w:rsid w:val="003102D1"/>
    <w:rsid w:val="00313747"/>
    <w:rsid w:val="00313D4E"/>
    <w:rsid w:val="003142BE"/>
    <w:rsid w:val="00314909"/>
    <w:rsid w:val="00316833"/>
    <w:rsid w:val="003168B5"/>
    <w:rsid w:val="00316AD5"/>
    <w:rsid w:val="00317C05"/>
    <w:rsid w:val="003212C7"/>
    <w:rsid w:val="003212F6"/>
    <w:rsid w:val="00321B2A"/>
    <w:rsid w:val="00321DFE"/>
    <w:rsid w:val="003226B8"/>
    <w:rsid w:val="0032396E"/>
    <w:rsid w:val="00323A92"/>
    <w:rsid w:val="003246B3"/>
    <w:rsid w:val="00324DF6"/>
    <w:rsid w:val="00324F15"/>
    <w:rsid w:val="003254B1"/>
    <w:rsid w:val="00325A5C"/>
    <w:rsid w:val="0032682D"/>
    <w:rsid w:val="00326D08"/>
    <w:rsid w:val="00326E14"/>
    <w:rsid w:val="0032734B"/>
    <w:rsid w:val="00330786"/>
    <w:rsid w:val="00330CDA"/>
    <w:rsid w:val="00330DB8"/>
    <w:rsid w:val="00332DD4"/>
    <w:rsid w:val="0033367A"/>
    <w:rsid w:val="003338A4"/>
    <w:rsid w:val="00334028"/>
    <w:rsid w:val="0033434C"/>
    <w:rsid w:val="00334377"/>
    <w:rsid w:val="00334858"/>
    <w:rsid w:val="00335B49"/>
    <w:rsid w:val="00336280"/>
    <w:rsid w:val="00336FC4"/>
    <w:rsid w:val="00337EB8"/>
    <w:rsid w:val="0034031B"/>
    <w:rsid w:val="0034040E"/>
    <w:rsid w:val="00340632"/>
    <w:rsid w:val="00340663"/>
    <w:rsid w:val="0034124E"/>
    <w:rsid w:val="00341EC8"/>
    <w:rsid w:val="003421D0"/>
    <w:rsid w:val="00344089"/>
    <w:rsid w:val="00345802"/>
    <w:rsid w:val="003462A7"/>
    <w:rsid w:val="003466E4"/>
    <w:rsid w:val="00350084"/>
    <w:rsid w:val="00350288"/>
    <w:rsid w:val="00350F8D"/>
    <w:rsid w:val="00351E33"/>
    <w:rsid w:val="0035270E"/>
    <w:rsid w:val="00352A5C"/>
    <w:rsid w:val="00352F7D"/>
    <w:rsid w:val="0035629E"/>
    <w:rsid w:val="00356F5B"/>
    <w:rsid w:val="003575D5"/>
    <w:rsid w:val="00357FED"/>
    <w:rsid w:val="00360A99"/>
    <w:rsid w:val="0036161E"/>
    <w:rsid w:val="0036284C"/>
    <w:rsid w:val="00362A6D"/>
    <w:rsid w:val="00362E73"/>
    <w:rsid w:val="00363B11"/>
    <w:rsid w:val="0036699E"/>
    <w:rsid w:val="003676A1"/>
    <w:rsid w:val="003676F7"/>
    <w:rsid w:val="00370B37"/>
    <w:rsid w:val="00370F28"/>
    <w:rsid w:val="00372CCA"/>
    <w:rsid w:val="0037372D"/>
    <w:rsid w:val="003743F5"/>
    <w:rsid w:val="0037455B"/>
    <w:rsid w:val="003759B3"/>
    <w:rsid w:val="00376081"/>
    <w:rsid w:val="003760EB"/>
    <w:rsid w:val="003767C9"/>
    <w:rsid w:val="00377F66"/>
    <w:rsid w:val="00380476"/>
    <w:rsid w:val="00381CB5"/>
    <w:rsid w:val="00382ABA"/>
    <w:rsid w:val="00384890"/>
    <w:rsid w:val="0038532C"/>
    <w:rsid w:val="003855F1"/>
    <w:rsid w:val="0038563D"/>
    <w:rsid w:val="003865D1"/>
    <w:rsid w:val="00386AFF"/>
    <w:rsid w:val="00390C45"/>
    <w:rsid w:val="00391408"/>
    <w:rsid w:val="003918D4"/>
    <w:rsid w:val="003942CE"/>
    <w:rsid w:val="00394E1A"/>
    <w:rsid w:val="003950B4"/>
    <w:rsid w:val="00396979"/>
    <w:rsid w:val="00397361"/>
    <w:rsid w:val="003A110D"/>
    <w:rsid w:val="003A11F4"/>
    <w:rsid w:val="003A16B6"/>
    <w:rsid w:val="003A19A0"/>
    <w:rsid w:val="003A1B92"/>
    <w:rsid w:val="003A1DB5"/>
    <w:rsid w:val="003A300F"/>
    <w:rsid w:val="003A3122"/>
    <w:rsid w:val="003A37B1"/>
    <w:rsid w:val="003A45C4"/>
    <w:rsid w:val="003A5D7F"/>
    <w:rsid w:val="003A65AE"/>
    <w:rsid w:val="003A6BAF"/>
    <w:rsid w:val="003B0896"/>
    <w:rsid w:val="003B0F51"/>
    <w:rsid w:val="003B19E7"/>
    <w:rsid w:val="003B1CE1"/>
    <w:rsid w:val="003B27E8"/>
    <w:rsid w:val="003B35FD"/>
    <w:rsid w:val="003B3873"/>
    <w:rsid w:val="003B3AF8"/>
    <w:rsid w:val="003B414F"/>
    <w:rsid w:val="003B4E2B"/>
    <w:rsid w:val="003B4E76"/>
    <w:rsid w:val="003B5ED3"/>
    <w:rsid w:val="003B5F31"/>
    <w:rsid w:val="003B6316"/>
    <w:rsid w:val="003B6B3F"/>
    <w:rsid w:val="003B6D1D"/>
    <w:rsid w:val="003B73E5"/>
    <w:rsid w:val="003B74D0"/>
    <w:rsid w:val="003B7515"/>
    <w:rsid w:val="003B75A6"/>
    <w:rsid w:val="003B77B5"/>
    <w:rsid w:val="003C0966"/>
    <w:rsid w:val="003C1A91"/>
    <w:rsid w:val="003C28F7"/>
    <w:rsid w:val="003C2C2A"/>
    <w:rsid w:val="003C2CF2"/>
    <w:rsid w:val="003C4042"/>
    <w:rsid w:val="003C4246"/>
    <w:rsid w:val="003C48D5"/>
    <w:rsid w:val="003C4C33"/>
    <w:rsid w:val="003C5B72"/>
    <w:rsid w:val="003C5EAA"/>
    <w:rsid w:val="003C6987"/>
    <w:rsid w:val="003C6F4F"/>
    <w:rsid w:val="003C6F7A"/>
    <w:rsid w:val="003C7E98"/>
    <w:rsid w:val="003D0509"/>
    <w:rsid w:val="003D0BE0"/>
    <w:rsid w:val="003D0E5B"/>
    <w:rsid w:val="003D0F9D"/>
    <w:rsid w:val="003D1173"/>
    <w:rsid w:val="003D1962"/>
    <w:rsid w:val="003D1C06"/>
    <w:rsid w:val="003D3593"/>
    <w:rsid w:val="003D3D6A"/>
    <w:rsid w:val="003D4626"/>
    <w:rsid w:val="003D4C55"/>
    <w:rsid w:val="003D5B11"/>
    <w:rsid w:val="003D5BCB"/>
    <w:rsid w:val="003D6E67"/>
    <w:rsid w:val="003D7AF6"/>
    <w:rsid w:val="003E16EE"/>
    <w:rsid w:val="003E21A1"/>
    <w:rsid w:val="003E3AA6"/>
    <w:rsid w:val="003E3B99"/>
    <w:rsid w:val="003E3F40"/>
    <w:rsid w:val="003E5C17"/>
    <w:rsid w:val="003E5DF8"/>
    <w:rsid w:val="003E60D0"/>
    <w:rsid w:val="003E6191"/>
    <w:rsid w:val="003E6943"/>
    <w:rsid w:val="003E7526"/>
    <w:rsid w:val="003E75E1"/>
    <w:rsid w:val="003E78DD"/>
    <w:rsid w:val="003F034F"/>
    <w:rsid w:val="003F0A69"/>
    <w:rsid w:val="003F21A1"/>
    <w:rsid w:val="003F230E"/>
    <w:rsid w:val="003F26F9"/>
    <w:rsid w:val="003F47DA"/>
    <w:rsid w:val="003F49F9"/>
    <w:rsid w:val="003F64B2"/>
    <w:rsid w:val="003F7481"/>
    <w:rsid w:val="003F7C85"/>
    <w:rsid w:val="00400658"/>
    <w:rsid w:val="00401550"/>
    <w:rsid w:val="004019DC"/>
    <w:rsid w:val="00402D42"/>
    <w:rsid w:val="00403208"/>
    <w:rsid w:val="004034FD"/>
    <w:rsid w:val="0040353E"/>
    <w:rsid w:val="004041B1"/>
    <w:rsid w:val="00404411"/>
    <w:rsid w:val="00404B35"/>
    <w:rsid w:val="00405391"/>
    <w:rsid w:val="00405F24"/>
    <w:rsid w:val="00405F60"/>
    <w:rsid w:val="004065A3"/>
    <w:rsid w:val="004072CA"/>
    <w:rsid w:val="00410A67"/>
    <w:rsid w:val="00412D4F"/>
    <w:rsid w:val="00413426"/>
    <w:rsid w:val="00413903"/>
    <w:rsid w:val="00413B3A"/>
    <w:rsid w:val="00413FFF"/>
    <w:rsid w:val="00414B5B"/>
    <w:rsid w:val="00415295"/>
    <w:rsid w:val="00416134"/>
    <w:rsid w:val="00417B35"/>
    <w:rsid w:val="00417EAF"/>
    <w:rsid w:val="00420969"/>
    <w:rsid w:val="00420D32"/>
    <w:rsid w:val="00420F7B"/>
    <w:rsid w:val="00422F95"/>
    <w:rsid w:val="0042305A"/>
    <w:rsid w:val="004236D4"/>
    <w:rsid w:val="00423924"/>
    <w:rsid w:val="00423BD4"/>
    <w:rsid w:val="00425498"/>
    <w:rsid w:val="00426011"/>
    <w:rsid w:val="0043112D"/>
    <w:rsid w:val="00431631"/>
    <w:rsid w:val="00431FBD"/>
    <w:rsid w:val="00431FFD"/>
    <w:rsid w:val="00432049"/>
    <w:rsid w:val="00432563"/>
    <w:rsid w:val="004327DA"/>
    <w:rsid w:val="0043457F"/>
    <w:rsid w:val="00434AB0"/>
    <w:rsid w:val="00435079"/>
    <w:rsid w:val="00437EB9"/>
    <w:rsid w:val="0044084E"/>
    <w:rsid w:val="00441FF8"/>
    <w:rsid w:val="0044312A"/>
    <w:rsid w:val="00443588"/>
    <w:rsid w:val="00444DE8"/>
    <w:rsid w:val="00444E16"/>
    <w:rsid w:val="0044593F"/>
    <w:rsid w:val="00445E40"/>
    <w:rsid w:val="00445E43"/>
    <w:rsid w:val="004467A5"/>
    <w:rsid w:val="00446AC7"/>
    <w:rsid w:val="0044730C"/>
    <w:rsid w:val="00450920"/>
    <w:rsid w:val="00451B0C"/>
    <w:rsid w:val="0045374E"/>
    <w:rsid w:val="004538BA"/>
    <w:rsid w:val="00453A49"/>
    <w:rsid w:val="00454CCD"/>
    <w:rsid w:val="0045558F"/>
    <w:rsid w:val="004556B8"/>
    <w:rsid w:val="00455856"/>
    <w:rsid w:val="00456379"/>
    <w:rsid w:val="0045639C"/>
    <w:rsid w:val="00457F22"/>
    <w:rsid w:val="00460380"/>
    <w:rsid w:val="004606DE"/>
    <w:rsid w:val="00462F98"/>
    <w:rsid w:val="00463D27"/>
    <w:rsid w:val="00465A4C"/>
    <w:rsid w:val="00465F17"/>
    <w:rsid w:val="00466498"/>
    <w:rsid w:val="00466DD6"/>
    <w:rsid w:val="004700BB"/>
    <w:rsid w:val="00470255"/>
    <w:rsid w:val="00470F41"/>
    <w:rsid w:val="0047142E"/>
    <w:rsid w:val="00471D27"/>
    <w:rsid w:val="004721E4"/>
    <w:rsid w:val="004729A1"/>
    <w:rsid w:val="00472E42"/>
    <w:rsid w:val="004736E7"/>
    <w:rsid w:val="0047370E"/>
    <w:rsid w:val="00473A23"/>
    <w:rsid w:val="00473FB1"/>
    <w:rsid w:val="004748AF"/>
    <w:rsid w:val="00474E1E"/>
    <w:rsid w:val="004750F6"/>
    <w:rsid w:val="004763A9"/>
    <w:rsid w:val="00476BC9"/>
    <w:rsid w:val="00477854"/>
    <w:rsid w:val="00481671"/>
    <w:rsid w:val="004845A7"/>
    <w:rsid w:val="004855BE"/>
    <w:rsid w:val="004862EF"/>
    <w:rsid w:val="00486A5C"/>
    <w:rsid w:val="004875C0"/>
    <w:rsid w:val="0048791E"/>
    <w:rsid w:val="004903CE"/>
    <w:rsid w:val="00491EC7"/>
    <w:rsid w:val="004928E1"/>
    <w:rsid w:val="00492EB9"/>
    <w:rsid w:val="004934EC"/>
    <w:rsid w:val="00493B11"/>
    <w:rsid w:val="00493CDA"/>
    <w:rsid w:val="00493D20"/>
    <w:rsid w:val="00494165"/>
    <w:rsid w:val="004948C4"/>
    <w:rsid w:val="00494DFA"/>
    <w:rsid w:val="00494E9B"/>
    <w:rsid w:val="004950BE"/>
    <w:rsid w:val="00495C2F"/>
    <w:rsid w:val="00496592"/>
    <w:rsid w:val="00497334"/>
    <w:rsid w:val="004976B9"/>
    <w:rsid w:val="004A0BC9"/>
    <w:rsid w:val="004A1E86"/>
    <w:rsid w:val="004A26F7"/>
    <w:rsid w:val="004A2FB3"/>
    <w:rsid w:val="004A51A3"/>
    <w:rsid w:val="004A58EE"/>
    <w:rsid w:val="004A5931"/>
    <w:rsid w:val="004A5BD9"/>
    <w:rsid w:val="004A5CBB"/>
    <w:rsid w:val="004A740E"/>
    <w:rsid w:val="004A78B1"/>
    <w:rsid w:val="004A78BA"/>
    <w:rsid w:val="004A7AB9"/>
    <w:rsid w:val="004B01FA"/>
    <w:rsid w:val="004B242B"/>
    <w:rsid w:val="004B2D91"/>
    <w:rsid w:val="004B32D2"/>
    <w:rsid w:val="004B34CD"/>
    <w:rsid w:val="004B368B"/>
    <w:rsid w:val="004B3DFD"/>
    <w:rsid w:val="004B3EDF"/>
    <w:rsid w:val="004B4059"/>
    <w:rsid w:val="004B509B"/>
    <w:rsid w:val="004B51A1"/>
    <w:rsid w:val="004B531C"/>
    <w:rsid w:val="004B5EB5"/>
    <w:rsid w:val="004B6709"/>
    <w:rsid w:val="004B7E09"/>
    <w:rsid w:val="004B7FD6"/>
    <w:rsid w:val="004C273B"/>
    <w:rsid w:val="004C32A0"/>
    <w:rsid w:val="004C5A4C"/>
    <w:rsid w:val="004C5C2F"/>
    <w:rsid w:val="004C5C6B"/>
    <w:rsid w:val="004C5F80"/>
    <w:rsid w:val="004C6A23"/>
    <w:rsid w:val="004C6D20"/>
    <w:rsid w:val="004C7420"/>
    <w:rsid w:val="004C7EB8"/>
    <w:rsid w:val="004D241A"/>
    <w:rsid w:val="004D39F2"/>
    <w:rsid w:val="004D3EF3"/>
    <w:rsid w:val="004D447B"/>
    <w:rsid w:val="004D451D"/>
    <w:rsid w:val="004D4E03"/>
    <w:rsid w:val="004D622C"/>
    <w:rsid w:val="004D7222"/>
    <w:rsid w:val="004E0457"/>
    <w:rsid w:val="004E0663"/>
    <w:rsid w:val="004E07CA"/>
    <w:rsid w:val="004E1352"/>
    <w:rsid w:val="004E2155"/>
    <w:rsid w:val="004E2466"/>
    <w:rsid w:val="004E32C8"/>
    <w:rsid w:val="004E5B2A"/>
    <w:rsid w:val="004E5D80"/>
    <w:rsid w:val="004E642F"/>
    <w:rsid w:val="004E6EF6"/>
    <w:rsid w:val="004F04F0"/>
    <w:rsid w:val="004F090B"/>
    <w:rsid w:val="004F236F"/>
    <w:rsid w:val="004F2A6E"/>
    <w:rsid w:val="004F40CA"/>
    <w:rsid w:val="004F45BD"/>
    <w:rsid w:val="004F4703"/>
    <w:rsid w:val="004F66C3"/>
    <w:rsid w:val="004F68BE"/>
    <w:rsid w:val="004F7406"/>
    <w:rsid w:val="004F7758"/>
    <w:rsid w:val="00500D49"/>
    <w:rsid w:val="00500E91"/>
    <w:rsid w:val="005011F2"/>
    <w:rsid w:val="00501D43"/>
    <w:rsid w:val="00503D18"/>
    <w:rsid w:val="00504496"/>
    <w:rsid w:val="00505B33"/>
    <w:rsid w:val="0050680E"/>
    <w:rsid w:val="00506896"/>
    <w:rsid w:val="005068B4"/>
    <w:rsid w:val="00507F7C"/>
    <w:rsid w:val="005101BA"/>
    <w:rsid w:val="00510B2B"/>
    <w:rsid w:val="00510E9C"/>
    <w:rsid w:val="00511443"/>
    <w:rsid w:val="0051174A"/>
    <w:rsid w:val="00512925"/>
    <w:rsid w:val="00512E02"/>
    <w:rsid w:val="00513070"/>
    <w:rsid w:val="0051443A"/>
    <w:rsid w:val="005146F7"/>
    <w:rsid w:val="00514F30"/>
    <w:rsid w:val="00515CCD"/>
    <w:rsid w:val="00517DAF"/>
    <w:rsid w:val="00517FFA"/>
    <w:rsid w:val="00520AEA"/>
    <w:rsid w:val="00520CB1"/>
    <w:rsid w:val="0052154A"/>
    <w:rsid w:val="00522EEB"/>
    <w:rsid w:val="00525626"/>
    <w:rsid w:val="00527B37"/>
    <w:rsid w:val="005308BC"/>
    <w:rsid w:val="00531009"/>
    <w:rsid w:val="00532E86"/>
    <w:rsid w:val="005331CE"/>
    <w:rsid w:val="0053321B"/>
    <w:rsid w:val="005336D1"/>
    <w:rsid w:val="005342DF"/>
    <w:rsid w:val="0053472B"/>
    <w:rsid w:val="00535227"/>
    <w:rsid w:val="005353FC"/>
    <w:rsid w:val="00535C6C"/>
    <w:rsid w:val="005363B2"/>
    <w:rsid w:val="0053697E"/>
    <w:rsid w:val="005370AC"/>
    <w:rsid w:val="005371F9"/>
    <w:rsid w:val="00537B41"/>
    <w:rsid w:val="00540516"/>
    <w:rsid w:val="005405AE"/>
    <w:rsid w:val="005405B6"/>
    <w:rsid w:val="005410DC"/>
    <w:rsid w:val="005418BE"/>
    <w:rsid w:val="00541DC0"/>
    <w:rsid w:val="00543503"/>
    <w:rsid w:val="00543F68"/>
    <w:rsid w:val="00544584"/>
    <w:rsid w:val="00544B8B"/>
    <w:rsid w:val="00544BB2"/>
    <w:rsid w:val="00544CA1"/>
    <w:rsid w:val="00546884"/>
    <w:rsid w:val="00546F35"/>
    <w:rsid w:val="00551B6B"/>
    <w:rsid w:val="00551BAD"/>
    <w:rsid w:val="00554B22"/>
    <w:rsid w:val="00554FAA"/>
    <w:rsid w:val="00556D2A"/>
    <w:rsid w:val="00556FF0"/>
    <w:rsid w:val="0055746D"/>
    <w:rsid w:val="00557F6A"/>
    <w:rsid w:val="005600E1"/>
    <w:rsid w:val="005612B4"/>
    <w:rsid w:val="0056183F"/>
    <w:rsid w:val="00562982"/>
    <w:rsid w:val="00562EC4"/>
    <w:rsid w:val="005634D5"/>
    <w:rsid w:val="005637B6"/>
    <w:rsid w:val="00564519"/>
    <w:rsid w:val="00564ACD"/>
    <w:rsid w:val="00564E8A"/>
    <w:rsid w:val="00565AC5"/>
    <w:rsid w:val="00566E59"/>
    <w:rsid w:val="00567575"/>
    <w:rsid w:val="00570EED"/>
    <w:rsid w:val="0057292F"/>
    <w:rsid w:val="00572CA5"/>
    <w:rsid w:val="005738FF"/>
    <w:rsid w:val="00574306"/>
    <w:rsid w:val="00574476"/>
    <w:rsid w:val="005746B5"/>
    <w:rsid w:val="00576F5D"/>
    <w:rsid w:val="00577DA4"/>
    <w:rsid w:val="005806E4"/>
    <w:rsid w:val="00580B39"/>
    <w:rsid w:val="00580C18"/>
    <w:rsid w:val="00581070"/>
    <w:rsid w:val="00584002"/>
    <w:rsid w:val="00584525"/>
    <w:rsid w:val="00584757"/>
    <w:rsid w:val="0058485B"/>
    <w:rsid w:val="00585797"/>
    <w:rsid w:val="00590B36"/>
    <w:rsid w:val="00592A14"/>
    <w:rsid w:val="00592E27"/>
    <w:rsid w:val="0059350C"/>
    <w:rsid w:val="00593614"/>
    <w:rsid w:val="0059495F"/>
    <w:rsid w:val="00594A80"/>
    <w:rsid w:val="00595413"/>
    <w:rsid w:val="005960EA"/>
    <w:rsid w:val="00596184"/>
    <w:rsid w:val="00596489"/>
    <w:rsid w:val="00596A1E"/>
    <w:rsid w:val="00597D28"/>
    <w:rsid w:val="005A0309"/>
    <w:rsid w:val="005A0498"/>
    <w:rsid w:val="005A07D7"/>
    <w:rsid w:val="005A1A27"/>
    <w:rsid w:val="005A4132"/>
    <w:rsid w:val="005A54B0"/>
    <w:rsid w:val="005A56BC"/>
    <w:rsid w:val="005A60D9"/>
    <w:rsid w:val="005A7064"/>
    <w:rsid w:val="005A70AA"/>
    <w:rsid w:val="005B06BA"/>
    <w:rsid w:val="005B10F1"/>
    <w:rsid w:val="005B1A12"/>
    <w:rsid w:val="005B1B73"/>
    <w:rsid w:val="005B7400"/>
    <w:rsid w:val="005C093B"/>
    <w:rsid w:val="005C113D"/>
    <w:rsid w:val="005C1F10"/>
    <w:rsid w:val="005C21BE"/>
    <w:rsid w:val="005C3D73"/>
    <w:rsid w:val="005C4515"/>
    <w:rsid w:val="005C4B94"/>
    <w:rsid w:val="005C5B97"/>
    <w:rsid w:val="005C5BE1"/>
    <w:rsid w:val="005C5EAA"/>
    <w:rsid w:val="005C60C3"/>
    <w:rsid w:val="005D0638"/>
    <w:rsid w:val="005D07A1"/>
    <w:rsid w:val="005D152E"/>
    <w:rsid w:val="005D1A9F"/>
    <w:rsid w:val="005D1BCE"/>
    <w:rsid w:val="005D2720"/>
    <w:rsid w:val="005D31D5"/>
    <w:rsid w:val="005D4347"/>
    <w:rsid w:val="005D4DCF"/>
    <w:rsid w:val="005D63DB"/>
    <w:rsid w:val="005D677A"/>
    <w:rsid w:val="005D72F8"/>
    <w:rsid w:val="005D7345"/>
    <w:rsid w:val="005D7912"/>
    <w:rsid w:val="005E09BA"/>
    <w:rsid w:val="005E2452"/>
    <w:rsid w:val="005E2F0E"/>
    <w:rsid w:val="005E4E29"/>
    <w:rsid w:val="005E502C"/>
    <w:rsid w:val="005E592B"/>
    <w:rsid w:val="005E665C"/>
    <w:rsid w:val="005E70A9"/>
    <w:rsid w:val="005F10E2"/>
    <w:rsid w:val="005F1E9F"/>
    <w:rsid w:val="005F203B"/>
    <w:rsid w:val="005F26D9"/>
    <w:rsid w:val="005F2881"/>
    <w:rsid w:val="005F2A35"/>
    <w:rsid w:val="005F30D8"/>
    <w:rsid w:val="005F3313"/>
    <w:rsid w:val="005F347B"/>
    <w:rsid w:val="005F5D29"/>
    <w:rsid w:val="005F5EBE"/>
    <w:rsid w:val="005F6128"/>
    <w:rsid w:val="005F6B9E"/>
    <w:rsid w:val="005F6E61"/>
    <w:rsid w:val="006002A0"/>
    <w:rsid w:val="0060085D"/>
    <w:rsid w:val="0060089D"/>
    <w:rsid w:val="006032D6"/>
    <w:rsid w:val="00604376"/>
    <w:rsid w:val="00604889"/>
    <w:rsid w:val="00604DB1"/>
    <w:rsid w:val="006057A5"/>
    <w:rsid w:val="00606FB1"/>
    <w:rsid w:val="006078A1"/>
    <w:rsid w:val="006102FC"/>
    <w:rsid w:val="006103E2"/>
    <w:rsid w:val="0061052E"/>
    <w:rsid w:val="006108C6"/>
    <w:rsid w:val="00610FD9"/>
    <w:rsid w:val="006111D2"/>
    <w:rsid w:val="0061121A"/>
    <w:rsid w:val="006112AC"/>
    <w:rsid w:val="00611882"/>
    <w:rsid w:val="00612272"/>
    <w:rsid w:val="00612A78"/>
    <w:rsid w:val="00613735"/>
    <w:rsid w:val="0061387F"/>
    <w:rsid w:val="00615921"/>
    <w:rsid w:val="00616719"/>
    <w:rsid w:val="006206E2"/>
    <w:rsid w:val="0062098F"/>
    <w:rsid w:val="00620B7D"/>
    <w:rsid w:val="006224A2"/>
    <w:rsid w:val="0062504B"/>
    <w:rsid w:val="00625276"/>
    <w:rsid w:val="00626A9F"/>
    <w:rsid w:val="00626CDC"/>
    <w:rsid w:val="00627277"/>
    <w:rsid w:val="006306B8"/>
    <w:rsid w:val="00630E49"/>
    <w:rsid w:val="00631EC9"/>
    <w:rsid w:val="0063319C"/>
    <w:rsid w:val="006331A0"/>
    <w:rsid w:val="00633B97"/>
    <w:rsid w:val="00633DC9"/>
    <w:rsid w:val="00635BE2"/>
    <w:rsid w:val="00636D4A"/>
    <w:rsid w:val="0063714F"/>
    <w:rsid w:val="0063715D"/>
    <w:rsid w:val="00637814"/>
    <w:rsid w:val="006428E7"/>
    <w:rsid w:val="00643035"/>
    <w:rsid w:val="006439CC"/>
    <w:rsid w:val="00643A7E"/>
    <w:rsid w:val="00645EBE"/>
    <w:rsid w:val="00646D9E"/>
    <w:rsid w:val="00647336"/>
    <w:rsid w:val="0064763E"/>
    <w:rsid w:val="00647660"/>
    <w:rsid w:val="00650DD6"/>
    <w:rsid w:val="0065699F"/>
    <w:rsid w:val="00656E4C"/>
    <w:rsid w:val="006573E2"/>
    <w:rsid w:val="00657663"/>
    <w:rsid w:val="00660C4B"/>
    <w:rsid w:val="006616A3"/>
    <w:rsid w:val="006616AE"/>
    <w:rsid w:val="0066205C"/>
    <w:rsid w:val="00662709"/>
    <w:rsid w:val="0066287B"/>
    <w:rsid w:val="00662AFC"/>
    <w:rsid w:val="00662D9A"/>
    <w:rsid w:val="00663088"/>
    <w:rsid w:val="006631A8"/>
    <w:rsid w:val="006642F6"/>
    <w:rsid w:val="00664FEA"/>
    <w:rsid w:val="006651D4"/>
    <w:rsid w:val="00665635"/>
    <w:rsid w:val="00665841"/>
    <w:rsid w:val="00667191"/>
    <w:rsid w:val="00667A85"/>
    <w:rsid w:val="00671F17"/>
    <w:rsid w:val="0067349C"/>
    <w:rsid w:val="006734A2"/>
    <w:rsid w:val="00673A43"/>
    <w:rsid w:val="00674745"/>
    <w:rsid w:val="006750E6"/>
    <w:rsid w:val="006753C3"/>
    <w:rsid w:val="00677D04"/>
    <w:rsid w:val="00677FD1"/>
    <w:rsid w:val="00680D6F"/>
    <w:rsid w:val="006824F1"/>
    <w:rsid w:val="006828D7"/>
    <w:rsid w:val="00683D99"/>
    <w:rsid w:val="006840F0"/>
    <w:rsid w:val="00685357"/>
    <w:rsid w:val="0068586C"/>
    <w:rsid w:val="0068599B"/>
    <w:rsid w:val="00686773"/>
    <w:rsid w:val="00686797"/>
    <w:rsid w:val="00690253"/>
    <w:rsid w:val="00690C77"/>
    <w:rsid w:val="006926BB"/>
    <w:rsid w:val="00693843"/>
    <w:rsid w:val="00694086"/>
    <w:rsid w:val="00696694"/>
    <w:rsid w:val="00697060"/>
    <w:rsid w:val="00697334"/>
    <w:rsid w:val="00697899"/>
    <w:rsid w:val="00697BA5"/>
    <w:rsid w:val="006A0DAE"/>
    <w:rsid w:val="006A14A2"/>
    <w:rsid w:val="006A294A"/>
    <w:rsid w:val="006A29C5"/>
    <w:rsid w:val="006A32C4"/>
    <w:rsid w:val="006A510F"/>
    <w:rsid w:val="006A6991"/>
    <w:rsid w:val="006A6B58"/>
    <w:rsid w:val="006A6DCC"/>
    <w:rsid w:val="006A73D1"/>
    <w:rsid w:val="006B0378"/>
    <w:rsid w:val="006B0413"/>
    <w:rsid w:val="006B07F6"/>
    <w:rsid w:val="006B129B"/>
    <w:rsid w:val="006B138B"/>
    <w:rsid w:val="006B186E"/>
    <w:rsid w:val="006B1DB0"/>
    <w:rsid w:val="006B28B7"/>
    <w:rsid w:val="006B337B"/>
    <w:rsid w:val="006B33BA"/>
    <w:rsid w:val="006B361E"/>
    <w:rsid w:val="006B3EDB"/>
    <w:rsid w:val="006B4012"/>
    <w:rsid w:val="006B6199"/>
    <w:rsid w:val="006B623C"/>
    <w:rsid w:val="006B62D4"/>
    <w:rsid w:val="006B63C1"/>
    <w:rsid w:val="006B688D"/>
    <w:rsid w:val="006B6A87"/>
    <w:rsid w:val="006B6E3F"/>
    <w:rsid w:val="006B7780"/>
    <w:rsid w:val="006B7E35"/>
    <w:rsid w:val="006B7EBD"/>
    <w:rsid w:val="006C16B5"/>
    <w:rsid w:val="006C1CAF"/>
    <w:rsid w:val="006C207D"/>
    <w:rsid w:val="006C21B9"/>
    <w:rsid w:val="006C3316"/>
    <w:rsid w:val="006C3B0B"/>
    <w:rsid w:val="006C514D"/>
    <w:rsid w:val="006C5D43"/>
    <w:rsid w:val="006C7437"/>
    <w:rsid w:val="006C744F"/>
    <w:rsid w:val="006C7938"/>
    <w:rsid w:val="006D009F"/>
    <w:rsid w:val="006D1985"/>
    <w:rsid w:val="006D2D58"/>
    <w:rsid w:val="006D2F38"/>
    <w:rsid w:val="006D313C"/>
    <w:rsid w:val="006D49DC"/>
    <w:rsid w:val="006D546C"/>
    <w:rsid w:val="006D61A4"/>
    <w:rsid w:val="006D6C5D"/>
    <w:rsid w:val="006D7296"/>
    <w:rsid w:val="006E13FE"/>
    <w:rsid w:val="006E1619"/>
    <w:rsid w:val="006E20FD"/>
    <w:rsid w:val="006E232A"/>
    <w:rsid w:val="006E40B4"/>
    <w:rsid w:val="006E433B"/>
    <w:rsid w:val="006E48C6"/>
    <w:rsid w:val="006E4C4A"/>
    <w:rsid w:val="006E7058"/>
    <w:rsid w:val="006E7120"/>
    <w:rsid w:val="006F1322"/>
    <w:rsid w:val="006F14E0"/>
    <w:rsid w:val="006F162B"/>
    <w:rsid w:val="006F243C"/>
    <w:rsid w:val="006F2CD1"/>
    <w:rsid w:val="006F335B"/>
    <w:rsid w:val="006F4F64"/>
    <w:rsid w:val="006F525B"/>
    <w:rsid w:val="006F752E"/>
    <w:rsid w:val="006F7679"/>
    <w:rsid w:val="006F7B35"/>
    <w:rsid w:val="006F7D47"/>
    <w:rsid w:val="007002F8"/>
    <w:rsid w:val="00700E77"/>
    <w:rsid w:val="007012FB"/>
    <w:rsid w:val="00701BC4"/>
    <w:rsid w:val="00702178"/>
    <w:rsid w:val="007021BC"/>
    <w:rsid w:val="00702297"/>
    <w:rsid w:val="0070275E"/>
    <w:rsid w:val="00702DC1"/>
    <w:rsid w:val="00702E22"/>
    <w:rsid w:val="007037AB"/>
    <w:rsid w:val="007039D3"/>
    <w:rsid w:val="00704668"/>
    <w:rsid w:val="00705E1B"/>
    <w:rsid w:val="00707C6B"/>
    <w:rsid w:val="007102BA"/>
    <w:rsid w:val="00711D12"/>
    <w:rsid w:val="00712ADC"/>
    <w:rsid w:val="00712ADE"/>
    <w:rsid w:val="00713509"/>
    <w:rsid w:val="0071431E"/>
    <w:rsid w:val="007149BB"/>
    <w:rsid w:val="00716EFF"/>
    <w:rsid w:val="007209CB"/>
    <w:rsid w:val="00720BDD"/>
    <w:rsid w:val="0072109F"/>
    <w:rsid w:val="007228E3"/>
    <w:rsid w:val="0072299B"/>
    <w:rsid w:val="0072301D"/>
    <w:rsid w:val="00724596"/>
    <w:rsid w:val="00725CD8"/>
    <w:rsid w:val="00726C5B"/>
    <w:rsid w:val="00727894"/>
    <w:rsid w:val="00727E9A"/>
    <w:rsid w:val="00730D35"/>
    <w:rsid w:val="00731D20"/>
    <w:rsid w:val="00731F15"/>
    <w:rsid w:val="007325EB"/>
    <w:rsid w:val="00732A7E"/>
    <w:rsid w:val="00733972"/>
    <w:rsid w:val="00734048"/>
    <w:rsid w:val="00734287"/>
    <w:rsid w:val="00734F93"/>
    <w:rsid w:val="0073500C"/>
    <w:rsid w:val="00735310"/>
    <w:rsid w:val="0073582E"/>
    <w:rsid w:val="0073728D"/>
    <w:rsid w:val="00740655"/>
    <w:rsid w:val="0074127A"/>
    <w:rsid w:val="007432F3"/>
    <w:rsid w:val="00743B2F"/>
    <w:rsid w:val="00743E0D"/>
    <w:rsid w:val="00743EC8"/>
    <w:rsid w:val="007443AE"/>
    <w:rsid w:val="00744513"/>
    <w:rsid w:val="007449C3"/>
    <w:rsid w:val="00745880"/>
    <w:rsid w:val="00745917"/>
    <w:rsid w:val="00745AD5"/>
    <w:rsid w:val="007461BF"/>
    <w:rsid w:val="00750076"/>
    <w:rsid w:val="0075093E"/>
    <w:rsid w:val="00750CFB"/>
    <w:rsid w:val="00751120"/>
    <w:rsid w:val="00752D0A"/>
    <w:rsid w:val="007561D1"/>
    <w:rsid w:val="007568A3"/>
    <w:rsid w:val="00756BB1"/>
    <w:rsid w:val="007570AB"/>
    <w:rsid w:val="007602D2"/>
    <w:rsid w:val="0076100D"/>
    <w:rsid w:val="007620A5"/>
    <w:rsid w:val="0076227E"/>
    <w:rsid w:val="00763D1E"/>
    <w:rsid w:val="00764369"/>
    <w:rsid w:val="0076454F"/>
    <w:rsid w:val="00764CA4"/>
    <w:rsid w:val="00765398"/>
    <w:rsid w:val="00765B81"/>
    <w:rsid w:val="007672FC"/>
    <w:rsid w:val="00767FD7"/>
    <w:rsid w:val="0077014B"/>
    <w:rsid w:val="007721C7"/>
    <w:rsid w:val="007723B9"/>
    <w:rsid w:val="00772716"/>
    <w:rsid w:val="00772BE6"/>
    <w:rsid w:val="00772EDF"/>
    <w:rsid w:val="0077492F"/>
    <w:rsid w:val="007757A2"/>
    <w:rsid w:val="007757F9"/>
    <w:rsid w:val="00775FA2"/>
    <w:rsid w:val="007767EE"/>
    <w:rsid w:val="007775C8"/>
    <w:rsid w:val="00777D83"/>
    <w:rsid w:val="00777F9E"/>
    <w:rsid w:val="00780582"/>
    <w:rsid w:val="00781FB1"/>
    <w:rsid w:val="00784299"/>
    <w:rsid w:val="007851DB"/>
    <w:rsid w:val="007858B6"/>
    <w:rsid w:val="007863C8"/>
    <w:rsid w:val="00786639"/>
    <w:rsid w:val="00786EB2"/>
    <w:rsid w:val="00787186"/>
    <w:rsid w:val="00787819"/>
    <w:rsid w:val="00787E9B"/>
    <w:rsid w:val="007902AB"/>
    <w:rsid w:val="00790BB3"/>
    <w:rsid w:val="0079273B"/>
    <w:rsid w:val="00794226"/>
    <w:rsid w:val="00794DBE"/>
    <w:rsid w:val="00796237"/>
    <w:rsid w:val="00796483"/>
    <w:rsid w:val="00796501"/>
    <w:rsid w:val="00796FCA"/>
    <w:rsid w:val="0079723C"/>
    <w:rsid w:val="00797BB1"/>
    <w:rsid w:val="00797FEB"/>
    <w:rsid w:val="007A0816"/>
    <w:rsid w:val="007A21C9"/>
    <w:rsid w:val="007A36F7"/>
    <w:rsid w:val="007A407B"/>
    <w:rsid w:val="007A4160"/>
    <w:rsid w:val="007A4791"/>
    <w:rsid w:val="007A50C1"/>
    <w:rsid w:val="007A54AF"/>
    <w:rsid w:val="007A5A88"/>
    <w:rsid w:val="007A6BFB"/>
    <w:rsid w:val="007A7F26"/>
    <w:rsid w:val="007B04BC"/>
    <w:rsid w:val="007B0F6C"/>
    <w:rsid w:val="007B101E"/>
    <w:rsid w:val="007B1682"/>
    <w:rsid w:val="007B2A47"/>
    <w:rsid w:val="007B2B1A"/>
    <w:rsid w:val="007B35A2"/>
    <w:rsid w:val="007B4447"/>
    <w:rsid w:val="007B4804"/>
    <w:rsid w:val="007B59F1"/>
    <w:rsid w:val="007B6899"/>
    <w:rsid w:val="007C38A0"/>
    <w:rsid w:val="007C3B5B"/>
    <w:rsid w:val="007C6809"/>
    <w:rsid w:val="007C6F94"/>
    <w:rsid w:val="007C7B42"/>
    <w:rsid w:val="007D0513"/>
    <w:rsid w:val="007D2422"/>
    <w:rsid w:val="007D35EF"/>
    <w:rsid w:val="007D3B0D"/>
    <w:rsid w:val="007D40ED"/>
    <w:rsid w:val="007D499C"/>
    <w:rsid w:val="007D4AE7"/>
    <w:rsid w:val="007D74EB"/>
    <w:rsid w:val="007E0522"/>
    <w:rsid w:val="007E135F"/>
    <w:rsid w:val="007E197D"/>
    <w:rsid w:val="007E24C8"/>
    <w:rsid w:val="007E27E8"/>
    <w:rsid w:val="007E42B9"/>
    <w:rsid w:val="007E44B5"/>
    <w:rsid w:val="007E5396"/>
    <w:rsid w:val="007E565C"/>
    <w:rsid w:val="007E5FAE"/>
    <w:rsid w:val="007E6865"/>
    <w:rsid w:val="007E6C1A"/>
    <w:rsid w:val="007E6D42"/>
    <w:rsid w:val="007F189C"/>
    <w:rsid w:val="007F1E88"/>
    <w:rsid w:val="007F1F1D"/>
    <w:rsid w:val="007F2498"/>
    <w:rsid w:val="007F2748"/>
    <w:rsid w:val="007F3292"/>
    <w:rsid w:val="007F3CAC"/>
    <w:rsid w:val="007F4422"/>
    <w:rsid w:val="007F4633"/>
    <w:rsid w:val="007F4F56"/>
    <w:rsid w:val="007F5D52"/>
    <w:rsid w:val="007F6066"/>
    <w:rsid w:val="007F7BAD"/>
    <w:rsid w:val="0080177D"/>
    <w:rsid w:val="00801EA1"/>
    <w:rsid w:val="00803A14"/>
    <w:rsid w:val="008054D4"/>
    <w:rsid w:val="00806DFC"/>
    <w:rsid w:val="008070BF"/>
    <w:rsid w:val="00807B0D"/>
    <w:rsid w:val="0081134A"/>
    <w:rsid w:val="00812332"/>
    <w:rsid w:val="0081253F"/>
    <w:rsid w:val="0081316F"/>
    <w:rsid w:val="0081347B"/>
    <w:rsid w:val="00813B5B"/>
    <w:rsid w:val="0081441B"/>
    <w:rsid w:val="00816849"/>
    <w:rsid w:val="00816D56"/>
    <w:rsid w:val="00817053"/>
    <w:rsid w:val="008174A6"/>
    <w:rsid w:val="0082050F"/>
    <w:rsid w:val="00821799"/>
    <w:rsid w:val="0082193A"/>
    <w:rsid w:val="00821AD9"/>
    <w:rsid w:val="00822188"/>
    <w:rsid w:val="008225A2"/>
    <w:rsid w:val="00822666"/>
    <w:rsid w:val="00822FA3"/>
    <w:rsid w:val="00824433"/>
    <w:rsid w:val="00824BB9"/>
    <w:rsid w:val="0082529E"/>
    <w:rsid w:val="0082616B"/>
    <w:rsid w:val="00826703"/>
    <w:rsid w:val="0082720B"/>
    <w:rsid w:val="00830355"/>
    <w:rsid w:val="008320DD"/>
    <w:rsid w:val="008327A2"/>
    <w:rsid w:val="00832C91"/>
    <w:rsid w:val="00834C1A"/>
    <w:rsid w:val="00835744"/>
    <w:rsid w:val="00836DAB"/>
    <w:rsid w:val="00837450"/>
    <w:rsid w:val="0084133B"/>
    <w:rsid w:val="00842D16"/>
    <w:rsid w:val="00843391"/>
    <w:rsid w:val="00843D87"/>
    <w:rsid w:val="00844279"/>
    <w:rsid w:val="00844596"/>
    <w:rsid w:val="008450C0"/>
    <w:rsid w:val="00845638"/>
    <w:rsid w:val="00846288"/>
    <w:rsid w:val="008468DC"/>
    <w:rsid w:val="008470D1"/>
    <w:rsid w:val="00850063"/>
    <w:rsid w:val="00852DD2"/>
    <w:rsid w:val="0085370A"/>
    <w:rsid w:val="00854485"/>
    <w:rsid w:val="008548DF"/>
    <w:rsid w:val="00854902"/>
    <w:rsid w:val="00854D27"/>
    <w:rsid w:val="0085553B"/>
    <w:rsid w:val="00855F45"/>
    <w:rsid w:val="00855F9B"/>
    <w:rsid w:val="008561A4"/>
    <w:rsid w:val="00856A1C"/>
    <w:rsid w:val="00856BD3"/>
    <w:rsid w:val="008602C6"/>
    <w:rsid w:val="0086044E"/>
    <w:rsid w:val="008622CE"/>
    <w:rsid w:val="00863715"/>
    <w:rsid w:val="00865E6D"/>
    <w:rsid w:val="008665DF"/>
    <w:rsid w:val="0086679F"/>
    <w:rsid w:val="00866828"/>
    <w:rsid w:val="00866E43"/>
    <w:rsid w:val="00866E63"/>
    <w:rsid w:val="008706B5"/>
    <w:rsid w:val="00870737"/>
    <w:rsid w:val="008718E7"/>
    <w:rsid w:val="00871E07"/>
    <w:rsid w:val="0087211D"/>
    <w:rsid w:val="00872417"/>
    <w:rsid w:val="0087353B"/>
    <w:rsid w:val="00873DF0"/>
    <w:rsid w:val="0087505D"/>
    <w:rsid w:val="00875E18"/>
    <w:rsid w:val="00876022"/>
    <w:rsid w:val="008773F7"/>
    <w:rsid w:val="008779F4"/>
    <w:rsid w:val="00877E87"/>
    <w:rsid w:val="00880A24"/>
    <w:rsid w:val="008818D4"/>
    <w:rsid w:val="0088202D"/>
    <w:rsid w:val="00882EE6"/>
    <w:rsid w:val="00883200"/>
    <w:rsid w:val="0088322D"/>
    <w:rsid w:val="008836CC"/>
    <w:rsid w:val="00883DA8"/>
    <w:rsid w:val="008841B8"/>
    <w:rsid w:val="00884E99"/>
    <w:rsid w:val="00885E3E"/>
    <w:rsid w:val="00886172"/>
    <w:rsid w:val="00886197"/>
    <w:rsid w:val="00887F66"/>
    <w:rsid w:val="008901A8"/>
    <w:rsid w:val="00891131"/>
    <w:rsid w:val="008916B7"/>
    <w:rsid w:val="00891AD4"/>
    <w:rsid w:val="0089243F"/>
    <w:rsid w:val="0089248D"/>
    <w:rsid w:val="00892ADC"/>
    <w:rsid w:val="00894586"/>
    <w:rsid w:val="0089500A"/>
    <w:rsid w:val="00895785"/>
    <w:rsid w:val="0089608A"/>
    <w:rsid w:val="00896309"/>
    <w:rsid w:val="0089675D"/>
    <w:rsid w:val="008A0602"/>
    <w:rsid w:val="008A0DB0"/>
    <w:rsid w:val="008A2DA0"/>
    <w:rsid w:val="008A3599"/>
    <w:rsid w:val="008A3B2A"/>
    <w:rsid w:val="008A3C9F"/>
    <w:rsid w:val="008A491B"/>
    <w:rsid w:val="008A5C15"/>
    <w:rsid w:val="008B27A8"/>
    <w:rsid w:val="008B2876"/>
    <w:rsid w:val="008B2E32"/>
    <w:rsid w:val="008B3058"/>
    <w:rsid w:val="008B3573"/>
    <w:rsid w:val="008B3AFB"/>
    <w:rsid w:val="008B4E77"/>
    <w:rsid w:val="008B52F4"/>
    <w:rsid w:val="008B57D5"/>
    <w:rsid w:val="008B585D"/>
    <w:rsid w:val="008B5F9D"/>
    <w:rsid w:val="008B6BE7"/>
    <w:rsid w:val="008B78EF"/>
    <w:rsid w:val="008C0CC3"/>
    <w:rsid w:val="008C2610"/>
    <w:rsid w:val="008C3EA2"/>
    <w:rsid w:val="008C497E"/>
    <w:rsid w:val="008C4F10"/>
    <w:rsid w:val="008C55DF"/>
    <w:rsid w:val="008C67B9"/>
    <w:rsid w:val="008C7F58"/>
    <w:rsid w:val="008D04E3"/>
    <w:rsid w:val="008D1AB5"/>
    <w:rsid w:val="008D42E8"/>
    <w:rsid w:val="008D4E32"/>
    <w:rsid w:val="008D4F2F"/>
    <w:rsid w:val="008D62DA"/>
    <w:rsid w:val="008D7A15"/>
    <w:rsid w:val="008E0AB2"/>
    <w:rsid w:val="008E0E5A"/>
    <w:rsid w:val="008E19AB"/>
    <w:rsid w:val="008E29C9"/>
    <w:rsid w:val="008E2A5D"/>
    <w:rsid w:val="008E2E2E"/>
    <w:rsid w:val="008E443E"/>
    <w:rsid w:val="008E49CB"/>
    <w:rsid w:val="008E4BC1"/>
    <w:rsid w:val="008E4F81"/>
    <w:rsid w:val="008E54A5"/>
    <w:rsid w:val="008E5C0D"/>
    <w:rsid w:val="008E5CEE"/>
    <w:rsid w:val="008E60F9"/>
    <w:rsid w:val="008E6665"/>
    <w:rsid w:val="008F0783"/>
    <w:rsid w:val="008F1403"/>
    <w:rsid w:val="008F199C"/>
    <w:rsid w:val="008F209F"/>
    <w:rsid w:val="008F2E6A"/>
    <w:rsid w:val="008F4098"/>
    <w:rsid w:val="008F4587"/>
    <w:rsid w:val="008F4698"/>
    <w:rsid w:val="008F4B65"/>
    <w:rsid w:val="008F582A"/>
    <w:rsid w:val="008F6C29"/>
    <w:rsid w:val="008F6DD6"/>
    <w:rsid w:val="00901120"/>
    <w:rsid w:val="00901515"/>
    <w:rsid w:val="009022B7"/>
    <w:rsid w:val="009026D3"/>
    <w:rsid w:val="0090295A"/>
    <w:rsid w:val="00902C78"/>
    <w:rsid w:val="00902F41"/>
    <w:rsid w:val="00903339"/>
    <w:rsid w:val="00903E0F"/>
    <w:rsid w:val="009044CB"/>
    <w:rsid w:val="00904A25"/>
    <w:rsid w:val="00905174"/>
    <w:rsid w:val="00905622"/>
    <w:rsid w:val="00905694"/>
    <w:rsid w:val="00905CEB"/>
    <w:rsid w:val="0090641B"/>
    <w:rsid w:val="00907119"/>
    <w:rsid w:val="00910743"/>
    <w:rsid w:val="00910F9B"/>
    <w:rsid w:val="009116C8"/>
    <w:rsid w:val="00912C69"/>
    <w:rsid w:val="0091302A"/>
    <w:rsid w:val="00913CC8"/>
    <w:rsid w:val="00915545"/>
    <w:rsid w:val="00915B4E"/>
    <w:rsid w:val="00916E84"/>
    <w:rsid w:val="009171A3"/>
    <w:rsid w:val="00917C08"/>
    <w:rsid w:val="0092090E"/>
    <w:rsid w:val="00921FCB"/>
    <w:rsid w:val="00922045"/>
    <w:rsid w:val="009222EA"/>
    <w:rsid w:val="00922A99"/>
    <w:rsid w:val="009236AC"/>
    <w:rsid w:val="00923B86"/>
    <w:rsid w:val="009242AB"/>
    <w:rsid w:val="00924941"/>
    <w:rsid w:val="00924A21"/>
    <w:rsid w:val="00924B20"/>
    <w:rsid w:val="00924E20"/>
    <w:rsid w:val="009254B0"/>
    <w:rsid w:val="00925C1C"/>
    <w:rsid w:val="0092689C"/>
    <w:rsid w:val="00927443"/>
    <w:rsid w:val="00930BB3"/>
    <w:rsid w:val="0093115E"/>
    <w:rsid w:val="009327A0"/>
    <w:rsid w:val="00933490"/>
    <w:rsid w:val="009335E6"/>
    <w:rsid w:val="009338DB"/>
    <w:rsid w:val="009348E6"/>
    <w:rsid w:val="00934ADD"/>
    <w:rsid w:val="0093515C"/>
    <w:rsid w:val="009356D6"/>
    <w:rsid w:val="00935AC7"/>
    <w:rsid w:val="00935C92"/>
    <w:rsid w:val="0093610C"/>
    <w:rsid w:val="0093664D"/>
    <w:rsid w:val="0094015D"/>
    <w:rsid w:val="00941753"/>
    <w:rsid w:val="00942812"/>
    <w:rsid w:val="00942BE3"/>
    <w:rsid w:val="00943C5B"/>
    <w:rsid w:val="00944020"/>
    <w:rsid w:val="00944989"/>
    <w:rsid w:val="00945179"/>
    <w:rsid w:val="00945B81"/>
    <w:rsid w:val="00945DB4"/>
    <w:rsid w:val="00947588"/>
    <w:rsid w:val="009477DD"/>
    <w:rsid w:val="00947D2C"/>
    <w:rsid w:val="00947E99"/>
    <w:rsid w:val="00947F8D"/>
    <w:rsid w:val="009500F2"/>
    <w:rsid w:val="00951945"/>
    <w:rsid w:val="00951F36"/>
    <w:rsid w:val="009529FE"/>
    <w:rsid w:val="0095336E"/>
    <w:rsid w:val="00953761"/>
    <w:rsid w:val="009538D6"/>
    <w:rsid w:val="0095451A"/>
    <w:rsid w:val="00956DA1"/>
    <w:rsid w:val="00957DB0"/>
    <w:rsid w:val="00957F88"/>
    <w:rsid w:val="00961DCD"/>
    <w:rsid w:val="00961FF2"/>
    <w:rsid w:val="00963582"/>
    <w:rsid w:val="00963B4F"/>
    <w:rsid w:val="00964480"/>
    <w:rsid w:val="00964C5A"/>
    <w:rsid w:val="00965885"/>
    <w:rsid w:val="0096593B"/>
    <w:rsid w:val="00965EB1"/>
    <w:rsid w:val="009661CB"/>
    <w:rsid w:val="00966B0C"/>
    <w:rsid w:val="00966CC8"/>
    <w:rsid w:val="00967072"/>
    <w:rsid w:val="0096712D"/>
    <w:rsid w:val="009676AC"/>
    <w:rsid w:val="0096779C"/>
    <w:rsid w:val="00967B0E"/>
    <w:rsid w:val="00967D3A"/>
    <w:rsid w:val="00967F38"/>
    <w:rsid w:val="009717E0"/>
    <w:rsid w:val="00971817"/>
    <w:rsid w:val="00972ACF"/>
    <w:rsid w:val="009730C3"/>
    <w:rsid w:val="00973348"/>
    <w:rsid w:val="009740A9"/>
    <w:rsid w:val="00974832"/>
    <w:rsid w:val="00975B27"/>
    <w:rsid w:val="00976634"/>
    <w:rsid w:val="00977704"/>
    <w:rsid w:val="00980173"/>
    <w:rsid w:val="00980433"/>
    <w:rsid w:val="009834E1"/>
    <w:rsid w:val="00984863"/>
    <w:rsid w:val="00984F31"/>
    <w:rsid w:val="009867BD"/>
    <w:rsid w:val="00987186"/>
    <w:rsid w:val="0098792B"/>
    <w:rsid w:val="00990145"/>
    <w:rsid w:val="009909E4"/>
    <w:rsid w:val="00990C88"/>
    <w:rsid w:val="009914DA"/>
    <w:rsid w:val="00991B4C"/>
    <w:rsid w:val="009925D0"/>
    <w:rsid w:val="009927DF"/>
    <w:rsid w:val="00993D64"/>
    <w:rsid w:val="00996105"/>
    <w:rsid w:val="0099679A"/>
    <w:rsid w:val="00996F1A"/>
    <w:rsid w:val="009972F0"/>
    <w:rsid w:val="009A0635"/>
    <w:rsid w:val="009A173C"/>
    <w:rsid w:val="009A2F45"/>
    <w:rsid w:val="009A4FE1"/>
    <w:rsid w:val="009A5A24"/>
    <w:rsid w:val="009A67B0"/>
    <w:rsid w:val="009B032B"/>
    <w:rsid w:val="009B0F8F"/>
    <w:rsid w:val="009B1D54"/>
    <w:rsid w:val="009B344D"/>
    <w:rsid w:val="009B5840"/>
    <w:rsid w:val="009B7E5A"/>
    <w:rsid w:val="009C2801"/>
    <w:rsid w:val="009C343D"/>
    <w:rsid w:val="009C355B"/>
    <w:rsid w:val="009C387D"/>
    <w:rsid w:val="009C3DA1"/>
    <w:rsid w:val="009C3DF1"/>
    <w:rsid w:val="009C4DCC"/>
    <w:rsid w:val="009C5542"/>
    <w:rsid w:val="009C7CF0"/>
    <w:rsid w:val="009D2891"/>
    <w:rsid w:val="009D2A4E"/>
    <w:rsid w:val="009D2AC8"/>
    <w:rsid w:val="009D2E4B"/>
    <w:rsid w:val="009D3257"/>
    <w:rsid w:val="009D339A"/>
    <w:rsid w:val="009D3B3E"/>
    <w:rsid w:val="009D3D64"/>
    <w:rsid w:val="009D4151"/>
    <w:rsid w:val="009D436C"/>
    <w:rsid w:val="009D46F8"/>
    <w:rsid w:val="009D47C9"/>
    <w:rsid w:val="009D5AF2"/>
    <w:rsid w:val="009D5D7E"/>
    <w:rsid w:val="009D7102"/>
    <w:rsid w:val="009E0105"/>
    <w:rsid w:val="009E017E"/>
    <w:rsid w:val="009E0473"/>
    <w:rsid w:val="009E0F48"/>
    <w:rsid w:val="009E2BB6"/>
    <w:rsid w:val="009E4022"/>
    <w:rsid w:val="009E6299"/>
    <w:rsid w:val="009E695F"/>
    <w:rsid w:val="009E7873"/>
    <w:rsid w:val="009E7C20"/>
    <w:rsid w:val="009F0268"/>
    <w:rsid w:val="009F0383"/>
    <w:rsid w:val="009F060E"/>
    <w:rsid w:val="009F2294"/>
    <w:rsid w:val="009F23F0"/>
    <w:rsid w:val="009F5002"/>
    <w:rsid w:val="009F577C"/>
    <w:rsid w:val="009F6676"/>
    <w:rsid w:val="009F690B"/>
    <w:rsid w:val="009F6FB3"/>
    <w:rsid w:val="009F7D11"/>
    <w:rsid w:val="009F7DD8"/>
    <w:rsid w:val="00A00568"/>
    <w:rsid w:val="00A00C74"/>
    <w:rsid w:val="00A00F5A"/>
    <w:rsid w:val="00A0457C"/>
    <w:rsid w:val="00A050F7"/>
    <w:rsid w:val="00A05A72"/>
    <w:rsid w:val="00A067DC"/>
    <w:rsid w:val="00A06BC1"/>
    <w:rsid w:val="00A06FDC"/>
    <w:rsid w:val="00A12AAF"/>
    <w:rsid w:val="00A13777"/>
    <w:rsid w:val="00A1433E"/>
    <w:rsid w:val="00A14F29"/>
    <w:rsid w:val="00A1546D"/>
    <w:rsid w:val="00A173DE"/>
    <w:rsid w:val="00A205EA"/>
    <w:rsid w:val="00A22A6A"/>
    <w:rsid w:val="00A23A46"/>
    <w:rsid w:val="00A23C0C"/>
    <w:rsid w:val="00A23C25"/>
    <w:rsid w:val="00A23C79"/>
    <w:rsid w:val="00A24703"/>
    <w:rsid w:val="00A24C84"/>
    <w:rsid w:val="00A254AD"/>
    <w:rsid w:val="00A25994"/>
    <w:rsid w:val="00A2622B"/>
    <w:rsid w:val="00A3006D"/>
    <w:rsid w:val="00A306E5"/>
    <w:rsid w:val="00A30AD8"/>
    <w:rsid w:val="00A31C68"/>
    <w:rsid w:val="00A322C3"/>
    <w:rsid w:val="00A3254C"/>
    <w:rsid w:val="00A33693"/>
    <w:rsid w:val="00A343C8"/>
    <w:rsid w:val="00A34855"/>
    <w:rsid w:val="00A349EC"/>
    <w:rsid w:val="00A350A2"/>
    <w:rsid w:val="00A359C9"/>
    <w:rsid w:val="00A35BC3"/>
    <w:rsid w:val="00A35F2B"/>
    <w:rsid w:val="00A364F2"/>
    <w:rsid w:val="00A36CF9"/>
    <w:rsid w:val="00A377B5"/>
    <w:rsid w:val="00A40B55"/>
    <w:rsid w:val="00A41520"/>
    <w:rsid w:val="00A44FE9"/>
    <w:rsid w:val="00A45504"/>
    <w:rsid w:val="00A46B7B"/>
    <w:rsid w:val="00A46BF9"/>
    <w:rsid w:val="00A50607"/>
    <w:rsid w:val="00A50B84"/>
    <w:rsid w:val="00A50D2A"/>
    <w:rsid w:val="00A518A5"/>
    <w:rsid w:val="00A52920"/>
    <w:rsid w:val="00A53380"/>
    <w:rsid w:val="00A53751"/>
    <w:rsid w:val="00A5439F"/>
    <w:rsid w:val="00A55155"/>
    <w:rsid w:val="00A555A2"/>
    <w:rsid w:val="00A566AF"/>
    <w:rsid w:val="00A56C48"/>
    <w:rsid w:val="00A57864"/>
    <w:rsid w:val="00A6026D"/>
    <w:rsid w:val="00A60364"/>
    <w:rsid w:val="00A61070"/>
    <w:rsid w:val="00A612E8"/>
    <w:rsid w:val="00A61303"/>
    <w:rsid w:val="00A61562"/>
    <w:rsid w:val="00A618A3"/>
    <w:rsid w:val="00A619E3"/>
    <w:rsid w:val="00A61CD4"/>
    <w:rsid w:val="00A61EB7"/>
    <w:rsid w:val="00A62293"/>
    <w:rsid w:val="00A637E6"/>
    <w:rsid w:val="00A6527A"/>
    <w:rsid w:val="00A656AC"/>
    <w:rsid w:val="00A660E0"/>
    <w:rsid w:val="00A66278"/>
    <w:rsid w:val="00A66F02"/>
    <w:rsid w:val="00A66F11"/>
    <w:rsid w:val="00A67737"/>
    <w:rsid w:val="00A67E59"/>
    <w:rsid w:val="00A7039F"/>
    <w:rsid w:val="00A71E48"/>
    <w:rsid w:val="00A72581"/>
    <w:rsid w:val="00A72B58"/>
    <w:rsid w:val="00A7372A"/>
    <w:rsid w:val="00A73F1B"/>
    <w:rsid w:val="00A75E4E"/>
    <w:rsid w:val="00A764D0"/>
    <w:rsid w:val="00A76DCC"/>
    <w:rsid w:val="00A7709E"/>
    <w:rsid w:val="00A7713C"/>
    <w:rsid w:val="00A77B22"/>
    <w:rsid w:val="00A804DD"/>
    <w:rsid w:val="00A81361"/>
    <w:rsid w:val="00A81953"/>
    <w:rsid w:val="00A81CBC"/>
    <w:rsid w:val="00A821C4"/>
    <w:rsid w:val="00A82833"/>
    <w:rsid w:val="00A82C74"/>
    <w:rsid w:val="00A82D5D"/>
    <w:rsid w:val="00A82EBB"/>
    <w:rsid w:val="00A839EF"/>
    <w:rsid w:val="00A83F02"/>
    <w:rsid w:val="00A84DC4"/>
    <w:rsid w:val="00A8569C"/>
    <w:rsid w:val="00A8570F"/>
    <w:rsid w:val="00A85EAF"/>
    <w:rsid w:val="00A87D99"/>
    <w:rsid w:val="00A906A9"/>
    <w:rsid w:val="00A91822"/>
    <w:rsid w:val="00A91D11"/>
    <w:rsid w:val="00A926AE"/>
    <w:rsid w:val="00A926C9"/>
    <w:rsid w:val="00A927BF"/>
    <w:rsid w:val="00A936FD"/>
    <w:rsid w:val="00A93BC3"/>
    <w:rsid w:val="00A9451B"/>
    <w:rsid w:val="00A9466A"/>
    <w:rsid w:val="00A94A1C"/>
    <w:rsid w:val="00A94DEA"/>
    <w:rsid w:val="00A95C22"/>
    <w:rsid w:val="00A95C42"/>
    <w:rsid w:val="00A966AB"/>
    <w:rsid w:val="00A96F57"/>
    <w:rsid w:val="00AA0536"/>
    <w:rsid w:val="00AA1BCC"/>
    <w:rsid w:val="00AA2D00"/>
    <w:rsid w:val="00AA324C"/>
    <w:rsid w:val="00AA34E8"/>
    <w:rsid w:val="00AA40E2"/>
    <w:rsid w:val="00AA4569"/>
    <w:rsid w:val="00AA5C19"/>
    <w:rsid w:val="00AA6671"/>
    <w:rsid w:val="00AA66AC"/>
    <w:rsid w:val="00AA6843"/>
    <w:rsid w:val="00AA731B"/>
    <w:rsid w:val="00AA73FC"/>
    <w:rsid w:val="00AB1075"/>
    <w:rsid w:val="00AB1583"/>
    <w:rsid w:val="00AB19DB"/>
    <w:rsid w:val="00AB1EF4"/>
    <w:rsid w:val="00AB1F5C"/>
    <w:rsid w:val="00AB3BBB"/>
    <w:rsid w:val="00AB40BD"/>
    <w:rsid w:val="00AB57D0"/>
    <w:rsid w:val="00AB589D"/>
    <w:rsid w:val="00AB6083"/>
    <w:rsid w:val="00AB619D"/>
    <w:rsid w:val="00AC11DC"/>
    <w:rsid w:val="00AC1396"/>
    <w:rsid w:val="00AC14A5"/>
    <w:rsid w:val="00AC1BB7"/>
    <w:rsid w:val="00AC42BC"/>
    <w:rsid w:val="00AC4332"/>
    <w:rsid w:val="00AC47A7"/>
    <w:rsid w:val="00AC4BA7"/>
    <w:rsid w:val="00AC4DD7"/>
    <w:rsid w:val="00AC6173"/>
    <w:rsid w:val="00AC63A4"/>
    <w:rsid w:val="00AC6EBD"/>
    <w:rsid w:val="00AD0148"/>
    <w:rsid w:val="00AD0BBE"/>
    <w:rsid w:val="00AD157F"/>
    <w:rsid w:val="00AD2459"/>
    <w:rsid w:val="00AD29D3"/>
    <w:rsid w:val="00AD2F6F"/>
    <w:rsid w:val="00AD4209"/>
    <w:rsid w:val="00AD5068"/>
    <w:rsid w:val="00AD76D3"/>
    <w:rsid w:val="00AE0292"/>
    <w:rsid w:val="00AE045D"/>
    <w:rsid w:val="00AE04FB"/>
    <w:rsid w:val="00AE1437"/>
    <w:rsid w:val="00AE1CC0"/>
    <w:rsid w:val="00AE2CD8"/>
    <w:rsid w:val="00AE2D5E"/>
    <w:rsid w:val="00AE2DEC"/>
    <w:rsid w:val="00AE370F"/>
    <w:rsid w:val="00AE383D"/>
    <w:rsid w:val="00AE39D0"/>
    <w:rsid w:val="00AE3D2F"/>
    <w:rsid w:val="00AE569A"/>
    <w:rsid w:val="00AE6142"/>
    <w:rsid w:val="00AF099A"/>
    <w:rsid w:val="00AF1ED3"/>
    <w:rsid w:val="00AF20B5"/>
    <w:rsid w:val="00AF257F"/>
    <w:rsid w:val="00AF2A89"/>
    <w:rsid w:val="00AF2D39"/>
    <w:rsid w:val="00AF2DC7"/>
    <w:rsid w:val="00AF37FC"/>
    <w:rsid w:val="00AF38E9"/>
    <w:rsid w:val="00AF483D"/>
    <w:rsid w:val="00AF57C9"/>
    <w:rsid w:val="00AF651A"/>
    <w:rsid w:val="00AF6A7F"/>
    <w:rsid w:val="00AF6A88"/>
    <w:rsid w:val="00AF6CAE"/>
    <w:rsid w:val="00B0064E"/>
    <w:rsid w:val="00B00859"/>
    <w:rsid w:val="00B016F5"/>
    <w:rsid w:val="00B029F7"/>
    <w:rsid w:val="00B05F0E"/>
    <w:rsid w:val="00B05F44"/>
    <w:rsid w:val="00B063F3"/>
    <w:rsid w:val="00B066B1"/>
    <w:rsid w:val="00B069FE"/>
    <w:rsid w:val="00B0777D"/>
    <w:rsid w:val="00B1129A"/>
    <w:rsid w:val="00B11883"/>
    <w:rsid w:val="00B11C35"/>
    <w:rsid w:val="00B11DA3"/>
    <w:rsid w:val="00B12754"/>
    <w:rsid w:val="00B131B9"/>
    <w:rsid w:val="00B135FD"/>
    <w:rsid w:val="00B1411B"/>
    <w:rsid w:val="00B145AE"/>
    <w:rsid w:val="00B16E50"/>
    <w:rsid w:val="00B174FE"/>
    <w:rsid w:val="00B224A6"/>
    <w:rsid w:val="00B232F4"/>
    <w:rsid w:val="00B23464"/>
    <w:rsid w:val="00B23470"/>
    <w:rsid w:val="00B2366C"/>
    <w:rsid w:val="00B2503F"/>
    <w:rsid w:val="00B26560"/>
    <w:rsid w:val="00B26564"/>
    <w:rsid w:val="00B27852"/>
    <w:rsid w:val="00B30077"/>
    <w:rsid w:val="00B3090C"/>
    <w:rsid w:val="00B30AEE"/>
    <w:rsid w:val="00B3152A"/>
    <w:rsid w:val="00B323B0"/>
    <w:rsid w:val="00B32704"/>
    <w:rsid w:val="00B3393B"/>
    <w:rsid w:val="00B33D1A"/>
    <w:rsid w:val="00B344FA"/>
    <w:rsid w:val="00B3451E"/>
    <w:rsid w:val="00B3504D"/>
    <w:rsid w:val="00B355B9"/>
    <w:rsid w:val="00B357E0"/>
    <w:rsid w:val="00B3583A"/>
    <w:rsid w:val="00B37AE1"/>
    <w:rsid w:val="00B37DA4"/>
    <w:rsid w:val="00B40480"/>
    <w:rsid w:val="00B40F86"/>
    <w:rsid w:val="00B415AE"/>
    <w:rsid w:val="00B4283B"/>
    <w:rsid w:val="00B42C1B"/>
    <w:rsid w:val="00B45652"/>
    <w:rsid w:val="00B45C80"/>
    <w:rsid w:val="00B465D4"/>
    <w:rsid w:val="00B4676D"/>
    <w:rsid w:val="00B47628"/>
    <w:rsid w:val="00B50113"/>
    <w:rsid w:val="00B50DD7"/>
    <w:rsid w:val="00B5118B"/>
    <w:rsid w:val="00B5283E"/>
    <w:rsid w:val="00B533BD"/>
    <w:rsid w:val="00B54B21"/>
    <w:rsid w:val="00B55021"/>
    <w:rsid w:val="00B55C48"/>
    <w:rsid w:val="00B56BE4"/>
    <w:rsid w:val="00B60DDB"/>
    <w:rsid w:val="00B62B44"/>
    <w:rsid w:val="00B62BF5"/>
    <w:rsid w:val="00B63016"/>
    <w:rsid w:val="00B63281"/>
    <w:rsid w:val="00B64206"/>
    <w:rsid w:val="00B645E4"/>
    <w:rsid w:val="00B65329"/>
    <w:rsid w:val="00B67D78"/>
    <w:rsid w:val="00B704F3"/>
    <w:rsid w:val="00B73019"/>
    <w:rsid w:val="00B73217"/>
    <w:rsid w:val="00B73CFE"/>
    <w:rsid w:val="00B73ECA"/>
    <w:rsid w:val="00B73ED2"/>
    <w:rsid w:val="00B74278"/>
    <w:rsid w:val="00B74994"/>
    <w:rsid w:val="00B74E12"/>
    <w:rsid w:val="00B74EDA"/>
    <w:rsid w:val="00B75482"/>
    <w:rsid w:val="00B75B0C"/>
    <w:rsid w:val="00B76019"/>
    <w:rsid w:val="00B76CC6"/>
    <w:rsid w:val="00B76D02"/>
    <w:rsid w:val="00B77D95"/>
    <w:rsid w:val="00B80421"/>
    <w:rsid w:val="00B80C07"/>
    <w:rsid w:val="00B816F5"/>
    <w:rsid w:val="00B83836"/>
    <w:rsid w:val="00B838CB"/>
    <w:rsid w:val="00B841A2"/>
    <w:rsid w:val="00B84E26"/>
    <w:rsid w:val="00B85041"/>
    <w:rsid w:val="00B85FBA"/>
    <w:rsid w:val="00B87358"/>
    <w:rsid w:val="00B8735D"/>
    <w:rsid w:val="00B87B39"/>
    <w:rsid w:val="00B87E45"/>
    <w:rsid w:val="00B9245D"/>
    <w:rsid w:val="00B938D2"/>
    <w:rsid w:val="00B93990"/>
    <w:rsid w:val="00B9413E"/>
    <w:rsid w:val="00B94237"/>
    <w:rsid w:val="00B96497"/>
    <w:rsid w:val="00B96784"/>
    <w:rsid w:val="00B97D5F"/>
    <w:rsid w:val="00BA02A8"/>
    <w:rsid w:val="00BA244B"/>
    <w:rsid w:val="00BA318A"/>
    <w:rsid w:val="00BA53E7"/>
    <w:rsid w:val="00BA610F"/>
    <w:rsid w:val="00BA698F"/>
    <w:rsid w:val="00BA7956"/>
    <w:rsid w:val="00BA7C09"/>
    <w:rsid w:val="00BB06AA"/>
    <w:rsid w:val="00BB0C66"/>
    <w:rsid w:val="00BB0E45"/>
    <w:rsid w:val="00BB0F36"/>
    <w:rsid w:val="00BB11CB"/>
    <w:rsid w:val="00BB351D"/>
    <w:rsid w:val="00BB355B"/>
    <w:rsid w:val="00BB3721"/>
    <w:rsid w:val="00BB4F39"/>
    <w:rsid w:val="00BB50AC"/>
    <w:rsid w:val="00BB5C24"/>
    <w:rsid w:val="00BB6472"/>
    <w:rsid w:val="00BB6EDD"/>
    <w:rsid w:val="00BC0944"/>
    <w:rsid w:val="00BC1B5F"/>
    <w:rsid w:val="00BC2057"/>
    <w:rsid w:val="00BC2841"/>
    <w:rsid w:val="00BC2901"/>
    <w:rsid w:val="00BC34BE"/>
    <w:rsid w:val="00BC3901"/>
    <w:rsid w:val="00BC397C"/>
    <w:rsid w:val="00BC3B87"/>
    <w:rsid w:val="00BC40BB"/>
    <w:rsid w:val="00BC4115"/>
    <w:rsid w:val="00BC50BB"/>
    <w:rsid w:val="00BC5B44"/>
    <w:rsid w:val="00BD2928"/>
    <w:rsid w:val="00BD2992"/>
    <w:rsid w:val="00BD29BE"/>
    <w:rsid w:val="00BD32C1"/>
    <w:rsid w:val="00BD381D"/>
    <w:rsid w:val="00BD3A43"/>
    <w:rsid w:val="00BD403C"/>
    <w:rsid w:val="00BD4324"/>
    <w:rsid w:val="00BD4CDD"/>
    <w:rsid w:val="00BD5726"/>
    <w:rsid w:val="00BD6486"/>
    <w:rsid w:val="00BD7A28"/>
    <w:rsid w:val="00BE152E"/>
    <w:rsid w:val="00BE1C4A"/>
    <w:rsid w:val="00BE48A8"/>
    <w:rsid w:val="00BE5D8D"/>
    <w:rsid w:val="00BF007D"/>
    <w:rsid w:val="00BF157B"/>
    <w:rsid w:val="00BF1B3C"/>
    <w:rsid w:val="00BF1DE3"/>
    <w:rsid w:val="00BF2C6E"/>
    <w:rsid w:val="00BF2EB2"/>
    <w:rsid w:val="00BF3139"/>
    <w:rsid w:val="00BF35B4"/>
    <w:rsid w:val="00BF39F5"/>
    <w:rsid w:val="00BF55AD"/>
    <w:rsid w:val="00BF5C1C"/>
    <w:rsid w:val="00BF6D30"/>
    <w:rsid w:val="00C01165"/>
    <w:rsid w:val="00C01861"/>
    <w:rsid w:val="00C0382E"/>
    <w:rsid w:val="00C04353"/>
    <w:rsid w:val="00C10D73"/>
    <w:rsid w:val="00C11005"/>
    <w:rsid w:val="00C120CB"/>
    <w:rsid w:val="00C13801"/>
    <w:rsid w:val="00C15428"/>
    <w:rsid w:val="00C15A01"/>
    <w:rsid w:val="00C15C48"/>
    <w:rsid w:val="00C15F9B"/>
    <w:rsid w:val="00C1627A"/>
    <w:rsid w:val="00C16BDD"/>
    <w:rsid w:val="00C20FB8"/>
    <w:rsid w:val="00C2232A"/>
    <w:rsid w:val="00C246AD"/>
    <w:rsid w:val="00C24988"/>
    <w:rsid w:val="00C252DF"/>
    <w:rsid w:val="00C2548F"/>
    <w:rsid w:val="00C2593B"/>
    <w:rsid w:val="00C262FC"/>
    <w:rsid w:val="00C264D6"/>
    <w:rsid w:val="00C2653D"/>
    <w:rsid w:val="00C26B84"/>
    <w:rsid w:val="00C26F65"/>
    <w:rsid w:val="00C278AF"/>
    <w:rsid w:val="00C3249C"/>
    <w:rsid w:val="00C3298B"/>
    <w:rsid w:val="00C33998"/>
    <w:rsid w:val="00C355AC"/>
    <w:rsid w:val="00C35F84"/>
    <w:rsid w:val="00C36981"/>
    <w:rsid w:val="00C373E3"/>
    <w:rsid w:val="00C37CD7"/>
    <w:rsid w:val="00C40C64"/>
    <w:rsid w:val="00C41415"/>
    <w:rsid w:val="00C42316"/>
    <w:rsid w:val="00C429DD"/>
    <w:rsid w:val="00C42E38"/>
    <w:rsid w:val="00C446E5"/>
    <w:rsid w:val="00C44E5B"/>
    <w:rsid w:val="00C44F47"/>
    <w:rsid w:val="00C45D0D"/>
    <w:rsid w:val="00C45F80"/>
    <w:rsid w:val="00C46A3A"/>
    <w:rsid w:val="00C471C3"/>
    <w:rsid w:val="00C50DB0"/>
    <w:rsid w:val="00C52613"/>
    <w:rsid w:val="00C5271A"/>
    <w:rsid w:val="00C527CA"/>
    <w:rsid w:val="00C5446E"/>
    <w:rsid w:val="00C5450C"/>
    <w:rsid w:val="00C5543C"/>
    <w:rsid w:val="00C56433"/>
    <w:rsid w:val="00C613A1"/>
    <w:rsid w:val="00C6313F"/>
    <w:rsid w:val="00C64147"/>
    <w:rsid w:val="00C64447"/>
    <w:rsid w:val="00C644E9"/>
    <w:rsid w:val="00C65420"/>
    <w:rsid w:val="00C668E6"/>
    <w:rsid w:val="00C67DF1"/>
    <w:rsid w:val="00C7123B"/>
    <w:rsid w:val="00C71353"/>
    <w:rsid w:val="00C72948"/>
    <w:rsid w:val="00C73432"/>
    <w:rsid w:val="00C738FB"/>
    <w:rsid w:val="00C73E43"/>
    <w:rsid w:val="00C73FAF"/>
    <w:rsid w:val="00C741A9"/>
    <w:rsid w:val="00C74762"/>
    <w:rsid w:val="00C75560"/>
    <w:rsid w:val="00C7566A"/>
    <w:rsid w:val="00C76351"/>
    <w:rsid w:val="00C763D5"/>
    <w:rsid w:val="00C7793C"/>
    <w:rsid w:val="00C807FB"/>
    <w:rsid w:val="00C819A8"/>
    <w:rsid w:val="00C82CD2"/>
    <w:rsid w:val="00C8345C"/>
    <w:rsid w:val="00C8642E"/>
    <w:rsid w:val="00C864DD"/>
    <w:rsid w:val="00C864FA"/>
    <w:rsid w:val="00C8708D"/>
    <w:rsid w:val="00C8715E"/>
    <w:rsid w:val="00C90A96"/>
    <w:rsid w:val="00C922CA"/>
    <w:rsid w:val="00C925B0"/>
    <w:rsid w:val="00C92D59"/>
    <w:rsid w:val="00C92F3A"/>
    <w:rsid w:val="00C93A49"/>
    <w:rsid w:val="00C93F45"/>
    <w:rsid w:val="00C94DC7"/>
    <w:rsid w:val="00C951C2"/>
    <w:rsid w:val="00C97A26"/>
    <w:rsid w:val="00C97E79"/>
    <w:rsid w:val="00CA1A0A"/>
    <w:rsid w:val="00CA1A9D"/>
    <w:rsid w:val="00CA23B7"/>
    <w:rsid w:val="00CA25E4"/>
    <w:rsid w:val="00CA36E4"/>
    <w:rsid w:val="00CA4376"/>
    <w:rsid w:val="00CA5466"/>
    <w:rsid w:val="00CA5EE1"/>
    <w:rsid w:val="00CA5F7C"/>
    <w:rsid w:val="00CA724A"/>
    <w:rsid w:val="00CA75C9"/>
    <w:rsid w:val="00CA7726"/>
    <w:rsid w:val="00CA7C4D"/>
    <w:rsid w:val="00CA7EFE"/>
    <w:rsid w:val="00CB30AA"/>
    <w:rsid w:val="00CB3259"/>
    <w:rsid w:val="00CB539A"/>
    <w:rsid w:val="00CB5874"/>
    <w:rsid w:val="00CB5CBC"/>
    <w:rsid w:val="00CB7124"/>
    <w:rsid w:val="00CC0068"/>
    <w:rsid w:val="00CC02C2"/>
    <w:rsid w:val="00CC11FA"/>
    <w:rsid w:val="00CC15EF"/>
    <w:rsid w:val="00CC1E50"/>
    <w:rsid w:val="00CC242F"/>
    <w:rsid w:val="00CC2988"/>
    <w:rsid w:val="00CC36DA"/>
    <w:rsid w:val="00CC3FE3"/>
    <w:rsid w:val="00CC5017"/>
    <w:rsid w:val="00CC5431"/>
    <w:rsid w:val="00CC6A51"/>
    <w:rsid w:val="00CC6E1F"/>
    <w:rsid w:val="00CD0007"/>
    <w:rsid w:val="00CD08BA"/>
    <w:rsid w:val="00CD0AD2"/>
    <w:rsid w:val="00CD2C02"/>
    <w:rsid w:val="00CD30A0"/>
    <w:rsid w:val="00CD3391"/>
    <w:rsid w:val="00CD435D"/>
    <w:rsid w:val="00CD45EB"/>
    <w:rsid w:val="00CD4A60"/>
    <w:rsid w:val="00CD6122"/>
    <w:rsid w:val="00CD6DA7"/>
    <w:rsid w:val="00CD76F2"/>
    <w:rsid w:val="00CE085A"/>
    <w:rsid w:val="00CE09F2"/>
    <w:rsid w:val="00CE16C3"/>
    <w:rsid w:val="00CE30D3"/>
    <w:rsid w:val="00CE3265"/>
    <w:rsid w:val="00CE37C2"/>
    <w:rsid w:val="00CE4266"/>
    <w:rsid w:val="00CE4466"/>
    <w:rsid w:val="00CE48B5"/>
    <w:rsid w:val="00CE5934"/>
    <w:rsid w:val="00CE5D02"/>
    <w:rsid w:val="00CE6DF8"/>
    <w:rsid w:val="00CE7CA0"/>
    <w:rsid w:val="00CF0B3A"/>
    <w:rsid w:val="00CF1221"/>
    <w:rsid w:val="00CF19F9"/>
    <w:rsid w:val="00CF245A"/>
    <w:rsid w:val="00CF30A0"/>
    <w:rsid w:val="00CF3A65"/>
    <w:rsid w:val="00CF3BDD"/>
    <w:rsid w:val="00CF453D"/>
    <w:rsid w:val="00CF46FC"/>
    <w:rsid w:val="00CF49AA"/>
    <w:rsid w:val="00D003AE"/>
    <w:rsid w:val="00D008E2"/>
    <w:rsid w:val="00D00A55"/>
    <w:rsid w:val="00D01DD3"/>
    <w:rsid w:val="00D028D4"/>
    <w:rsid w:val="00D02A7F"/>
    <w:rsid w:val="00D03071"/>
    <w:rsid w:val="00D0323C"/>
    <w:rsid w:val="00D0363A"/>
    <w:rsid w:val="00D039FF"/>
    <w:rsid w:val="00D049C1"/>
    <w:rsid w:val="00D05767"/>
    <w:rsid w:val="00D06317"/>
    <w:rsid w:val="00D069C0"/>
    <w:rsid w:val="00D06F5B"/>
    <w:rsid w:val="00D1106E"/>
    <w:rsid w:val="00D11805"/>
    <w:rsid w:val="00D11B21"/>
    <w:rsid w:val="00D11B56"/>
    <w:rsid w:val="00D11B91"/>
    <w:rsid w:val="00D11C4D"/>
    <w:rsid w:val="00D12808"/>
    <w:rsid w:val="00D12D98"/>
    <w:rsid w:val="00D143C9"/>
    <w:rsid w:val="00D158DF"/>
    <w:rsid w:val="00D15D42"/>
    <w:rsid w:val="00D16137"/>
    <w:rsid w:val="00D161C1"/>
    <w:rsid w:val="00D165B1"/>
    <w:rsid w:val="00D1683B"/>
    <w:rsid w:val="00D1778F"/>
    <w:rsid w:val="00D17DCA"/>
    <w:rsid w:val="00D2000F"/>
    <w:rsid w:val="00D2023D"/>
    <w:rsid w:val="00D20B8F"/>
    <w:rsid w:val="00D20C16"/>
    <w:rsid w:val="00D211E0"/>
    <w:rsid w:val="00D21717"/>
    <w:rsid w:val="00D22D16"/>
    <w:rsid w:val="00D236D9"/>
    <w:rsid w:val="00D23E95"/>
    <w:rsid w:val="00D24679"/>
    <w:rsid w:val="00D25A95"/>
    <w:rsid w:val="00D2600C"/>
    <w:rsid w:val="00D26FD8"/>
    <w:rsid w:val="00D27679"/>
    <w:rsid w:val="00D27C13"/>
    <w:rsid w:val="00D27F67"/>
    <w:rsid w:val="00D3023B"/>
    <w:rsid w:val="00D31B54"/>
    <w:rsid w:val="00D32124"/>
    <w:rsid w:val="00D323D6"/>
    <w:rsid w:val="00D32BB2"/>
    <w:rsid w:val="00D32C29"/>
    <w:rsid w:val="00D341E6"/>
    <w:rsid w:val="00D34624"/>
    <w:rsid w:val="00D36448"/>
    <w:rsid w:val="00D36C49"/>
    <w:rsid w:val="00D36E0D"/>
    <w:rsid w:val="00D36EAD"/>
    <w:rsid w:val="00D37479"/>
    <w:rsid w:val="00D37F8F"/>
    <w:rsid w:val="00D4114D"/>
    <w:rsid w:val="00D415C0"/>
    <w:rsid w:val="00D41B9E"/>
    <w:rsid w:val="00D42A94"/>
    <w:rsid w:val="00D42BA9"/>
    <w:rsid w:val="00D42D5C"/>
    <w:rsid w:val="00D42F67"/>
    <w:rsid w:val="00D432F7"/>
    <w:rsid w:val="00D437C5"/>
    <w:rsid w:val="00D43B44"/>
    <w:rsid w:val="00D43EFA"/>
    <w:rsid w:val="00D454EC"/>
    <w:rsid w:val="00D46156"/>
    <w:rsid w:val="00D46CA1"/>
    <w:rsid w:val="00D47902"/>
    <w:rsid w:val="00D50394"/>
    <w:rsid w:val="00D50A9D"/>
    <w:rsid w:val="00D511CC"/>
    <w:rsid w:val="00D52719"/>
    <w:rsid w:val="00D5329E"/>
    <w:rsid w:val="00D544E9"/>
    <w:rsid w:val="00D545F2"/>
    <w:rsid w:val="00D54F94"/>
    <w:rsid w:val="00D55C22"/>
    <w:rsid w:val="00D57675"/>
    <w:rsid w:val="00D57D32"/>
    <w:rsid w:val="00D60CBD"/>
    <w:rsid w:val="00D6192A"/>
    <w:rsid w:val="00D625A4"/>
    <w:rsid w:val="00D62664"/>
    <w:rsid w:val="00D626FE"/>
    <w:rsid w:val="00D64936"/>
    <w:rsid w:val="00D650AD"/>
    <w:rsid w:val="00D650C2"/>
    <w:rsid w:val="00D65639"/>
    <w:rsid w:val="00D668FE"/>
    <w:rsid w:val="00D66B8D"/>
    <w:rsid w:val="00D66D5B"/>
    <w:rsid w:val="00D67BA3"/>
    <w:rsid w:val="00D67D9A"/>
    <w:rsid w:val="00D71AA9"/>
    <w:rsid w:val="00D7214A"/>
    <w:rsid w:val="00D726D5"/>
    <w:rsid w:val="00D74867"/>
    <w:rsid w:val="00D74EDC"/>
    <w:rsid w:val="00D76214"/>
    <w:rsid w:val="00D763F3"/>
    <w:rsid w:val="00D76D53"/>
    <w:rsid w:val="00D77205"/>
    <w:rsid w:val="00D7756C"/>
    <w:rsid w:val="00D801C1"/>
    <w:rsid w:val="00D81CBD"/>
    <w:rsid w:val="00D82D73"/>
    <w:rsid w:val="00D84EAA"/>
    <w:rsid w:val="00D8507F"/>
    <w:rsid w:val="00D86922"/>
    <w:rsid w:val="00D86F75"/>
    <w:rsid w:val="00D87039"/>
    <w:rsid w:val="00D90EC1"/>
    <w:rsid w:val="00D914FC"/>
    <w:rsid w:val="00D91905"/>
    <w:rsid w:val="00D92E0E"/>
    <w:rsid w:val="00D93893"/>
    <w:rsid w:val="00D94849"/>
    <w:rsid w:val="00D95569"/>
    <w:rsid w:val="00D961F2"/>
    <w:rsid w:val="00D964B1"/>
    <w:rsid w:val="00D97292"/>
    <w:rsid w:val="00DA01E1"/>
    <w:rsid w:val="00DA0212"/>
    <w:rsid w:val="00DA1A06"/>
    <w:rsid w:val="00DA20EC"/>
    <w:rsid w:val="00DA2487"/>
    <w:rsid w:val="00DA4C3A"/>
    <w:rsid w:val="00DA4D3D"/>
    <w:rsid w:val="00DA4D74"/>
    <w:rsid w:val="00DA4E67"/>
    <w:rsid w:val="00DA5638"/>
    <w:rsid w:val="00DA70AA"/>
    <w:rsid w:val="00DA76B4"/>
    <w:rsid w:val="00DB02BA"/>
    <w:rsid w:val="00DB05E3"/>
    <w:rsid w:val="00DB0DF9"/>
    <w:rsid w:val="00DB0E73"/>
    <w:rsid w:val="00DB1086"/>
    <w:rsid w:val="00DB1972"/>
    <w:rsid w:val="00DB25B0"/>
    <w:rsid w:val="00DB39DD"/>
    <w:rsid w:val="00DB496B"/>
    <w:rsid w:val="00DB4BCF"/>
    <w:rsid w:val="00DB5914"/>
    <w:rsid w:val="00DB5C49"/>
    <w:rsid w:val="00DB664E"/>
    <w:rsid w:val="00DB6676"/>
    <w:rsid w:val="00DB7019"/>
    <w:rsid w:val="00DC3845"/>
    <w:rsid w:val="00DC39A8"/>
    <w:rsid w:val="00DC4413"/>
    <w:rsid w:val="00DC46F5"/>
    <w:rsid w:val="00DD246A"/>
    <w:rsid w:val="00DD281D"/>
    <w:rsid w:val="00DD28E8"/>
    <w:rsid w:val="00DD4D12"/>
    <w:rsid w:val="00DD4DAB"/>
    <w:rsid w:val="00DD5D8C"/>
    <w:rsid w:val="00DD5FCC"/>
    <w:rsid w:val="00DD65FA"/>
    <w:rsid w:val="00DE0359"/>
    <w:rsid w:val="00DE102F"/>
    <w:rsid w:val="00DE1307"/>
    <w:rsid w:val="00DE169F"/>
    <w:rsid w:val="00DE1E7C"/>
    <w:rsid w:val="00DE2699"/>
    <w:rsid w:val="00DE56E1"/>
    <w:rsid w:val="00DE74C3"/>
    <w:rsid w:val="00DE7607"/>
    <w:rsid w:val="00DE77F0"/>
    <w:rsid w:val="00DE7DBD"/>
    <w:rsid w:val="00DF01A9"/>
    <w:rsid w:val="00DF0A87"/>
    <w:rsid w:val="00DF1845"/>
    <w:rsid w:val="00DF18ED"/>
    <w:rsid w:val="00DF1CF4"/>
    <w:rsid w:val="00DF23CA"/>
    <w:rsid w:val="00DF258D"/>
    <w:rsid w:val="00DF2CC4"/>
    <w:rsid w:val="00DF2EF7"/>
    <w:rsid w:val="00DF341C"/>
    <w:rsid w:val="00DF3877"/>
    <w:rsid w:val="00DF38F0"/>
    <w:rsid w:val="00DF3A05"/>
    <w:rsid w:val="00DF3ADD"/>
    <w:rsid w:val="00DF45C5"/>
    <w:rsid w:val="00DF4D35"/>
    <w:rsid w:val="00DF4E64"/>
    <w:rsid w:val="00DF51B9"/>
    <w:rsid w:val="00DF6066"/>
    <w:rsid w:val="00DF72AD"/>
    <w:rsid w:val="00E001DD"/>
    <w:rsid w:val="00E00288"/>
    <w:rsid w:val="00E0117D"/>
    <w:rsid w:val="00E020F6"/>
    <w:rsid w:val="00E024A6"/>
    <w:rsid w:val="00E0289A"/>
    <w:rsid w:val="00E02C50"/>
    <w:rsid w:val="00E05202"/>
    <w:rsid w:val="00E054FE"/>
    <w:rsid w:val="00E05BAD"/>
    <w:rsid w:val="00E06D46"/>
    <w:rsid w:val="00E0744F"/>
    <w:rsid w:val="00E1069E"/>
    <w:rsid w:val="00E11E73"/>
    <w:rsid w:val="00E12B59"/>
    <w:rsid w:val="00E13A79"/>
    <w:rsid w:val="00E13BD4"/>
    <w:rsid w:val="00E144E7"/>
    <w:rsid w:val="00E15A4E"/>
    <w:rsid w:val="00E15D06"/>
    <w:rsid w:val="00E173EF"/>
    <w:rsid w:val="00E21516"/>
    <w:rsid w:val="00E2279B"/>
    <w:rsid w:val="00E22837"/>
    <w:rsid w:val="00E23D62"/>
    <w:rsid w:val="00E23F3C"/>
    <w:rsid w:val="00E24083"/>
    <w:rsid w:val="00E25D41"/>
    <w:rsid w:val="00E26045"/>
    <w:rsid w:val="00E26538"/>
    <w:rsid w:val="00E26A4A"/>
    <w:rsid w:val="00E26A4F"/>
    <w:rsid w:val="00E26F01"/>
    <w:rsid w:val="00E27564"/>
    <w:rsid w:val="00E27AE0"/>
    <w:rsid w:val="00E27F79"/>
    <w:rsid w:val="00E3004E"/>
    <w:rsid w:val="00E32B9B"/>
    <w:rsid w:val="00E33719"/>
    <w:rsid w:val="00E33BAD"/>
    <w:rsid w:val="00E33E4F"/>
    <w:rsid w:val="00E352A9"/>
    <w:rsid w:val="00E35B22"/>
    <w:rsid w:val="00E3612C"/>
    <w:rsid w:val="00E36EB8"/>
    <w:rsid w:val="00E37623"/>
    <w:rsid w:val="00E37BB7"/>
    <w:rsid w:val="00E406BA"/>
    <w:rsid w:val="00E411A7"/>
    <w:rsid w:val="00E4169F"/>
    <w:rsid w:val="00E419FF"/>
    <w:rsid w:val="00E41DCA"/>
    <w:rsid w:val="00E43F2A"/>
    <w:rsid w:val="00E44DA5"/>
    <w:rsid w:val="00E45E6B"/>
    <w:rsid w:val="00E45E97"/>
    <w:rsid w:val="00E45F7F"/>
    <w:rsid w:val="00E46867"/>
    <w:rsid w:val="00E50769"/>
    <w:rsid w:val="00E51692"/>
    <w:rsid w:val="00E5251C"/>
    <w:rsid w:val="00E530F3"/>
    <w:rsid w:val="00E53834"/>
    <w:rsid w:val="00E54210"/>
    <w:rsid w:val="00E54832"/>
    <w:rsid w:val="00E552B7"/>
    <w:rsid w:val="00E5570D"/>
    <w:rsid w:val="00E5633B"/>
    <w:rsid w:val="00E61196"/>
    <w:rsid w:val="00E615DF"/>
    <w:rsid w:val="00E61C95"/>
    <w:rsid w:val="00E62142"/>
    <w:rsid w:val="00E62601"/>
    <w:rsid w:val="00E63D47"/>
    <w:rsid w:val="00E63FDD"/>
    <w:rsid w:val="00E6423B"/>
    <w:rsid w:val="00E65A32"/>
    <w:rsid w:val="00E660A5"/>
    <w:rsid w:val="00E66EE6"/>
    <w:rsid w:val="00E67341"/>
    <w:rsid w:val="00E677BA"/>
    <w:rsid w:val="00E70062"/>
    <w:rsid w:val="00E703ED"/>
    <w:rsid w:val="00E709C4"/>
    <w:rsid w:val="00E711C8"/>
    <w:rsid w:val="00E711D8"/>
    <w:rsid w:val="00E7124F"/>
    <w:rsid w:val="00E71807"/>
    <w:rsid w:val="00E728BB"/>
    <w:rsid w:val="00E72CA9"/>
    <w:rsid w:val="00E72CB3"/>
    <w:rsid w:val="00E731E1"/>
    <w:rsid w:val="00E73F50"/>
    <w:rsid w:val="00E74677"/>
    <w:rsid w:val="00E747E4"/>
    <w:rsid w:val="00E74DE4"/>
    <w:rsid w:val="00E75382"/>
    <w:rsid w:val="00E77006"/>
    <w:rsid w:val="00E77014"/>
    <w:rsid w:val="00E77546"/>
    <w:rsid w:val="00E80693"/>
    <w:rsid w:val="00E80AB8"/>
    <w:rsid w:val="00E80B23"/>
    <w:rsid w:val="00E82052"/>
    <w:rsid w:val="00E8220C"/>
    <w:rsid w:val="00E82E3D"/>
    <w:rsid w:val="00E858B1"/>
    <w:rsid w:val="00E85ED8"/>
    <w:rsid w:val="00E868F1"/>
    <w:rsid w:val="00E86986"/>
    <w:rsid w:val="00E86A08"/>
    <w:rsid w:val="00E86DB5"/>
    <w:rsid w:val="00E87CBC"/>
    <w:rsid w:val="00E9037B"/>
    <w:rsid w:val="00E912B4"/>
    <w:rsid w:val="00E9135A"/>
    <w:rsid w:val="00E9153E"/>
    <w:rsid w:val="00E92240"/>
    <w:rsid w:val="00E92492"/>
    <w:rsid w:val="00E924CE"/>
    <w:rsid w:val="00E92850"/>
    <w:rsid w:val="00E928F7"/>
    <w:rsid w:val="00E930E4"/>
    <w:rsid w:val="00E95144"/>
    <w:rsid w:val="00E95BB0"/>
    <w:rsid w:val="00E95F86"/>
    <w:rsid w:val="00E96587"/>
    <w:rsid w:val="00E96766"/>
    <w:rsid w:val="00E96B8F"/>
    <w:rsid w:val="00E973AA"/>
    <w:rsid w:val="00EA0D4E"/>
    <w:rsid w:val="00EA361A"/>
    <w:rsid w:val="00EA36DD"/>
    <w:rsid w:val="00EA45B7"/>
    <w:rsid w:val="00EA53B3"/>
    <w:rsid w:val="00EA59AF"/>
    <w:rsid w:val="00EA5A1F"/>
    <w:rsid w:val="00EA5B6A"/>
    <w:rsid w:val="00EA5BF7"/>
    <w:rsid w:val="00EA5BFA"/>
    <w:rsid w:val="00EA5FB3"/>
    <w:rsid w:val="00EB0BF6"/>
    <w:rsid w:val="00EB0E05"/>
    <w:rsid w:val="00EB0E49"/>
    <w:rsid w:val="00EB2155"/>
    <w:rsid w:val="00EB30F6"/>
    <w:rsid w:val="00EB3FF3"/>
    <w:rsid w:val="00EB4D1E"/>
    <w:rsid w:val="00EB57A7"/>
    <w:rsid w:val="00EB5AEC"/>
    <w:rsid w:val="00EC0A17"/>
    <w:rsid w:val="00EC0CD2"/>
    <w:rsid w:val="00EC2ABB"/>
    <w:rsid w:val="00EC2C2E"/>
    <w:rsid w:val="00EC3169"/>
    <w:rsid w:val="00EC4DC6"/>
    <w:rsid w:val="00EC58EB"/>
    <w:rsid w:val="00EC5A3E"/>
    <w:rsid w:val="00EC5C09"/>
    <w:rsid w:val="00ED0268"/>
    <w:rsid w:val="00ED16BF"/>
    <w:rsid w:val="00ED1F9E"/>
    <w:rsid w:val="00ED2E00"/>
    <w:rsid w:val="00ED3660"/>
    <w:rsid w:val="00ED617B"/>
    <w:rsid w:val="00ED627C"/>
    <w:rsid w:val="00ED65D5"/>
    <w:rsid w:val="00ED6C7A"/>
    <w:rsid w:val="00EE02AC"/>
    <w:rsid w:val="00EE0385"/>
    <w:rsid w:val="00EE04F6"/>
    <w:rsid w:val="00EE118C"/>
    <w:rsid w:val="00EE2841"/>
    <w:rsid w:val="00EE2E6A"/>
    <w:rsid w:val="00EE32EC"/>
    <w:rsid w:val="00EE457F"/>
    <w:rsid w:val="00EE48E9"/>
    <w:rsid w:val="00EE49E1"/>
    <w:rsid w:val="00EE4E80"/>
    <w:rsid w:val="00EE5AFF"/>
    <w:rsid w:val="00EE6A4B"/>
    <w:rsid w:val="00EE77B4"/>
    <w:rsid w:val="00EE7815"/>
    <w:rsid w:val="00EE78AD"/>
    <w:rsid w:val="00EE7D3B"/>
    <w:rsid w:val="00EF04CA"/>
    <w:rsid w:val="00EF08A5"/>
    <w:rsid w:val="00EF0C89"/>
    <w:rsid w:val="00EF2B39"/>
    <w:rsid w:val="00EF312F"/>
    <w:rsid w:val="00EF3C7B"/>
    <w:rsid w:val="00EF570E"/>
    <w:rsid w:val="00EF5C74"/>
    <w:rsid w:val="00EF6095"/>
    <w:rsid w:val="00EF647C"/>
    <w:rsid w:val="00EF650A"/>
    <w:rsid w:val="00EF6AC4"/>
    <w:rsid w:val="00EF7C04"/>
    <w:rsid w:val="00EF7E6D"/>
    <w:rsid w:val="00F01400"/>
    <w:rsid w:val="00F02CCE"/>
    <w:rsid w:val="00F02DE7"/>
    <w:rsid w:val="00F036FC"/>
    <w:rsid w:val="00F05D96"/>
    <w:rsid w:val="00F06619"/>
    <w:rsid w:val="00F069EE"/>
    <w:rsid w:val="00F07A6F"/>
    <w:rsid w:val="00F07AB4"/>
    <w:rsid w:val="00F1008B"/>
    <w:rsid w:val="00F10310"/>
    <w:rsid w:val="00F10457"/>
    <w:rsid w:val="00F1211A"/>
    <w:rsid w:val="00F12E2A"/>
    <w:rsid w:val="00F1456E"/>
    <w:rsid w:val="00F1496B"/>
    <w:rsid w:val="00F159E3"/>
    <w:rsid w:val="00F15BE9"/>
    <w:rsid w:val="00F16084"/>
    <w:rsid w:val="00F16491"/>
    <w:rsid w:val="00F16940"/>
    <w:rsid w:val="00F1720F"/>
    <w:rsid w:val="00F17C8E"/>
    <w:rsid w:val="00F20A10"/>
    <w:rsid w:val="00F21470"/>
    <w:rsid w:val="00F2159C"/>
    <w:rsid w:val="00F21E75"/>
    <w:rsid w:val="00F22E53"/>
    <w:rsid w:val="00F25740"/>
    <w:rsid w:val="00F27E81"/>
    <w:rsid w:val="00F30876"/>
    <w:rsid w:val="00F31BE3"/>
    <w:rsid w:val="00F32C2B"/>
    <w:rsid w:val="00F32F9C"/>
    <w:rsid w:val="00F34093"/>
    <w:rsid w:val="00F342DC"/>
    <w:rsid w:val="00F3489B"/>
    <w:rsid w:val="00F34C4C"/>
    <w:rsid w:val="00F35FF9"/>
    <w:rsid w:val="00F36919"/>
    <w:rsid w:val="00F376E8"/>
    <w:rsid w:val="00F37786"/>
    <w:rsid w:val="00F407D3"/>
    <w:rsid w:val="00F40C2D"/>
    <w:rsid w:val="00F41D0E"/>
    <w:rsid w:val="00F41E99"/>
    <w:rsid w:val="00F42A0D"/>
    <w:rsid w:val="00F4325B"/>
    <w:rsid w:val="00F4375C"/>
    <w:rsid w:val="00F44A10"/>
    <w:rsid w:val="00F45B1A"/>
    <w:rsid w:val="00F50043"/>
    <w:rsid w:val="00F51D33"/>
    <w:rsid w:val="00F533D2"/>
    <w:rsid w:val="00F54596"/>
    <w:rsid w:val="00F5563C"/>
    <w:rsid w:val="00F5629A"/>
    <w:rsid w:val="00F56B55"/>
    <w:rsid w:val="00F573E6"/>
    <w:rsid w:val="00F57AAB"/>
    <w:rsid w:val="00F6173C"/>
    <w:rsid w:val="00F61CB6"/>
    <w:rsid w:val="00F628ED"/>
    <w:rsid w:val="00F62A17"/>
    <w:rsid w:val="00F62C4B"/>
    <w:rsid w:val="00F63175"/>
    <w:rsid w:val="00F63BDB"/>
    <w:rsid w:val="00F648D3"/>
    <w:rsid w:val="00F65071"/>
    <w:rsid w:val="00F67890"/>
    <w:rsid w:val="00F678C9"/>
    <w:rsid w:val="00F702E8"/>
    <w:rsid w:val="00F70905"/>
    <w:rsid w:val="00F71084"/>
    <w:rsid w:val="00F716F1"/>
    <w:rsid w:val="00F71EAE"/>
    <w:rsid w:val="00F72291"/>
    <w:rsid w:val="00F72878"/>
    <w:rsid w:val="00F728E1"/>
    <w:rsid w:val="00F7319E"/>
    <w:rsid w:val="00F7348F"/>
    <w:rsid w:val="00F74101"/>
    <w:rsid w:val="00F742D0"/>
    <w:rsid w:val="00F746B0"/>
    <w:rsid w:val="00F75708"/>
    <w:rsid w:val="00F75989"/>
    <w:rsid w:val="00F7665A"/>
    <w:rsid w:val="00F77ABE"/>
    <w:rsid w:val="00F80001"/>
    <w:rsid w:val="00F80EB0"/>
    <w:rsid w:val="00F80F76"/>
    <w:rsid w:val="00F82A75"/>
    <w:rsid w:val="00F855BD"/>
    <w:rsid w:val="00F86044"/>
    <w:rsid w:val="00F865EE"/>
    <w:rsid w:val="00F866BD"/>
    <w:rsid w:val="00F87E4E"/>
    <w:rsid w:val="00F90B45"/>
    <w:rsid w:val="00F91AD9"/>
    <w:rsid w:val="00F91D5B"/>
    <w:rsid w:val="00F92221"/>
    <w:rsid w:val="00F92790"/>
    <w:rsid w:val="00F94F44"/>
    <w:rsid w:val="00F955CB"/>
    <w:rsid w:val="00F957CC"/>
    <w:rsid w:val="00F95E96"/>
    <w:rsid w:val="00F96661"/>
    <w:rsid w:val="00F967DE"/>
    <w:rsid w:val="00F96FFA"/>
    <w:rsid w:val="00FA24A1"/>
    <w:rsid w:val="00FA33AC"/>
    <w:rsid w:val="00FA4515"/>
    <w:rsid w:val="00FA52E8"/>
    <w:rsid w:val="00FA5E15"/>
    <w:rsid w:val="00FA746A"/>
    <w:rsid w:val="00FA7B4D"/>
    <w:rsid w:val="00FA7F66"/>
    <w:rsid w:val="00FB01FF"/>
    <w:rsid w:val="00FB09A9"/>
    <w:rsid w:val="00FB322C"/>
    <w:rsid w:val="00FB439B"/>
    <w:rsid w:val="00FB5471"/>
    <w:rsid w:val="00FB6056"/>
    <w:rsid w:val="00FB70D3"/>
    <w:rsid w:val="00FB71A5"/>
    <w:rsid w:val="00FC0F0D"/>
    <w:rsid w:val="00FC1445"/>
    <w:rsid w:val="00FC1950"/>
    <w:rsid w:val="00FC19EA"/>
    <w:rsid w:val="00FC1FFC"/>
    <w:rsid w:val="00FC2647"/>
    <w:rsid w:val="00FC4472"/>
    <w:rsid w:val="00FC44BE"/>
    <w:rsid w:val="00FC5957"/>
    <w:rsid w:val="00FC5964"/>
    <w:rsid w:val="00FC6B04"/>
    <w:rsid w:val="00FC6BF6"/>
    <w:rsid w:val="00FC6CC0"/>
    <w:rsid w:val="00FC707F"/>
    <w:rsid w:val="00FC79F9"/>
    <w:rsid w:val="00FC7B46"/>
    <w:rsid w:val="00FD0771"/>
    <w:rsid w:val="00FD15CF"/>
    <w:rsid w:val="00FD22BE"/>
    <w:rsid w:val="00FD3DE0"/>
    <w:rsid w:val="00FD3F00"/>
    <w:rsid w:val="00FD4008"/>
    <w:rsid w:val="00FD41B8"/>
    <w:rsid w:val="00FD4451"/>
    <w:rsid w:val="00FD4DBE"/>
    <w:rsid w:val="00FD504F"/>
    <w:rsid w:val="00FD54F0"/>
    <w:rsid w:val="00FD603E"/>
    <w:rsid w:val="00FD64BF"/>
    <w:rsid w:val="00FD666A"/>
    <w:rsid w:val="00FD6B77"/>
    <w:rsid w:val="00FE077C"/>
    <w:rsid w:val="00FE088E"/>
    <w:rsid w:val="00FE127F"/>
    <w:rsid w:val="00FE147F"/>
    <w:rsid w:val="00FE2046"/>
    <w:rsid w:val="00FE2C23"/>
    <w:rsid w:val="00FE2D76"/>
    <w:rsid w:val="00FE4550"/>
    <w:rsid w:val="00FE4941"/>
    <w:rsid w:val="00FE6818"/>
    <w:rsid w:val="00FE706B"/>
    <w:rsid w:val="00FE70CC"/>
    <w:rsid w:val="00FE7358"/>
    <w:rsid w:val="00FF063F"/>
    <w:rsid w:val="00FF1E1E"/>
    <w:rsid w:val="00FF2628"/>
    <w:rsid w:val="00FF2857"/>
    <w:rsid w:val="00FF28D7"/>
    <w:rsid w:val="00FF3AC2"/>
    <w:rsid w:val="00FF4633"/>
    <w:rsid w:val="00FF4DAE"/>
    <w:rsid w:val="00FF58F7"/>
    <w:rsid w:val="00FF6D06"/>
    <w:rsid w:val="00FF73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68">
      <o:colormru v:ext="edit" colors="#eee,#ebebeb"/>
    </o:shapedefaults>
    <o:shapelayout v:ext="edit">
      <o:idmap v:ext="edit" data="1"/>
    </o:shapelayout>
  </w:shapeDefaults>
  <w:decimalSymbol w:val=","/>
  <w:listSeparator w:val=";"/>
  <w14:docId w14:val="0D4D6B7C"/>
  <w15:docId w15:val="{1AD3ED06-F6DA-4D64-B1DB-D0C0E5A40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iPriority="99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668FE"/>
    <w:pPr>
      <w:spacing w:before="100"/>
      <w:ind w:firstLine="567"/>
      <w:jc w:val="both"/>
    </w:pPr>
    <w:rPr>
      <w:rFonts w:asciiTheme="minorHAnsi" w:hAnsiTheme="minorHAnsi"/>
      <w:sz w:val="24"/>
      <w:lang w:val="es-ES_tradnl" w:eastAsia="en-US"/>
    </w:rPr>
  </w:style>
  <w:style w:type="paragraph" w:styleId="Ttulo1">
    <w:name w:val="heading 1"/>
    <w:aliases w:val="TÍTULO PORTADA,Heading,H1"/>
    <w:basedOn w:val="Normal"/>
    <w:next w:val="Normal"/>
    <w:qFormat/>
    <w:rsid w:val="00CC5017"/>
    <w:pPr>
      <w:keepNext/>
      <w:numPr>
        <w:numId w:val="1"/>
      </w:numPr>
      <w:pBdr>
        <w:bottom w:val="single" w:sz="18" w:space="1" w:color="000080"/>
      </w:pBdr>
      <w:spacing w:before="480" w:after="240"/>
      <w:jc w:val="right"/>
      <w:outlineLvl w:val="0"/>
    </w:pPr>
    <w:rPr>
      <w:b/>
      <w:color w:val="000080"/>
      <w:kern w:val="28"/>
      <w:sz w:val="40"/>
    </w:rPr>
  </w:style>
  <w:style w:type="paragraph" w:styleId="Ttulo2">
    <w:name w:val="heading 2"/>
    <w:aliases w:val="TÍTULO NIVEL 1,H2,h2,Section,heading 2,l2,level 2 heading,2,Lev 2,Header 2,ITT t2,PA Major Section,Livello 2,R2,H21,Heading 2 Hidden,2 headline,h,Head 2,2nd level,I2,Section Title,List level 2,1.1,2m,Level 2 Head,- heading 2,1,kop 14/b,body"/>
    <w:basedOn w:val="Normal"/>
    <w:next w:val="Normal"/>
    <w:autoRedefine/>
    <w:qFormat/>
    <w:rsid w:val="00C2232A"/>
    <w:pPr>
      <w:keepNext/>
      <w:numPr>
        <w:ilvl w:val="1"/>
        <w:numId w:val="1"/>
      </w:numPr>
      <w:pBdr>
        <w:top w:val="single" w:sz="12" w:space="1" w:color="000080"/>
      </w:pBdr>
      <w:shd w:val="pct25" w:color="auto" w:fill="auto"/>
      <w:tabs>
        <w:tab w:val="clear" w:pos="3270"/>
      </w:tabs>
      <w:spacing w:before="400" w:after="400" w:line="276" w:lineRule="auto"/>
      <w:ind w:left="567"/>
      <w:outlineLvl w:val="1"/>
    </w:pPr>
    <w:rPr>
      <w:b/>
      <w:color w:val="000080"/>
      <w:sz w:val="36"/>
      <w:lang w:val="es-ES"/>
    </w:rPr>
  </w:style>
  <w:style w:type="paragraph" w:styleId="Ttulo3">
    <w:name w:val="heading 3"/>
    <w:aliases w:val="TÍTULO NIVEL 2,l3,H3,ASAPHeading 3,Level 1 - 1,titulo 3,(Appendix Nbr),Heading 31,TextProp,3,PARA3,Para3,PA Minor Section,H3&lt;------------------,H31,H32,h3,Level 3 Head,Estilo 3,3heading,level3,heading 3,min3,Numbered - 3,Propo"/>
    <w:basedOn w:val="Normal"/>
    <w:next w:val="Normal"/>
    <w:qFormat/>
    <w:rsid w:val="00887F66"/>
    <w:pPr>
      <w:keepNext/>
      <w:numPr>
        <w:ilvl w:val="2"/>
        <w:numId w:val="1"/>
      </w:numPr>
      <w:spacing w:before="300" w:after="300"/>
      <w:outlineLvl w:val="2"/>
    </w:pPr>
    <w:rPr>
      <w:b/>
      <w:color w:val="000080"/>
      <w:sz w:val="32"/>
    </w:rPr>
  </w:style>
  <w:style w:type="paragraph" w:styleId="Ttulo4">
    <w:name w:val="heading 4"/>
    <w:aliases w:val="TÍTULO NIVEL 3,Level 2 - a,(Small Appendix),h4,4,H4,ASAP Heading,4heading,PA Micro Section,Bullet 1,Propos,PA Micro ..."/>
    <w:basedOn w:val="Normal"/>
    <w:next w:val="Normal"/>
    <w:qFormat/>
    <w:rsid w:val="00887F66"/>
    <w:pPr>
      <w:keepNext/>
      <w:numPr>
        <w:ilvl w:val="3"/>
        <w:numId w:val="1"/>
      </w:numPr>
      <w:spacing w:before="200" w:after="200"/>
      <w:outlineLvl w:val="3"/>
    </w:pPr>
    <w:rPr>
      <w:b/>
      <w:color w:val="000080"/>
      <w:sz w:val="28"/>
    </w:rPr>
  </w:style>
  <w:style w:type="paragraph" w:styleId="Ttulo5">
    <w:name w:val="heading 5"/>
    <w:aliases w:val="TÍTULO NIVEL 4,Level 3 - i,Body Text (R),Schedule A to X"/>
    <w:basedOn w:val="Normal"/>
    <w:next w:val="Normal"/>
    <w:autoRedefine/>
    <w:qFormat/>
    <w:rsid w:val="00787186"/>
    <w:pPr>
      <w:numPr>
        <w:ilvl w:val="4"/>
        <w:numId w:val="1"/>
      </w:numPr>
      <w:spacing w:before="240" w:after="240"/>
      <w:outlineLvl w:val="4"/>
    </w:pPr>
    <w:rPr>
      <w:b/>
      <w:color w:val="000080"/>
      <w:sz w:val="26"/>
    </w:rPr>
  </w:style>
  <w:style w:type="paragraph" w:styleId="Ttulo6">
    <w:name w:val="heading 6"/>
    <w:aliases w:val="TÍTULO NIVEL 5,Heading 6  Appendix Y &amp; Z"/>
    <w:basedOn w:val="Normal"/>
    <w:next w:val="Normal"/>
    <w:autoRedefine/>
    <w:qFormat/>
    <w:rsid w:val="001E066E"/>
    <w:pPr>
      <w:spacing w:before="200" w:after="200"/>
      <w:ind w:firstLine="0"/>
      <w:outlineLvl w:val="5"/>
    </w:pPr>
    <w:rPr>
      <w:b/>
      <w:color w:val="000080"/>
      <w:sz w:val="28"/>
    </w:rPr>
  </w:style>
  <w:style w:type="paragraph" w:styleId="Ttulo7">
    <w:name w:val="heading 7"/>
    <w:aliases w:val="ASAPHeading 7,Legal Level 1.1.,Level 1.1"/>
    <w:basedOn w:val="Normal"/>
    <w:next w:val="Normal"/>
    <w:autoRedefine/>
    <w:qFormat/>
    <w:rsid w:val="008F4698"/>
    <w:pPr>
      <w:numPr>
        <w:ilvl w:val="6"/>
        <w:numId w:val="1"/>
      </w:numPr>
      <w:outlineLvl w:val="6"/>
    </w:pPr>
    <w:rPr>
      <w:b/>
    </w:rPr>
  </w:style>
  <w:style w:type="paragraph" w:styleId="Ttulo8">
    <w:name w:val="heading 8"/>
    <w:aliases w:val="Legal Level 1.1.1.,Level 1.1.1"/>
    <w:basedOn w:val="Normal"/>
    <w:next w:val="Normal"/>
    <w:autoRedefine/>
    <w:qFormat/>
    <w:rsid w:val="008F4698"/>
    <w:pPr>
      <w:numPr>
        <w:ilvl w:val="7"/>
        <w:numId w:val="1"/>
      </w:numPr>
      <w:outlineLvl w:val="7"/>
    </w:pPr>
    <w:rPr>
      <w:b/>
    </w:rPr>
  </w:style>
  <w:style w:type="paragraph" w:styleId="Ttulo9">
    <w:name w:val="heading 9"/>
    <w:aliases w:val="Legal Level 1.1.1.1.,Level (a),Titre 10"/>
    <w:basedOn w:val="Normal"/>
    <w:next w:val="Normal"/>
    <w:autoRedefine/>
    <w:qFormat/>
    <w:rsid w:val="008F4698"/>
    <w:pPr>
      <w:numPr>
        <w:ilvl w:val="8"/>
        <w:numId w:val="1"/>
      </w:numPr>
      <w:outlineLvl w:val="8"/>
    </w:pPr>
    <w:rPr>
      <w:b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rsid w:val="008F4698"/>
    <w:pPr>
      <w:tabs>
        <w:tab w:val="center" w:pos="4252"/>
        <w:tab w:val="right" w:pos="8504"/>
      </w:tabs>
    </w:pPr>
  </w:style>
  <w:style w:type="paragraph" w:styleId="Descripcin">
    <w:name w:val="caption"/>
    <w:basedOn w:val="Normal"/>
    <w:next w:val="Normal"/>
    <w:qFormat/>
    <w:rsid w:val="008F4698"/>
    <w:pPr>
      <w:spacing w:after="120" w:line="288" w:lineRule="auto"/>
      <w:jc w:val="center"/>
    </w:pPr>
    <w:rPr>
      <w:rFonts w:ascii="Times New Roman" w:hAnsi="Times New Roman"/>
      <w:i/>
      <w:sz w:val="18"/>
      <w:lang w:val="es-ES"/>
    </w:rPr>
  </w:style>
  <w:style w:type="paragraph" w:styleId="Piedepgina">
    <w:name w:val="footer"/>
    <w:basedOn w:val="Normal"/>
    <w:link w:val="PiedepginaCar"/>
    <w:autoRedefine/>
    <w:uiPriority w:val="99"/>
    <w:rsid w:val="00252483"/>
    <w:pPr>
      <w:widowControl w:val="0"/>
      <w:tabs>
        <w:tab w:val="left" w:pos="0"/>
        <w:tab w:val="center" w:pos="4253"/>
        <w:tab w:val="right" w:pos="8505"/>
      </w:tabs>
      <w:spacing w:before="0"/>
      <w:ind w:left="-70"/>
      <w:jc w:val="right"/>
    </w:pPr>
    <w:rPr>
      <w:color w:val="000080"/>
      <w:sz w:val="16"/>
    </w:rPr>
  </w:style>
  <w:style w:type="character" w:styleId="Nmerodepgina">
    <w:name w:val="page number"/>
    <w:basedOn w:val="Fuentedeprrafopredeter"/>
    <w:rsid w:val="008F4698"/>
  </w:style>
  <w:style w:type="paragraph" w:styleId="TDC1">
    <w:name w:val="toc 1"/>
    <w:basedOn w:val="Normal"/>
    <w:next w:val="Normal"/>
    <w:autoRedefine/>
    <w:uiPriority w:val="39"/>
    <w:qFormat/>
    <w:rsid w:val="00CD30A0"/>
    <w:pPr>
      <w:spacing w:before="120" w:after="120"/>
      <w:jc w:val="left"/>
    </w:pPr>
    <w:rPr>
      <w:rFonts w:ascii="Calibri" w:hAnsi="Calibri"/>
      <w:b/>
      <w:bCs/>
      <w:caps/>
      <w:sz w:val="20"/>
    </w:rPr>
  </w:style>
  <w:style w:type="paragraph" w:styleId="Firma">
    <w:name w:val="Signature"/>
    <w:basedOn w:val="Normal"/>
    <w:rsid w:val="008F4698"/>
    <w:pPr>
      <w:ind w:left="4253"/>
      <w:jc w:val="right"/>
    </w:pPr>
    <w:rPr>
      <w:sz w:val="16"/>
    </w:rPr>
  </w:style>
  <w:style w:type="character" w:customStyle="1" w:styleId="CdigoFuenteenlnea">
    <w:name w:val="Código Fuente en línea"/>
    <w:rsid w:val="008F4698"/>
    <w:rPr>
      <w:rFonts w:ascii="Courier New" w:hAnsi="Courier New"/>
      <w:noProof/>
    </w:rPr>
  </w:style>
  <w:style w:type="paragraph" w:styleId="TDC2">
    <w:name w:val="toc 2"/>
    <w:basedOn w:val="Normal"/>
    <w:next w:val="Normal"/>
    <w:autoRedefine/>
    <w:uiPriority w:val="39"/>
    <w:qFormat/>
    <w:rsid w:val="002F37AD"/>
    <w:pPr>
      <w:spacing w:before="0"/>
      <w:ind w:firstLine="0"/>
      <w:jc w:val="left"/>
    </w:pPr>
    <w:rPr>
      <w:b/>
    </w:rPr>
  </w:style>
  <w:style w:type="paragraph" w:customStyle="1" w:styleId="CdigoFuente">
    <w:name w:val="Código Fuente"/>
    <w:basedOn w:val="Normal"/>
    <w:rsid w:val="008F4698"/>
    <w:pPr>
      <w:shd w:val="pct10" w:color="auto" w:fill="auto"/>
      <w:spacing w:before="0"/>
    </w:pPr>
    <w:rPr>
      <w:rFonts w:ascii="Courier New" w:hAnsi="Courier New"/>
      <w:noProof/>
      <w:sz w:val="16"/>
    </w:rPr>
  </w:style>
  <w:style w:type="paragraph" w:styleId="TDC3">
    <w:name w:val="toc 3"/>
    <w:basedOn w:val="TDC2"/>
    <w:next w:val="Normal"/>
    <w:autoRedefine/>
    <w:uiPriority w:val="39"/>
    <w:qFormat/>
    <w:rsid w:val="002F37AD"/>
    <w:pPr>
      <w:ind w:firstLine="680"/>
    </w:pPr>
    <w:rPr>
      <w:b w:val="0"/>
      <w:iCs/>
      <w:sz w:val="20"/>
    </w:rPr>
  </w:style>
  <w:style w:type="paragraph" w:styleId="TDC4">
    <w:name w:val="toc 4"/>
    <w:basedOn w:val="Normal"/>
    <w:next w:val="Normal"/>
    <w:autoRedefine/>
    <w:uiPriority w:val="39"/>
    <w:rsid w:val="002F37AD"/>
    <w:pPr>
      <w:spacing w:before="0"/>
      <w:ind w:left="660"/>
      <w:jc w:val="left"/>
    </w:pPr>
    <w:rPr>
      <w:sz w:val="20"/>
      <w:szCs w:val="18"/>
    </w:rPr>
  </w:style>
  <w:style w:type="paragraph" w:styleId="TDC5">
    <w:name w:val="toc 5"/>
    <w:basedOn w:val="Normal"/>
    <w:next w:val="Normal"/>
    <w:autoRedefine/>
    <w:uiPriority w:val="39"/>
    <w:rsid w:val="002F37AD"/>
    <w:pPr>
      <w:spacing w:before="0"/>
      <w:ind w:left="880"/>
      <w:jc w:val="left"/>
    </w:pPr>
    <w:rPr>
      <w:sz w:val="20"/>
      <w:szCs w:val="18"/>
    </w:rPr>
  </w:style>
  <w:style w:type="paragraph" w:styleId="TDC6">
    <w:name w:val="toc 6"/>
    <w:basedOn w:val="Normal"/>
    <w:next w:val="Normal"/>
    <w:uiPriority w:val="39"/>
    <w:rsid w:val="002F37AD"/>
    <w:pPr>
      <w:spacing w:before="0"/>
      <w:ind w:left="1100"/>
      <w:jc w:val="left"/>
    </w:pPr>
    <w:rPr>
      <w:sz w:val="20"/>
      <w:szCs w:val="18"/>
    </w:rPr>
  </w:style>
  <w:style w:type="paragraph" w:styleId="TDC7">
    <w:name w:val="toc 7"/>
    <w:basedOn w:val="Normal"/>
    <w:next w:val="Normal"/>
    <w:uiPriority w:val="39"/>
    <w:rsid w:val="008F4698"/>
    <w:pPr>
      <w:spacing w:before="0"/>
      <w:ind w:left="1320"/>
      <w:jc w:val="left"/>
    </w:pPr>
    <w:rPr>
      <w:rFonts w:ascii="Calibri" w:hAnsi="Calibri"/>
      <w:sz w:val="18"/>
      <w:szCs w:val="18"/>
    </w:rPr>
  </w:style>
  <w:style w:type="paragraph" w:styleId="TDC8">
    <w:name w:val="toc 8"/>
    <w:basedOn w:val="Normal"/>
    <w:next w:val="Normal"/>
    <w:uiPriority w:val="39"/>
    <w:rsid w:val="008F4698"/>
    <w:pPr>
      <w:spacing w:before="0"/>
      <w:ind w:left="1540"/>
      <w:jc w:val="left"/>
    </w:pPr>
    <w:rPr>
      <w:rFonts w:ascii="Calibri" w:hAnsi="Calibri"/>
      <w:sz w:val="18"/>
      <w:szCs w:val="18"/>
    </w:rPr>
  </w:style>
  <w:style w:type="paragraph" w:styleId="TDC9">
    <w:name w:val="toc 9"/>
    <w:basedOn w:val="Normal"/>
    <w:next w:val="Normal"/>
    <w:uiPriority w:val="39"/>
    <w:rsid w:val="008F4698"/>
    <w:pPr>
      <w:spacing w:before="0"/>
      <w:ind w:left="1760"/>
      <w:jc w:val="left"/>
    </w:pPr>
    <w:rPr>
      <w:rFonts w:ascii="Calibri" w:hAnsi="Calibri"/>
      <w:sz w:val="18"/>
      <w:szCs w:val="18"/>
    </w:rPr>
  </w:style>
  <w:style w:type="character" w:styleId="Hipervnculo">
    <w:name w:val="Hyperlink"/>
    <w:uiPriority w:val="99"/>
    <w:rsid w:val="00CD30A0"/>
    <w:rPr>
      <w:rFonts w:ascii="Arial" w:hAnsi="Arial"/>
      <w:bCs/>
      <w:noProof/>
      <w:color w:val="000000"/>
      <w:sz w:val="20"/>
      <w:szCs w:val="32"/>
    </w:rPr>
  </w:style>
  <w:style w:type="paragraph" w:customStyle="1" w:styleId="Ttulondice">
    <w:name w:val="Título Índice"/>
    <w:next w:val="Normal"/>
    <w:autoRedefine/>
    <w:rsid w:val="008F4698"/>
    <w:pPr>
      <w:pageBreakBefore/>
      <w:pBdr>
        <w:top w:val="single" w:sz="12" w:space="1" w:color="000080"/>
      </w:pBdr>
      <w:shd w:val="pct25" w:color="auto" w:fill="auto"/>
    </w:pPr>
    <w:rPr>
      <w:rFonts w:ascii="Arial" w:hAnsi="Arial"/>
      <w:b/>
      <w:color w:val="000080"/>
      <w:sz w:val="32"/>
    </w:rPr>
  </w:style>
  <w:style w:type="character" w:styleId="Hipervnculovisitado">
    <w:name w:val="FollowedHyperlink"/>
    <w:rsid w:val="008F4698"/>
    <w:rPr>
      <w:color w:val="000000"/>
      <w:u w:val="none"/>
    </w:rPr>
  </w:style>
  <w:style w:type="paragraph" w:customStyle="1" w:styleId="Preformatted">
    <w:name w:val="Preformatted"/>
    <w:basedOn w:val="Normal"/>
    <w:rsid w:val="008F4698"/>
    <w:pPr>
      <w:tabs>
        <w:tab w:val="left" w:pos="0"/>
        <w:tab w:val="left" w:pos="959"/>
        <w:tab w:val="left" w:pos="1918"/>
        <w:tab w:val="left" w:pos="2877"/>
        <w:tab w:val="left" w:pos="3836"/>
        <w:tab w:val="left" w:pos="4795"/>
        <w:tab w:val="left" w:pos="5754"/>
        <w:tab w:val="left" w:pos="6713"/>
        <w:tab w:val="left" w:pos="7672"/>
        <w:tab w:val="left" w:pos="8631"/>
        <w:tab w:val="left" w:pos="9590"/>
      </w:tabs>
      <w:spacing w:before="0"/>
      <w:jc w:val="left"/>
    </w:pPr>
    <w:rPr>
      <w:rFonts w:ascii="Courier New" w:hAnsi="Courier New"/>
      <w:snapToGrid w:val="0"/>
      <w:lang w:val="es-ES" w:eastAsia="es-ES"/>
    </w:rPr>
  </w:style>
  <w:style w:type="paragraph" w:styleId="Tabladeilustraciones">
    <w:name w:val="table of figures"/>
    <w:basedOn w:val="Normal"/>
    <w:next w:val="Normal"/>
    <w:semiHidden/>
    <w:rsid w:val="008F4698"/>
    <w:pPr>
      <w:ind w:left="400" w:hanging="400"/>
    </w:pPr>
  </w:style>
  <w:style w:type="paragraph" w:styleId="Sangra2detindependiente">
    <w:name w:val="Body Text Indent 2"/>
    <w:basedOn w:val="Normal"/>
    <w:rsid w:val="008F4698"/>
  </w:style>
  <w:style w:type="character" w:styleId="Refdenotaalpie">
    <w:name w:val="footnote reference"/>
    <w:semiHidden/>
    <w:rsid w:val="008F4698"/>
    <w:rPr>
      <w:vertAlign w:val="superscript"/>
    </w:rPr>
  </w:style>
  <w:style w:type="paragraph" w:styleId="Textonotapie">
    <w:name w:val="footnote text"/>
    <w:basedOn w:val="Normal"/>
    <w:link w:val="TextonotapieCar"/>
    <w:semiHidden/>
    <w:rsid w:val="008F4698"/>
    <w:pPr>
      <w:spacing w:before="80" w:after="80"/>
      <w:ind w:left="284" w:hanging="284"/>
    </w:pPr>
    <w:rPr>
      <w:rFonts w:ascii="Times New Roman" w:hAnsi="Times New Roman"/>
      <w:sz w:val="18"/>
      <w:lang w:val="es-ES"/>
    </w:rPr>
  </w:style>
  <w:style w:type="character" w:styleId="Refdecomentario">
    <w:name w:val="annotation reference"/>
    <w:semiHidden/>
    <w:rsid w:val="008F4698"/>
    <w:rPr>
      <w:sz w:val="16"/>
    </w:rPr>
  </w:style>
  <w:style w:type="paragraph" w:customStyle="1" w:styleId="Comentario">
    <w:name w:val="Comentario"/>
    <w:basedOn w:val="Normal"/>
    <w:next w:val="Normal"/>
    <w:autoRedefine/>
    <w:rsid w:val="008F4698"/>
    <w:pPr>
      <w:ind w:left="562"/>
    </w:pPr>
    <w:rPr>
      <w:vanish/>
      <w:color w:val="FF0000"/>
    </w:rPr>
  </w:style>
  <w:style w:type="paragraph" w:styleId="Textocomentario">
    <w:name w:val="annotation text"/>
    <w:basedOn w:val="Normal"/>
    <w:link w:val="TextocomentarioCar"/>
    <w:semiHidden/>
    <w:rsid w:val="008F4698"/>
  </w:style>
  <w:style w:type="paragraph" w:styleId="Sangradetextonormal">
    <w:name w:val="Body Text Indent"/>
    <w:basedOn w:val="Normal"/>
    <w:link w:val="SangradetextonormalCar"/>
    <w:rsid w:val="008F4698"/>
    <w:pPr>
      <w:ind w:left="1418"/>
    </w:pPr>
    <w:rPr>
      <w:lang w:val="es-ES"/>
    </w:rPr>
  </w:style>
  <w:style w:type="paragraph" w:customStyle="1" w:styleId="Anexo1">
    <w:name w:val="Anexo 1"/>
    <w:basedOn w:val="Normal"/>
    <w:next w:val="Normal"/>
    <w:rsid w:val="008F4698"/>
    <w:pPr>
      <w:keepNext/>
      <w:keepLines/>
      <w:pageBreakBefore/>
      <w:numPr>
        <w:numId w:val="2"/>
      </w:numPr>
      <w:pBdr>
        <w:bottom w:val="single" w:sz="6" w:space="1" w:color="auto"/>
      </w:pBdr>
      <w:spacing w:before="240" w:after="480"/>
      <w:outlineLvl w:val="0"/>
    </w:pPr>
    <w:rPr>
      <w:b/>
      <w:color w:val="0000FF"/>
      <w:sz w:val="36"/>
    </w:rPr>
  </w:style>
  <w:style w:type="paragraph" w:customStyle="1" w:styleId="Anexo2">
    <w:name w:val="Anexo 2"/>
    <w:basedOn w:val="Anexo1"/>
    <w:next w:val="Normal"/>
    <w:rsid w:val="008F4698"/>
    <w:pPr>
      <w:pageBreakBefore w:val="0"/>
      <w:numPr>
        <w:ilvl w:val="1"/>
      </w:numPr>
      <w:pBdr>
        <w:bottom w:val="none" w:sz="0" w:space="0" w:color="auto"/>
      </w:pBdr>
      <w:tabs>
        <w:tab w:val="clear" w:pos="1701"/>
        <w:tab w:val="num" w:pos="360"/>
      </w:tabs>
      <w:ind w:left="360" w:hanging="360"/>
    </w:pPr>
    <w:rPr>
      <w:sz w:val="28"/>
    </w:rPr>
  </w:style>
  <w:style w:type="paragraph" w:customStyle="1" w:styleId="Puntos">
    <w:name w:val="Puntos"/>
    <w:basedOn w:val="Normal"/>
    <w:autoRedefine/>
    <w:rsid w:val="008F4698"/>
    <w:pPr>
      <w:numPr>
        <w:numId w:val="3"/>
      </w:numPr>
      <w:tabs>
        <w:tab w:val="clear" w:pos="360"/>
      </w:tabs>
      <w:spacing w:before="240"/>
      <w:ind w:left="1440"/>
    </w:pPr>
    <w:rPr>
      <w:snapToGrid w:val="0"/>
    </w:rPr>
  </w:style>
  <w:style w:type="paragraph" w:customStyle="1" w:styleId="Puntos2">
    <w:name w:val="Puntos 2"/>
    <w:basedOn w:val="Puntos"/>
    <w:rsid w:val="008F4698"/>
    <w:pPr>
      <w:numPr>
        <w:numId w:val="4"/>
      </w:numPr>
      <w:tabs>
        <w:tab w:val="clear" w:pos="360"/>
        <w:tab w:val="num" w:pos="1980"/>
        <w:tab w:val="num" w:pos="2061"/>
      </w:tabs>
      <w:ind w:left="1980"/>
    </w:pPr>
  </w:style>
  <w:style w:type="paragraph" w:customStyle="1" w:styleId="Puntos3">
    <w:name w:val="Puntos 3"/>
    <w:basedOn w:val="Puntos2"/>
    <w:rsid w:val="008F4698"/>
    <w:pPr>
      <w:numPr>
        <w:numId w:val="5"/>
      </w:numPr>
      <w:tabs>
        <w:tab w:val="clear" w:pos="360"/>
        <w:tab w:val="num" w:pos="2597"/>
        <w:tab w:val="num" w:pos="2781"/>
      </w:tabs>
      <w:ind w:left="2597"/>
    </w:pPr>
  </w:style>
  <w:style w:type="paragraph" w:customStyle="1" w:styleId="WfxFaxNum">
    <w:name w:val="WfxFaxNum"/>
    <w:basedOn w:val="Normal"/>
    <w:rsid w:val="008F4698"/>
    <w:pPr>
      <w:overflowPunct w:val="0"/>
      <w:autoSpaceDE w:val="0"/>
      <w:autoSpaceDN w:val="0"/>
      <w:adjustRightInd w:val="0"/>
      <w:spacing w:before="0"/>
      <w:textAlignment w:val="baseline"/>
    </w:pPr>
    <w:rPr>
      <w:lang w:val="es-ES"/>
    </w:rPr>
  </w:style>
  <w:style w:type="paragraph" w:styleId="Textoindependiente3">
    <w:name w:val="Body Text 3"/>
    <w:basedOn w:val="Normal"/>
    <w:rsid w:val="008F4698"/>
    <w:pPr>
      <w:spacing w:before="240"/>
      <w:jc w:val="center"/>
    </w:pPr>
    <w:rPr>
      <w:sz w:val="16"/>
    </w:rPr>
  </w:style>
  <w:style w:type="paragraph" w:customStyle="1" w:styleId="ConceptodelGlosario">
    <w:name w:val="Concepto del Glosario"/>
    <w:basedOn w:val="Normal"/>
    <w:rsid w:val="008F4698"/>
    <w:pPr>
      <w:spacing w:before="240"/>
      <w:ind w:left="1134"/>
    </w:pPr>
    <w:rPr>
      <w:b/>
      <w:color w:val="0000FF"/>
      <w:lang w:val="es-ES"/>
    </w:rPr>
  </w:style>
  <w:style w:type="paragraph" w:styleId="Sangra3detindependiente">
    <w:name w:val="Body Text Indent 3"/>
    <w:basedOn w:val="Normal"/>
    <w:rsid w:val="008F4698"/>
    <w:pPr>
      <w:ind w:left="851"/>
    </w:pPr>
  </w:style>
  <w:style w:type="paragraph" w:styleId="Textodeglobo">
    <w:name w:val="Balloon Text"/>
    <w:basedOn w:val="Normal"/>
    <w:semiHidden/>
    <w:rsid w:val="00B05F0E"/>
    <w:rPr>
      <w:rFonts w:ascii="Tahoma" w:hAnsi="Tahoma" w:cs="Tahoma"/>
      <w:sz w:val="16"/>
      <w:szCs w:val="16"/>
    </w:rPr>
  </w:style>
  <w:style w:type="character" w:customStyle="1" w:styleId="eacep1">
    <w:name w:val="eacep1"/>
    <w:rsid w:val="00731D20"/>
    <w:rPr>
      <w:color w:val="000000"/>
    </w:rPr>
  </w:style>
  <w:style w:type="character" w:customStyle="1" w:styleId="eabrv1">
    <w:name w:val="eabrv1"/>
    <w:rsid w:val="00731D20"/>
    <w:rPr>
      <w:color w:val="0000FF"/>
    </w:rPr>
  </w:style>
  <w:style w:type="character" w:customStyle="1" w:styleId="PiedepginaCar">
    <w:name w:val="Pie de página Car"/>
    <w:link w:val="Piedepgina"/>
    <w:uiPriority w:val="99"/>
    <w:locked/>
    <w:rsid w:val="00252483"/>
    <w:rPr>
      <w:rFonts w:ascii="Arial" w:hAnsi="Arial"/>
      <w:color w:val="000080"/>
      <w:sz w:val="16"/>
      <w:lang w:val="es-ES_tradnl" w:eastAsia="en-US"/>
    </w:rPr>
  </w:style>
  <w:style w:type="paragraph" w:styleId="Prrafodelista">
    <w:name w:val="List Paragraph"/>
    <w:basedOn w:val="Normal"/>
    <w:uiPriority w:val="34"/>
    <w:qFormat/>
    <w:rsid w:val="00A83F02"/>
    <w:pPr>
      <w:spacing w:before="0" w:after="200"/>
      <w:ind w:left="720"/>
      <w:contextualSpacing/>
      <w:jc w:val="left"/>
    </w:pPr>
    <w:rPr>
      <w:rFonts w:ascii="Calibri" w:eastAsia="Calibri" w:hAnsi="Calibri"/>
      <w:szCs w:val="22"/>
      <w:lang w:val="es-ES"/>
    </w:rPr>
  </w:style>
  <w:style w:type="table" w:styleId="Tablaconcuadrcula">
    <w:name w:val="Table Grid"/>
    <w:basedOn w:val="Tablanormal"/>
    <w:uiPriority w:val="59"/>
    <w:rsid w:val="005F5D2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Cuadrculaclara-nfasis1">
    <w:name w:val="Light Grid Accent 1"/>
    <w:basedOn w:val="Tablanormal"/>
    <w:uiPriority w:val="62"/>
    <w:rsid w:val="005F5D29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styleId="Sombreadomedio2-nfasis1">
    <w:name w:val="Medium Shading 2 Accent 1"/>
    <w:basedOn w:val="Tablanormal"/>
    <w:uiPriority w:val="64"/>
    <w:rsid w:val="002A6AD6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ablaconcuadrcula1">
    <w:name w:val="Table Grid 1"/>
    <w:basedOn w:val="Tablanormal"/>
    <w:rsid w:val="003067F0"/>
    <w:pPr>
      <w:spacing w:before="120"/>
      <w:ind w:left="567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suntodelcomentario">
    <w:name w:val="annotation subject"/>
    <w:basedOn w:val="Textocomentario"/>
    <w:next w:val="Textocomentario"/>
    <w:link w:val="AsuntodelcomentarioCar"/>
    <w:rsid w:val="0095451A"/>
    <w:rPr>
      <w:b/>
      <w:bCs/>
    </w:rPr>
  </w:style>
  <w:style w:type="character" w:customStyle="1" w:styleId="TextocomentarioCar">
    <w:name w:val="Texto comentario Car"/>
    <w:link w:val="Textocomentario"/>
    <w:semiHidden/>
    <w:rsid w:val="0095451A"/>
    <w:rPr>
      <w:rFonts w:ascii="Arial" w:hAnsi="Arial"/>
      <w:lang w:val="es-ES_tradnl" w:eastAsia="en-US"/>
    </w:rPr>
  </w:style>
  <w:style w:type="character" w:customStyle="1" w:styleId="AsuntodelcomentarioCar">
    <w:name w:val="Asunto del comentario Car"/>
    <w:link w:val="Asuntodelcomentario"/>
    <w:rsid w:val="0095451A"/>
    <w:rPr>
      <w:rFonts w:ascii="Arial" w:hAnsi="Arial"/>
      <w:b/>
      <w:bCs/>
      <w:lang w:val="es-ES_tradnl" w:eastAsia="en-US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A66278"/>
    <w:pPr>
      <w:keepLines/>
      <w:numPr>
        <w:numId w:val="0"/>
      </w:numPr>
      <w:pBdr>
        <w:bottom w:val="none" w:sz="0" w:space="0" w:color="auto"/>
      </w:pBdr>
      <w:spacing w:after="0"/>
      <w:jc w:val="left"/>
      <w:outlineLvl w:val="9"/>
    </w:pPr>
    <w:rPr>
      <w:rFonts w:ascii="Cambria" w:hAnsi="Cambria"/>
      <w:bCs/>
      <w:color w:val="365F91"/>
      <w:kern w:val="0"/>
      <w:sz w:val="28"/>
      <w:szCs w:val="28"/>
      <w:lang w:val="es-ES" w:eastAsia="es-ES"/>
    </w:rPr>
  </w:style>
  <w:style w:type="paragraph" w:styleId="ndice3">
    <w:name w:val="index 3"/>
    <w:basedOn w:val="Normal"/>
    <w:next w:val="Normal"/>
    <w:autoRedefine/>
    <w:rsid w:val="00A66278"/>
    <w:pPr>
      <w:ind w:left="600" w:hanging="200"/>
    </w:pPr>
  </w:style>
  <w:style w:type="paragraph" w:styleId="ndice1">
    <w:name w:val="index 1"/>
    <w:basedOn w:val="Normal"/>
    <w:next w:val="Normal"/>
    <w:autoRedefine/>
    <w:uiPriority w:val="99"/>
    <w:rsid w:val="00A66278"/>
    <w:pPr>
      <w:ind w:left="200" w:hanging="200"/>
    </w:pPr>
  </w:style>
  <w:style w:type="paragraph" w:styleId="Listaconnmeros2">
    <w:name w:val="List Number 2"/>
    <w:basedOn w:val="Normal"/>
    <w:rsid w:val="00230657"/>
    <w:pPr>
      <w:numPr>
        <w:numId w:val="6"/>
      </w:numPr>
      <w:ind w:left="1003"/>
    </w:pPr>
    <w:rPr>
      <w:lang w:val="es-ES"/>
    </w:rPr>
  </w:style>
  <w:style w:type="paragraph" w:styleId="ndice7">
    <w:name w:val="index 7"/>
    <w:basedOn w:val="Normal"/>
    <w:next w:val="Normal"/>
    <w:autoRedefine/>
    <w:rsid w:val="006C514D"/>
    <w:pPr>
      <w:ind w:left="1400" w:hanging="200"/>
    </w:pPr>
  </w:style>
  <w:style w:type="paragraph" w:customStyle="1" w:styleId="Titulosgenerales">
    <w:name w:val="Titulos generales"/>
    <w:basedOn w:val="Ttulondice"/>
    <w:link w:val="TitulosgeneralesCar"/>
    <w:qFormat/>
    <w:rsid w:val="002577A6"/>
    <w:pPr>
      <w:spacing w:after="480"/>
    </w:pPr>
    <w:rPr>
      <w:sz w:val="36"/>
      <w:lang w:val="es-ES_tradnl"/>
    </w:rPr>
  </w:style>
  <w:style w:type="character" w:customStyle="1" w:styleId="TitulosgeneralesCar">
    <w:name w:val="Titulos generales Car"/>
    <w:link w:val="Titulosgenerales"/>
    <w:rsid w:val="002577A6"/>
    <w:rPr>
      <w:rFonts w:ascii="Arial" w:hAnsi="Arial"/>
      <w:b/>
      <w:color w:val="000080"/>
      <w:sz w:val="36"/>
      <w:shd w:val="pct25" w:color="auto" w:fill="auto"/>
      <w:lang w:val="es-ES_tradnl"/>
    </w:rPr>
  </w:style>
  <w:style w:type="paragraph" w:styleId="Textoindependiente">
    <w:name w:val="Body Text"/>
    <w:basedOn w:val="Normal"/>
    <w:link w:val="TextoindependienteCar"/>
    <w:rsid w:val="00E711D8"/>
    <w:pPr>
      <w:spacing w:after="120"/>
    </w:pPr>
  </w:style>
  <w:style w:type="character" w:customStyle="1" w:styleId="TextoindependienteCar">
    <w:name w:val="Texto independiente Car"/>
    <w:link w:val="Textoindependiente"/>
    <w:rsid w:val="00E711D8"/>
    <w:rPr>
      <w:rFonts w:ascii="Arial" w:hAnsi="Arial"/>
      <w:sz w:val="22"/>
      <w:lang w:val="es-ES_tradnl" w:eastAsia="en-US"/>
    </w:rPr>
  </w:style>
  <w:style w:type="paragraph" w:customStyle="1" w:styleId="Comentariogua">
    <w:name w:val="Comentario guía"/>
    <w:basedOn w:val="Normal"/>
    <w:next w:val="Normal"/>
    <w:autoRedefine/>
    <w:uiPriority w:val="99"/>
    <w:rsid w:val="00E711D8"/>
    <w:rPr>
      <w:iCs/>
      <w:sz w:val="20"/>
      <w:lang w:val="es-ES" w:eastAsia="es-ES"/>
    </w:rPr>
  </w:style>
  <w:style w:type="table" w:styleId="Tablabsica2">
    <w:name w:val="Table Simple 2"/>
    <w:basedOn w:val="Tablanormal"/>
    <w:unhideWhenUsed/>
    <w:rsid w:val="00E711D8"/>
    <w:pPr>
      <w:spacing w:before="120"/>
      <w:ind w:left="567"/>
      <w:jc w:val="both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paragraph" w:customStyle="1" w:styleId="ComentarioGua0">
    <w:name w:val="Comentario Guía"/>
    <w:basedOn w:val="Normal"/>
    <w:qFormat/>
    <w:rsid w:val="00B0777D"/>
    <w:rPr>
      <w:i/>
      <w:color w:val="0000CC"/>
      <w:sz w:val="20"/>
    </w:rPr>
  </w:style>
  <w:style w:type="paragraph" w:customStyle="1" w:styleId="TablaNormal0">
    <w:name w:val="Tabla Normal"/>
    <w:basedOn w:val="Normal"/>
    <w:link w:val="TablaNormalCar"/>
    <w:qFormat/>
    <w:rsid w:val="00405F24"/>
    <w:pPr>
      <w:ind w:firstLine="0"/>
    </w:pPr>
    <w:rPr>
      <w:sz w:val="20"/>
    </w:rPr>
  </w:style>
  <w:style w:type="paragraph" w:customStyle="1" w:styleId="TablaTitColum1">
    <w:name w:val="Tabla TitColum1"/>
    <w:basedOn w:val="Normal"/>
    <w:link w:val="TablaTitColum1Car"/>
    <w:qFormat/>
    <w:rsid w:val="0005581F"/>
    <w:pPr>
      <w:spacing w:after="120"/>
      <w:ind w:firstLine="0"/>
      <w:jc w:val="center"/>
    </w:pPr>
    <w:rPr>
      <w:rFonts w:cs="Arial"/>
      <w:b/>
      <w:color w:val="000080"/>
    </w:rPr>
  </w:style>
  <w:style w:type="character" w:customStyle="1" w:styleId="TablaNormalCar">
    <w:name w:val="Tabla Normal Car"/>
    <w:link w:val="TablaNormal0"/>
    <w:rsid w:val="00405F24"/>
    <w:rPr>
      <w:rFonts w:ascii="Arial" w:hAnsi="Arial"/>
      <w:lang w:val="es-ES_tradnl" w:eastAsia="en-US"/>
    </w:rPr>
  </w:style>
  <w:style w:type="paragraph" w:customStyle="1" w:styleId="TablaTitColum2">
    <w:name w:val="Tabla TitColum2"/>
    <w:basedOn w:val="Normal"/>
    <w:link w:val="TablaTitColum2Car"/>
    <w:qFormat/>
    <w:rsid w:val="0005581F"/>
    <w:pPr>
      <w:spacing w:after="120"/>
      <w:ind w:left="-6" w:firstLine="57"/>
      <w:jc w:val="left"/>
    </w:pPr>
    <w:rPr>
      <w:rFonts w:cs="Arial"/>
      <w:b/>
      <w:color w:val="000080"/>
    </w:rPr>
  </w:style>
  <w:style w:type="character" w:customStyle="1" w:styleId="TablaTitColum1Car">
    <w:name w:val="Tabla TitColum1 Car"/>
    <w:link w:val="TablaTitColum1"/>
    <w:rsid w:val="0005581F"/>
    <w:rPr>
      <w:rFonts w:ascii="Arial" w:hAnsi="Arial" w:cs="Arial"/>
      <w:b/>
      <w:color w:val="000080"/>
      <w:sz w:val="22"/>
      <w:lang w:val="es-ES_tradnl" w:eastAsia="en-US"/>
    </w:rPr>
  </w:style>
  <w:style w:type="paragraph" w:customStyle="1" w:styleId="TablaTit3">
    <w:name w:val="Tabla Tit3"/>
    <w:basedOn w:val="Normal"/>
    <w:link w:val="TablaTit3Car"/>
    <w:qFormat/>
    <w:rsid w:val="0005581F"/>
    <w:pPr>
      <w:ind w:firstLine="0"/>
      <w:jc w:val="left"/>
    </w:pPr>
    <w:rPr>
      <w:color w:val="000080"/>
      <w:sz w:val="20"/>
      <w:szCs w:val="18"/>
      <w:lang w:eastAsia="es-ES"/>
    </w:rPr>
  </w:style>
  <w:style w:type="character" w:customStyle="1" w:styleId="TablaTitColum2Car">
    <w:name w:val="Tabla TitColum2 Car"/>
    <w:link w:val="TablaTitColum2"/>
    <w:rsid w:val="0005581F"/>
    <w:rPr>
      <w:rFonts w:ascii="Arial" w:hAnsi="Arial" w:cs="Arial"/>
      <w:b/>
      <w:color w:val="000080"/>
      <w:sz w:val="22"/>
      <w:lang w:val="es-ES_tradnl" w:eastAsia="en-US"/>
    </w:rPr>
  </w:style>
  <w:style w:type="character" w:styleId="Textoennegrita">
    <w:name w:val="Strong"/>
    <w:uiPriority w:val="22"/>
    <w:qFormat/>
    <w:rsid w:val="00C16BDD"/>
    <w:rPr>
      <w:b/>
      <w:bCs/>
    </w:rPr>
  </w:style>
  <w:style w:type="character" w:customStyle="1" w:styleId="TablaTit3Car">
    <w:name w:val="Tabla Tit3 Car"/>
    <w:link w:val="TablaTit3"/>
    <w:rsid w:val="0005581F"/>
    <w:rPr>
      <w:rFonts w:ascii="Arial" w:hAnsi="Arial"/>
      <w:color w:val="000080"/>
      <w:szCs w:val="18"/>
      <w:lang w:val="es-ES_tradnl"/>
    </w:rPr>
  </w:style>
  <w:style w:type="paragraph" w:customStyle="1" w:styleId="InfoBlue">
    <w:name w:val="InfoBlue"/>
    <w:basedOn w:val="Normal"/>
    <w:next w:val="Textoindependiente"/>
    <w:autoRedefine/>
    <w:rsid w:val="00846288"/>
    <w:pPr>
      <w:widowControl w:val="0"/>
      <w:spacing w:before="0" w:after="120" w:line="240" w:lineRule="atLeast"/>
      <w:ind w:firstLine="0"/>
    </w:pPr>
    <w:rPr>
      <w:rFonts w:ascii="Times New Roman" w:hAnsi="Times New Roman"/>
      <w:i/>
      <w:color w:val="0000FF"/>
      <w:sz w:val="20"/>
      <w:lang w:val="es-ES"/>
    </w:rPr>
  </w:style>
  <w:style w:type="paragraph" w:customStyle="1" w:styleId="TablaComent">
    <w:name w:val="Tabla Coment"/>
    <w:basedOn w:val="Normal"/>
    <w:link w:val="TablaComentCar"/>
    <w:qFormat/>
    <w:rsid w:val="00B0777D"/>
    <w:pPr>
      <w:ind w:firstLine="0"/>
    </w:pPr>
    <w:rPr>
      <w:i/>
      <w:color w:val="0000CC"/>
      <w:sz w:val="20"/>
    </w:rPr>
  </w:style>
  <w:style w:type="paragraph" w:styleId="NormalWeb">
    <w:name w:val="Normal (Web)"/>
    <w:basedOn w:val="Normal"/>
    <w:uiPriority w:val="99"/>
    <w:rsid w:val="00B85041"/>
    <w:pPr>
      <w:spacing w:beforeAutospacing="1" w:after="100" w:afterAutospacing="1"/>
      <w:ind w:firstLine="0"/>
      <w:jc w:val="left"/>
    </w:pPr>
    <w:rPr>
      <w:rFonts w:cs="Arial"/>
      <w:sz w:val="20"/>
      <w:lang w:val="es-ES" w:eastAsia="es-ES"/>
    </w:rPr>
  </w:style>
  <w:style w:type="character" w:customStyle="1" w:styleId="TablaComentCar">
    <w:name w:val="Tabla Coment Car"/>
    <w:link w:val="TablaComent"/>
    <w:rsid w:val="00B0777D"/>
    <w:rPr>
      <w:rFonts w:ascii="Arial" w:hAnsi="Arial"/>
      <w:i/>
      <w:color w:val="0000CC"/>
      <w:lang w:val="es-ES_tradnl" w:eastAsia="en-US"/>
    </w:rPr>
  </w:style>
  <w:style w:type="character" w:customStyle="1" w:styleId="SangradetextonormalCar">
    <w:name w:val="Sangría de texto normal Car"/>
    <w:link w:val="Sangradetextonormal"/>
    <w:rsid w:val="00554FAA"/>
    <w:rPr>
      <w:rFonts w:ascii="Arial" w:hAnsi="Arial"/>
      <w:sz w:val="22"/>
      <w:lang w:eastAsia="en-US"/>
    </w:rPr>
  </w:style>
  <w:style w:type="character" w:styleId="Textodelmarcadordeposicin">
    <w:name w:val="Placeholder Text"/>
    <w:uiPriority w:val="99"/>
    <w:semiHidden/>
    <w:rsid w:val="0093115E"/>
    <w:rPr>
      <w:color w:val="808080"/>
    </w:rPr>
  </w:style>
  <w:style w:type="paragraph" w:styleId="Sinespaciado">
    <w:name w:val="No Spacing"/>
    <w:uiPriority w:val="1"/>
    <w:qFormat/>
    <w:rsid w:val="001F6B90"/>
    <w:rPr>
      <w:rFonts w:asciiTheme="minorHAnsi" w:eastAsiaTheme="minorHAnsi" w:hAnsiTheme="minorHAnsi" w:cstheme="minorBidi"/>
      <w:sz w:val="22"/>
      <w:szCs w:val="22"/>
      <w:lang w:val="es-ES_tradnl" w:eastAsia="en-US"/>
    </w:rPr>
  </w:style>
  <w:style w:type="table" w:styleId="Sombreadovistoso-nfasis1">
    <w:name w:val="Colorful Shading Accent 1"/>
    <w:basedOn w:val="Tablanormal"/>
    <w:uiPriority w:val="71"/>
    <w:rsid w:val="003A3122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-nfasis6">
    <w:name w:val="Colorful List Accent 6"/>
    <w:basedOn w:val="Tablanormal"/>
    <w:uiPriority w:val="72"/>
    <w:rsid w:val="00797FEB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paragraph" w:customStyle="1" w:styleId="Texto1">
    <w:name w:val="Texto 1"/>
    <w:link w:val="Texto1Car"/>
    <w:rsid w:val="00336FC4"/>
    <w:pPr>
      <w:spacing w:after="120"/>
      <w:jc w:val="both"/>
    </w:pPr>
    <w:rPr>
      <w:rFonts w:ascii="Verdana" w:hAnsi="Verdana"/>
      <w:color w:val="000080"/>
      <w:sz w:val="22"/>
      <w:szCs w:val="22"/>
      <w:lang w:val="es-ES_tradnl" w:eastAsia="en-US"/>
    </w:rPr>
  </w:style>
  <w:style w:type="character" w:customStyle="1" w:styleId="Texto1Car">
    <w:name w:val="Texto 1 Car"/>
    <w:basedOn w:val="TextoindependienteCar"/>
    <w:link w:val="Texto1"/>
    <w:rsid w:val="00336FC4"/>
    <w:rPr>
      <w:rFonts w:ascii="Verdana" w:hAnsi="Verdana"/>
      <w:color w:val="000080"/>
      <w:sz w:val="22"/>
      <w:szCs w:val="22"/>
      <w:lang w:val="es-ES_tradnl" w:eastAsia="en-US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4C273B"/>
    <w:pPr>
      <w:spacing w:before="0"/>
      <w:ind w:firstLine="0"/>
      <w:jc w:val="left"/>
    </w:pPr>
    <w:rPr>
      <w:rFonts w:ascii="Calibri" w:eastAsiaTheme="minorHAnsi" w:hAnsi="Calibri" w:cs="Consolas"/>
      <w:sz w:val="22"/>
      <w:szCs w:val="21"/>
      <w:lang w:val="es-ES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4C273B"/>
    <w:rPr>
      <w:rFonts w:ascii="Calibri" w:eastAsiaTheme="minorHAnsi" w:hAnsi="Calibri" w:cs="Consolas"/>
      <w:sz w:val="22"/>
      <w:szCs w:val="21"/>
      <w:lang w:eastAsia="en-US"/>
    </w:rPr>
  </w:style>
  <w:style w:type="table" w:customStyle="1" w:styleId="TablaMAPFRE">
    <w:name w:val="Tabla MAPFRE"/>
    <w:basedOn w:val="Tablanormal"/>
    <w:rsid w:val="004C273B"/>
    <w:rPr>
      <w:rFonts w:ascii="Arial" w:hAnsi="Arial"/>
    </w:r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blStylePr w:type="firstRow">
      <w:rPr>
        <w:rFonts w:ascii="Arial" w:hAnsi="Arial"/>
        <w:b/>
        <w:color w:val="000080"/>
        <w:sz w:val="22"/>
      </w:rPr>
      <w:tblPr/>
      <w:tcPr>
        <w:shd w:val="clear" w:color="auto" w:fill="999999"/>
      </w:tcPr>
    </w:tblStylePr>
  </w:style>
  <w:style w:type="paragraph" w:customStyle="1" w:styleId="Prrafo2">
    <w:name w:val="Párrafo 2"/>
    <w:basedOn w:val="Normal"/>
    <w:rsid w:val="004C273B"/>
    <w:pPr>
      <w:spacing w:before="120" w:after="120"/>
      <w:ind w:left="851" w:firstLine="0"/>
      <w:jc w:val="left"/>
    </w:pPr>
    <w:rPr>
      <w:rFonts w:ascii="Arial" w:hAnsi="Arial"/>
      <w:sz w:val="20"/>
      <w:lang w:val="es-ES" w:eastAsia="es-ES"/>
    </w:rPr>
  </w:style>
  <w:style w:type="paragraph" w:customStyle="1" w:styleId="CeldaNormal">
    <w:name w:val="Celda Normal"/>
    <w:rsid w:val="004C273B"/>
    <w:pPr>
      <w:spacing w:before="120" w:after="120"/>
    </w:pPr>
    <w:rPr>
      <w:rFonts w:ascii="Arial" w:hAnsi="Arial"/>
    </w:rPr>
  </w:style>
  <w:style w:type="character" w:customStyle="1" w:styleId="TextonotapieCar">
    <w:name w:val="Texto nota pie Car"/>
    <w:basedOn w:val="Fuentedeprrafopredeter"/>
    <w:link w:val="Textonotapie"/>
    <w:semiHidden/>
    <w:rsid w:val="005405B6"/>
    <w:rPr>
      <w:sz w:val="18"/>
      <w:lang w:eastAsia="en-US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1E24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  <w:ind w:firstLine="0"/>
      <w:jc w:val="left"/>
    </w:pPr>
    <w:rPr>
      <w:rFonts w:ascii="Courier New" w:eastAsiaTheme="minorHAnsi" w:hAnsi="Courier New" w:cs="Courier New"/>
      <w:sz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1E24DB"/>
    <w:rPr>
      <w:rFonts w:ascii="Courier New" w:eastAsiaTheme="minorHAnsi" w:hAnsi="Courier New" w:cs="Courier New"/>
    </w:rPr>
  </w:style>
  <w:style w:type="paragraph" w:customStyle="1" w:styleId="Default">
    <w:name w:val="Default"/>
    <w:rsid w:val="00967F3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04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7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823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1087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000080"/>
                        <w:left w:val="single" w:sz="6" w:space="0" w:color="000080"/>
                        <w:bottom w:val="single" w:sz="6" w:space="0" w:color="000080"/>
                        <w:right w:val="single" w:sz="6" w:space="0" w:color="000080"/>
                      </w:divBdr>
                      <w:divsChild>
                        <w:div w:id="699866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2605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dotted" w:sz="18" w:space="15" w:color="000080"/>
                                <w:right w:val="none" w:sz="0" w:space="0" w:color="auto"/>
                              </w:divBdr>
                              <w:divsChild>
                                <w:div w:id="1092241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7045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0409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32963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8982878">
                                                  <w:marLeft w:val="2205"/>
                                                  <w:marRight w:val="0"/>
                                                  <w:marTop w:val="0"/>
                                                  <w:marBottom w:val="4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13199764">
                                                  <w:marLeft w:val="2205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83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9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408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8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77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06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6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1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7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23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3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7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5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6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5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4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5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45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52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0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3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99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2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85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1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08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0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7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9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55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2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2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7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5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8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1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7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7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1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2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6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9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9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1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5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6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7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5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0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5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6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4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6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2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8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59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30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027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800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000080"/>
                        <w:left w:val="single" w:sz="6" w:space="0" w:color="000080"/>
                        <w:bottom w:val="single" w:sz="6" w:space="0" w:color="000080"/>
                        <w:right w:val="single" w:sz="6" w:space="0" w:color="000080"/>
                      </w:divBdr>
                      <w:divsChild>
                        <w:div w:id="71049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615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dotted" w:sz="18" w:space="15" w:color="000080"/>
                                <w:right w:val="none" w:sz="0" w:space="0" w:color="auto"/>
                              </w:divBdr>
                              <w:divsChild>
                                <w:div w:id="949973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90944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84239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22923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4756423">
                                                  <w:marLeft w:val="2205"/>
                                                  <w:marRight w:val="0"/>
                                                  <w:marTop w:val="0"/>
                                                  <w:marBottom w:val="4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652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4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93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06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81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44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86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12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11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3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1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4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0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3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9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7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1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mailto:moyarom@3p.mapfre.com" TargetMode="External"/><Relationship Id="rId26" Type="http://schemas.openxmlformats.org/officeDocument/2006/relationships/image" Target="media/image8.jpeg"/><Relationship Id="rId39" Type="http://schemas.openxmlformats.org/officeDocument/2006/relationships/image" Target="media/image17.emf"/><Relationship Id="rId21" Type="http://schemas.openxmlformats.org/officeDocument/2006/relationships/image" Target="cid:image001.jpg@01D48BDD.66EA6E60" TargetMode="External"/><Relationship Id="rId34" Type="http://schemas.openxmlformats.org/officeDocument/2006/relationships/image" Target="media/image12.emf"/><Relationship Id="rId42" Type="http://schemas.openxmlformats.org/officeDocument/2006/relationships/image" Target="media/image20.emf"/><Relationship Id="rId47" Type="http://schemas.openxmlformats.org/officeDocument/2006/relationships/image" Target="media/image25.emf"/><Relationship Id="rId50" Type="http://schemas.openxmlformats.org/officeDocument/2006/relationships/hyperlink" Target="https://wportalinterno.es.mapfre.net/com.ibm.ram.repository.web/assetDetail/generalDetails.faces?guid=6E4D10B3-3B2F-6648-4904-16C4044F95A5&amp;v=1.0" TargetMode="External"/><Relationship Id="rId55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hyperlink" Target="http://www.mapfre.com/" TargetMode="External"/><Relationship Id="rId17" Type="http://schemas.openxmlformats.org/officeDocument/2006/relationships/hyperlink" Target="mailto:manovo@3p.mapfre.com" TargetMode="External"/><Relationship Id="rId25" Type="http://schemas.openxmlformats.org/officeDocument/2006/relationships/image" Target="cid:image005.jpg@01D48BDD.66EA6E60" TargetMode="External"/><Relationship Id="rId33" Type="http://schemas.openxmlformats.org/officeDocument/2006/relationships/image" Target="media/image11.png"/><Relationship Id="rId38" Type="http://schemas.openxmlformats.org/officeDocument/2006/relationships/image" Target="media/image16.emf"/><Relationship Id="rId46" Type="http://schemas.openxmlformats.org/officeDocument/2006/relationships/image" Target="media/image24.emf"/><Relationship Id="rId2" Type="http://schemas.openxmlformats.org/officeDocument/2006/relationships/customXml" Target="../customXml/item2.xml"/><Relationship Id="rId16" Type="http://schemas.openxmlformats.org/officeDocument/2006/relationships/hyperlink" Target="mailto:moyarom@3p.mapfre.com" TargetMode="External"/><Relationship Id="rId20" Type="http://schemas.openxmlformats.org/officeDocument/2006/relationships/image" Target="media/image5.jpeg"/><Relationship Id="rId29" Type="http://schemas.openxmlformats.org/officeDocument/2006/relationships/image" Target="cid:image007.jpg@01D48BDD.66EA6E60" TargetMode="External"/><Relationship Id="rId41" Type="http://schemas.openxmlformats.org/officeDocument/2006/relationships/image" Target="media/image19.emf"/><Relationship Id="rId54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7.jpeg"/><Relationship Id="rId32" Type="http://schemas.openxmlformats.org/officeDocument/2006/relationships/package" Target="embeddings/Hoja_de_c_lculo_de_Microsoft_Excel.xlsx"/><Relationship Id="rId37" Type="http://schemas.openxmlformats.org/officeDocument/2006/relationships/image" Target="media/image15.emf"/><Relationship Id="rId40" Type="http://schemas.openxmlformats.org/officeDocument/2006/relationships/image" Target="media/image18.emf"/><Relationship Id="rId45" Type="http://schemas.openxmlformats.org/officeDocument/2006/relationships/image" Target="media/image23.emf"/><Relationship Id="rId53" Type="http://schemas.openxmlformats.org/officeDocument/2006/relationships/header" Target="header2.xml"/><Relationship Id="rId58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mailto:manovo@3p.mapfre.com" TargetMode="External"/><Relationship Id="rId23" Type="http://schemas.openxmlformats.org/officeDocument/2006/relationships/image" Target="cid:image003.jpg@01D48BDD.66EA6E60" TargetMode="External"/><Relationship Id="rId28" Type="http://schemas.openxmlformats.org/officeDocument/2006/relationships/image" Target="media/image9.jpeg"/><Relationship Id="rId36" Type="http://schemas.openxmlformats.org/officeDocument/2006/relationships/image" Target="media/image14.emf"/><Relationship Id="rId49" Type="http://schemas.openxmlformats.org/officeDocument/2006/relationships/image" Target="media/image27.emf"/><Relationship Id="rId57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package" Target="embeddings/Hoja_de_c_lculo_habilitada_para_macros_de_Microsoft_Excel.xlsm"/><Relationship Id="rId44" Type="http://schemas.openxmlformats.org/officeDocument/2006/relationships/image" Target="media/image22.emf"/><Relationship Id="rId52" Type="http://schemas.openxmlformats.org/officeDocument/2006/relationships/oleObject" Target="embeddings/oleObject1.bin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file:///\\Nes000900-014\PROCDPREVIS2013\XMLOficinas" TargetMode="External"/><Relationship Id="rId22" Type="http://schemas.openxmlformats.org/officeDocument/2006/relationships/image" Target="media/image6.jpeg"/><Relationship Id="rId27" Type="http://schemas.openxmlformats.org/officeDocument/2006/relationships/image" Target="cid:image006.jpg@01D48BDD.66EA6E60" TargetMode="External"/><Relationship Id="rId30" Type="http://schemas.openxmlformats.org/officeDocument/2006/relationships/image" Target="media/image10.emf"/><Relationship Id="rId35" Type="http://schemas.openxmlformats.org/officeDocument/2006/relationships/image" Target="media/image13.emf"/><Relationship Id="rId43" Type="http://schemas.openxmlformats.org/officeDocument/2006/relationships/image" Target="media/image21.emf"/><Relationship Id="rId48" Type="http://schemas.openxmlformats.org/officeDocument/2006/relationships/image" Target="media/image26.emf"/><Relationship Id="rId56" Type="http://schemas.openxmlformats.org/officeDocument/2006/relationships/header" Target="header4.xml"/><Relationship Id="rId8" Type="http://schemas.openxmlformats.org/officeDocument/2006/relationships/webSettings" Target="webSettings.xml"/><Relationship Id="rId51" Type="http://schemas.openxmlformats.org/officeDocument/2006/relationships/image" Target="media/image28.emf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GRAFA6\AppData\Local\Microsoft\Windows\Temporary%20Internet%20Files\Content.Outlook\Y0F93ZKA\TR%20RSIS%20APP%20(Aplicacion%20Negocio_Aplicacion%20Desarrollo).do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70155E81B51B04C8540FC38294BFD8D" ma:contentTypeVersion="0" ma:contentTypeDescription="Crear nuevo documento." ma:contentTypeScope="" ma:versionID="7799f1ecafc3b0e59c3b96f2eefdc52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bba8a198e9bb40c3eeca6d0bd41257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AF27DAE-5653-4E92-83D8-599E0C7960B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49F55F4-B759-42AB-B7DA-3767E7C942A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AA99200-79A7-45EF-9322-9A9ED52D80E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E9B81D1-0C67-43F2-ADB8-4D1D3E0B39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TR RSIS APP (Aplicacion Negocio_Aplicacion Desarrollo).dot</Template>
  <TotalTime>4017</TotalTime>
  <Pages>27</Pages>
  <Words>3930</Words>
  <Characters>21618</Characters>
  <Application>Microsoft Office Word</Application>
  <DocSecurity>0</DocSecurity>
  <Lines>180</Lines>
  <Paragraphs>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Evolución RnR- Actualización Datos Oficinas</vt:lpstr>
    </vt:vector>
  </TitlesOfParts>
  <Company>MAPFRE</Company>
  <LinksUpToDate>false</LinksUpToDate>
  <CharactersWithSpaces>25498</CharactersWithSpaces>
  <SharedDoc>false</SharedDoc>
  <HLinks>
    <vt:vector size="102" baseType="variant">
      <vt:variant>
        <vt:i4>1179697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_Toc426277426</vt:lpwstr>
      </vt:variant>
      <vt:variant>
        <vt:i4>1179697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_Toc426277425</vt:lpwstr>
      </vt:variant>
      <vt:variant>
        <vt:i4>1179697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_Toc426277424</vt:lpwstr>
      </vt:variant>
      <vt:variant>
        <vt:i4>1179697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_Toc426277423</vt:lpwstr>
      </vt:variant>
      <vt:variant>
        <vt:i4>1179697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_Toc426277422</vt:lpwstr>
      </vt:variant>
      <vt:variant>
        <vt:i4>1179697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_Toc426277421</vt:lpwstr>
      </vt:variant>
      <vt:variant>
        <vt:i4>1179697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_Toc426277420</vt:lpwstr>
      </vt:variant>
      <vt:variant>
        <vt:i4>1114161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_Toc426277419</vt:lpwstr>
      </vt:variant>
      <vt:variant>
        <vt:i4>1114161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_Toc426277418</vt:lpwstr>
      </vt:variant>
      <vt:variant>
        <vt:i4>1114161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_Toc426277417</vt:lpwstr>
      </vt:variant>
      <vt:variant>
        <vt:i4>1114161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_Toc426277416</vt:lpwstr>
      </vt:variant>
      <vt:variant>
        <vt:i4>1114161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_Toc426277415</vt:lpwstr>
      </vt:variant>
      <vt:variant>
        <vt:i4>1114161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_Toc426277414</vt:lpwstr>
      </vt:variant>
      <vt:variant>
        <vt:i4>1114161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_Toc426277413</vt:lpwstr>
      </vt:variant>
      <vt:variant>
        <vt:i4>1114161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_Toc426277412</vt:lpwstr>
      </vt:variant>
      <vt:variant>
        <vt:i4>1114161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_Toc426277411</vt:lpwstr>
      </vt:variant>
      <vt:variant>
        <vt:i4>2752572</vt:i4>
      </vt:variant>
      <vt:variant>
        <vt:i4>9</vt:i4>
      </vt:variant>
      <vt:variant>
        <vt:i4>0</vt:i4>
      </vt:variant>
      <vt:variant>
        <vt:i4>5</vt:i4>
      </vt:variant>
      <vt:variant>
        <vt:lpwstr>http://www.mapfre.com/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Evolución RnR- Actualización Datos Oficinas</dc:title>
  <dc:subject/>
  <dc:creator>Autor</dc:creator>
  <cp:keywords/>
  <cp:lastModifiedBy>Novo García, Manuel</cp:lastModifiedBy>
  <cp:revision>40</cp:revision>
  <cp:lastPrinted>2011-05-18T08:39:00Z</cp:lastPrinted>
  <dcterms:created xsi:type="dcterms:W3CDTF">2020-05-26T15:38:00Z</dcterms:created>
  <dcterms:modified xsi:type="dcterms:W3CDTF">2020-07-28T09:27:00Z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ificacion">
    <vt:lpwstr>General</vt:lpwstr>
  </property>
  <property fmtid="{D5CDD505-2E9C-101B-9397-08002B2CF9AE}" pid="3" name="Version">
    <vt:i4>0</vt:i4>
  </property>
  <property fmtid="{D5CDD505-2E9C-101B-9397-08002B2CF9AE}" pid="4" name="prepNombre">
    <vt:lpwstr>Autor</vt:lpwstr>
  </property>
  <property fmtid="{D5CDD505-2E9C-101B-9397-08002B2CF9AE}" pid="5" name="revNombre">
    <vt:lpwstr>Autor Revisión</vt:lpwstr>
  </property>
  <property fmtid="{D5CDD505-2E9C-101B-9397-08002B2CF9AE}" pid="6" name="distribucion">
    <vt:lpwstr>Lista de Distribución</vt:lpwstr>
  </property>
  <property fmtid="{D5CDD505-2E9C-101B-9397-08002B2CF9AE}" pid="7" name="aprobNombre">
    <vt:lpwstr>Autor Aprobación</vt:lpwstr>
  </property>
  <property fmtid="{D5CDD505-2E9C-101B-9397-08002B2CF9AE}" pid="8" name="fechaRev">
    <vt:lpwstr/>
  </property>
  <property fmtid="{D5CDD505-2E9C-101B-9397-08002B2CF9AE}" pid="9" name="fechaAprob">
    <vt:lpwstr/>
  </property>
  <property fmtid="{D5CDD505-2E9C-101B-9397-08002B2CF9AE}" pid="10" name="destino">
    <vt:lpwstr>Entidad/Grupo destino</vt:lpwstr>
  </property>
  <property fmtid="{D5CDD505-2E9C-101B-9397-08002B2CF9AE}" pid="11" name="ContentTypeId">
    <vt:lpwstr>0x010100670155E81B51B04C8540FC38294BFD8D</vt:lpwstr>
  </property>
</Properties>
</file>